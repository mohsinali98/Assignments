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
          <w:szCs w:val="24"/>
        </w:rPr>
        <w:id w:val="852387031"/>
        <w:docPartObj>
          <w:docPartGallery w:val="Cover Pages"/>
          <w:docPartUnique/>
        </w:docPartObj>
      </w:sdtPr>
      <w:sdtEndPr>
        <w:rPr>
          <w:sz w:val="44"/>
        </w:rPr>
      </w:sdtEndPr>
      <w:sdtContent>
        <w:p w:rsidR="00D33AD6" w:rsidRDefault="00D33AD6">
          <w:pPr>
            <w:pStyle w:val="NoSpacing"/>
            <w:rPr>
              <w:sz w:val="2"/>
            </w:rPr>
          </w:pPr>
        </w:p>
        <w:p w:rsidR="00D33AD6" w:rsidRDefault="00D33AD6"/>
        <w:sdt>
          <w:sdtPr>
            <w:rPr>
              <w:rFonts w:asciiTheme="majorHAnsi" w:eastAsiaTheme="majorEastAsia" w:hAnsiTheme="majorHAnsi" w:cstheme="majorBidi"/>
              <w:b/>
              <w:color w:val="767171" w:themeColor="background2" w:themeShade="80"/>
              <w:sz w:val="68"/>
              <w:szCs w:val="6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alias w:val="Title"/>
            <w:tag w:val=""/>
            <w:id w:val="-563867639"/>
            <w:dataBinding w:prefixMappings="xmlns:ns0='http://purl.org/dc/elements/1.1/' xmlns:ns1='http://schemas.openxmlformats.org/package/2006/metadata/core-properties' " w:xpath="/ns1:coreProperties[1]/ns0:title[1]" w:storeItemID="{6C3C8BC8-F283-45AE-878A-BAB7291924A1}"/>
            <w:text/>
          </w:sdtPr>
          <w:sdtEndPr/>
          <w:sdtContent>
            <w:p w:rsidR="00BA1C06" w:rsidRPr="005A418E" w:rsidRDefault="00BA1C06" w:rsidP="00BA1C06">
              <w:pPr>
                <w:pStyle w:val="NoSpacing"/>
                <w:jc w:val="center"/>
                <w:rPr>
                  <w:rFonts w:asciiTheme="majorHAnsi" w:eastAsiaTheme="majorEastAsia" w:hAnsiTheme="majorHAnsi" w:cstheme="majorBidi"/>
                  <w:b/>
                  <w:color w:val="767171" w:themeColor="background2" w:themeShade="80"/>
                  <w:sz w:val="68"/>
                  <w:szCs w:val="6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A1C06">
                <w:rPr>
                  <w:rFonts w:asciiTheme="majorHAnsi" w:eastAsiaTheme="majorEastAsia" w:hAnsiTheme="majorHAnsi" w:cstheme="majorBidi"/>
                  <w:b/>
                  <w:color w:val="767171" w:themeColor="background2" w:themeShade="80"/>
                  <w:sz w:val="68"/>
                  <w:szCs w:val="6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LIBRARY MANAGEMENT SYSTEM</w:t>
              </w:r>
            </w:p>
          </w:sdtContent>
        </w:sdt>
        <w:p w:rsidR="00BA1C06" w:rsidRPr="003B3280" w:rsidRDefault="005572C0" w:rsidP="00BA1C06">
          <w:pPr>
            <w:pStyle w:val="NoSpacing"/>
            <w:spacing w:before="120"/>
            <w:jc w:val="center"/>
            <w:rPr>
              <w:b/>
              <w:color w:val="767171" w:themeColor="background2" w:themeShade="80"/>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sdt>
            <w:sdtPr>
              <w:rPr>
                <w:b/>
                <w:color w:val="767171" w:themeColor="background2" w:themeShade="80"/>
                <w:sz w:val="52"/>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alias w:val="Subtitle"/>
              <w:tag w:val=""/>
              <w:id w:val="-2138625933"/>
              <w:dataBinding w:prefixMappings="xmlns:ns0='http://purl.org/dc/elements/1.1/' xmlns:ns1='http://schemas.openxmlformats.org/package/2006/metadata/core-properties' " w:xpath="/ns1:coreProperties[1]/ns0:subject[1]" w:storeItemID="{6C3C8BC8-F283-45AE-878A-BAB7291924A1}"/>
              <w:text/>
            </w:sdtPr>
            <w:sdtEndPr/>
            <w:sdtContent>
              <w:r w:rsidR="00BA1C06" w:rsidRPr="003B3280">
                <w:rPr>
                  <w:b/>
                  <w:color w:val="767171" w:themeColor="background2" w:themeShade="80"/>
                  <w:sz w:val="52"/>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DOCUMENT</w:t>
              </w:r>
            </w:sdtContent>
          </w:sdt>
        </w:p>
        <w:p w:rsidR="00D33AD6" w:rsidRDefault="00162926" w:rsidP="00BA1C06">
          <w:pPr>
            <w:rPr>
              <w:rFonts w:ascii="Arial" w:hAnsi="Arial"/>
              <w:b/>
              <w:sz w:val="44"/>
              <w:szCs w:val="20"/>
            </w:rPr>
          </w:pPr>
          <w:r>
            <w:rPr>
              <w:noProof/>
            </w:rPr>
            <mc:AlternateContent>
              <mc:Choice Requires="wps">
                <w:drawing>
                  <wp:anchor distT="0" distB="0" distL="114300" distR="114300" simplePos="0" relativeHeight="251682816" behindDoc="0" locked="0" layoutInCell="1" allowOverlap="1">
                    <wp:simplePos x="0" y="0"/>
                    <wp:positionH relativeFrom="column">
                      <wp:posOffset>3705225</wp:posOffset>
                    </wp:positionH>
                    <wp:positionV relativeFrom="paragraph">
                      <wp:posOffset>4472174</wp:posOffset>
                    </wp:positionV>
                    <wp:extent cx="2638425" cy="4095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263842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41E4" w:rsidRPr="00162926" w:rsidRDefault="004D41E4" w:rsidP="00162926">
                                <w:pPr>
                                  <w:pStyle w:val="NoSpacing"/>
                                  <w:rPr>
                                    <w:b/>
                                    <w:color w:val="323E4F" w:themeColor="text2" w:themeShade="BF"/>
                                    <w:sz w:val="36"/>
                                    <w:szCs w:val="36"/>
                                    <w:u w:val="single"/>
                                  </w:rPr>
                                </w:pPr>
                                <w:r w:rsidRPr="00162926">
                                  <w:rPr>
                                    <w:b/>
                                    <w:color w:val="323E4F" w:themeColor="text2" w:themeShade="BF"/>
                                    <w:sz w:val="36"/>
                                    <w:szCs w:val="36"/>
                                    <w:u w:val="single"/>
                                  </w:rPr>
                                  <w:t>BSSE 4</w:t>
                                </w:r>
                                <w:r w:rsidRPr="00162926">
                                  <w:rPr>
                                    <w:b/>
                                    <w:color w:val="323E4F" w:themeColor="text2" w:themeShade="BF"/>
                                    <w:sz w:val="36"/>
                                    <w:szCs w:val="36"/>
                                    <w:u w:val="single"/>
                                    <w:vertAlign w:val="superscript"/>
                                  </w:rPr>
                                  <w:t>th</w:t>
                                </w:r>
                                <w:r w:rsidRPr="00162926">
                                  <w:rPr>
                                    <w:b/>
                                    <w:color w:val="323E4F" w:themeColor="text2" w:themeShade="BF"/>
                                    <w:sz w:val="36"/>
                                    <w:szCs w:val="36"/>
                                    <w:u w:val="single"/>
                                  </w:rPr>
                                  <w:t xml:space="preserve"> Semester ‘A’ </w:t>
                                </w:r>
                              </w:p>
                              <w:p w:rsidR="004D41E4" w:rsidRDefault="004D41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91.75pt;margin-top:352.15pt;width:207.75pt;height:3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" fillcolor="white [3201]" stroked="f" strokeweight=".5pt">
                    <v:textbox>
                      <w:txbxContent>
                        <w:p w:rsidR="004D41E4" w:rsidRPr="00162926" w:rsidRDefault="004D41E4" w:rsidP="00162926">
                          <w:pPr>
                            <w:pStyle w:val="NoSpacing"/>
                            <w:rPr>
                              <w:b/>
                              <w:color w:val="323E4F" w:themeColor="text2" w:themeShade="BF"/>
                              <w:sz w:val="36"/>
                              <w:szCs w:val="36"/>
                              <w:u w:val="single"/>
                            </w:rPr>
                          </w:pPr>
                          <w:r w:rsidRPr="00162926">
                            <w:rPr>
                              <w:b/>
                              <w:color w:val="323E4F" w:themeColor="text2" w:themeShade="BF"/>
                              <w:sz w:val="36"/>
                              <w:szCs w:val="36"/>
                              <w:u w:val="single"/>
                            </w:rPr>
                            <w:t>BSSE 4</w:t>
                          </w:r>
                          <w:r w:rsidRPr="00162926">
                            <w:rPr>
                              <w:b/>
                              <w:color w:val="323E4F" w:themeColor="text2" w:themeShade="BF"/>
                              <w:sz w:val="36"/>
                              <w:szCs w:val="36"/>
                              <w:u w:val="single"/>
                              <w:vertAlign w:val="superscript"/>
                            </w:rPr>
                            <w:t>th</w:t>
                          </w:r>
                          <w:r w:rsidRPr="00162926">
                            <w:rPr>
                              <w:b/>
                              <w:color w:val="323E4F" w:themeColor="text2" w:themeShade="BF"/>
                              <w:sz w:val="36"/>
                              <w:szCs w:val="36"/>
                              <w:u w:val="single"/>
                            </w:rPr>
                            <w:t xml:space="preserve"> Semester ‘A’ </w:t>
                          </w:r>
                        </w:p>
                        <w:p w:rsidR="004D41E4" w:rsidRDefault="004D41E4"/>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26ECEBF" wp14:editId="0FFE4736">
                    <wp:simplePos x="0" y="0"/>
                    <wp:positionH relativeFrom="margin">
                      <wp:posOffset>3790950</wp:posOffset>
                    </wp:positionH>
                    <wp:positionV relativeFrom="margin">
                      <wp:posOffset>6124575</wp:posOffset>
                    </wp:positionV>
                    <wp:extent cx="2667000" cy="261937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2667000" cy="2619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41E4" w:rsidRPr="003B3280" w:rsidRDefault="005572C0" w:rsidP="003B3280">
                                <w:pPr>
                                  <w:pStyle w:val="NoSpacing"/>
                                  <w:rPr>
                                    <w:b/>
                                    <w:color w:val="323E4F" w:themeColor="text2" w:themeShade="BF"/>
                                    <w:sz w:val="36"/>
                                    <w:szCs w:val="36"/>
                                  </w:rPr>
                                </w:pPr>
                                <w:sdt>
                                  <w:sdtPr>
                                    <w:rPr>
                                      <w:b/>
                                      <w:color w:val="323E4F" w:themeColor="text2" w:themeShade="BF"/>
                                      <w:sz w:val="36"/>
                                      <w:szCs w:val="36"/>
                                      <w:u w:val="single"/>
                                    </w:rPr>
                                    <w:alias w:val="School"/>
                                    <w:tag w:val="School"/>
                                    <w:id w:val="1569691205"/>
                                    <w:dataBinding w:prefixMappings="xmlns:ns0='http://schemas.openxmlformats.org/officeDocument/2006/extended-properties' " w:xpath="/ns0:Properties[1]/ns0:Company[1]" w:storeItemID="{6668398D-A668-4E3E-A5EB-62B293D839F1}"/>
                                    <w:text/>
                                  </w:sdtPr>
                                  <w:sdtEndPr/>
                                  <w:sdtContent>
                                    <w:r w:rsidR="004D41E4" w:rsidRPr="00162926">
                                      <w:rPr>
                                        <w:b/>
                                        <w:color w:val="323E4F" w:themeColor="text2" w:themeShade="BF"/>
                                        <w:sz w:val="36"/>
                                        <w:szCs w:val="36"/>
                                        <w:u w:val="single"/>
                                      </w:rPr>
                                      <w:t>Prepared By,</w:t>
                                    </w:r>
                                  </w:sdtContent>
                                </w:sdt>
                              </w:p>
                              <w:p w:rsidR="004D41E4" w:rsidRPr="003B3280" w:rsidRDefault="004D41E4" w:rsidP="003B3280">
                                <w:pPr>
                                  <w:pStyle w:val="NoSpacing"/>
                                  <w:rPr>
                                    <w:b/>
                                    <w:color w:val="323E4F" w:themeColor="text2" w:themeShade="BF"/>
                                    <w:sz w:val="36"/>
                                    <w:szCs w:val="36"/>
                                  </w:rPr>
                                </w:pP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Mohsin Ali</w:t>
                                </w: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Muhammad Amir</w:t>
                                </w: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 xml:space="preserve">Muhammad </w:t>
                                </w:r>
                                <w:proofErr w:type="spellStart"/>
                                <w:r w:rsidRPr="003B3280">
                                  <w:rPr>
                                    <w:b/>
                                    <w:color w:val="323E4F" w:themeColor="text2" w:themeShade="BF"/>
                                    <w:sz w:val="36"/>
                                    <w:szCs w:val="36"/>
                                  </w:rPr>
                                  <w:t>Taneer</w:t>
                                </w:r>
                                <w:proofErr w:type="spellEnd"/>
                                <w:r w:rsidRPr="003B3280">
                                  <w:rPr>
                                    <w:b/>
                                    <w:color w:val="323E4F" w:themeColor="text2" w:themeShade="BF"/>
                                    <w:sz w:val="36"/>
                                    <w:szCs w:val="36"/>
                                  </w:rPr>
                                  <w:t xml:space="preserve"> Khan</w:t>
                                </w:r>
                              </w:p>
                              <w:p w:rsidR="004D41E4" w:rsidRPr="003B3280" w:rsidRDefault="004D41E4" w:rsidP="003B3280">
                                <w:pPr>
                                  <w:pStyle w:val="NoSpacing"/>
                                  <w:rPr>
                                    <w:b/>
                                    <w:color w:val="323E4F" w:themeColor="text2" w:themeShade="BF"/>
                                    <w:sz w:val="36"/>
                                    <w:szCs w:val="36"/>
                                  </w:rPr>
                                </w:pPr>
                                <w:proofErr w:type="spellStart"/>
                                <w:r w:rsidRPr="003B3280">
                                  <w:rPr>
                                    <w:b/>
                                    <w:color w:val="323E4F" w:themeColor="text2" w:themeShade="BF"/>
                                    <w:sz w:val="36"/>
                                    <w:szCs w:val="36"/>
                                  </w:rPr>
                                  <w:t>Junaid</w:t>
                                </w:r>
                                <w:proofErr w:type="spellEnd"/>
                                <w:r w:rsidRPr="003B3280">
                                  <w:rPr>
                                    <w:b/>
                                    <w:color w:val="323E4F" w:themeColor="text2" w:themeShade="BF"/>
                                    <w:sz w:val="36"/>
                                    <w:szCs w:val="36"/>
                                  </w:rPr>
                                  <w:t xml:space="preserve"> Ali</w:t>
                                </w:r>
                              </w:p>
                              <w:p w:rsidR="004D41E4" w:rsidRDefault="004D41E4" w:rsidP="003B3280">
                                <w:pPr>
                                  <w:pStyle w:val="NoSpacing"/>
                                  <w:rPr>
                                    <w:b/>
                                    <w:color w:val="323E4F" w:themeColor="text2" w:themeShade="BF"/>
                                    <w:sz w:val="36"/>
                                    <w:szCs w:val="36"/>
                                  </w:rPr>
                                </w:pPr>
                                <w:proofErr w:type="spellStart"/>
                                <w:r w:rsidRPr="003B3280">
                                  <w:rPr>
                                    <w:b/>
                                    <w:color w:val="323E4F" w:themeColor="text2" w:themeShade="BF"/>
                                    <w:sz w:val="36"/>
                                    <w:szCs w:val="36"/>
                                  </w:rPr>
                                  <w:t>Asad</w:t>
                                </w:r>
                                <w:proofErr w:type="spellEnd"/>
                                <w:r w:rsidRPr="003B3280">
                                  <w:rPr>
                                    <w:b/>
                                    <w:color w:val="323E4F" w:themeColor="text2" w:themeShade="BF"/>
                                    <w:sz w:val="36"/>
                                    <w:szCs w:val="36"/>
                                  </w:rPr>
                                  <w:t xml:space="preserve"> Ur </w:t>
                                </w:r>
                                <w:proofErr w:type="spellStart"/>
                                <w:r w:rsidRPr="003B3280">
                                  <w:rPr>
                                    <w:b/>
                                    <w:color w:val="323E4F" w:themeColor="text2" w:themeShade="BF"/>
                                    <w:sz w:val="36"/>
                                    <w:szCs w:val="36"/>
                                  </w:rPr>
                                  <w:t>Rehman</w:t>
                                </w:r>
                                <w:proofErr w:type="spellEnd"/>
                              </w:p>
                              <w:p w:rsidR="004D41E4" w:rsidRPr="003B3280" w:rsidRDefault="004D41E4" w:rsidP="003B3280">
                                <w:pPr>
                                  <w:pStyle w:val="NoSpacing"/>
                                  <w:rPr>
                                    <w:b/>
                                    <w:color w:val="323E4F" w:themeColor="text2" w:themeShade="BF"/>
                                    <w:sz w:val="36"/>
                                    <w:szCs w:val="36"/>
                                  </w:rPr>
                                </w:pP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Date Created: 24-10-2018</w:t>
                                </w: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 xml:space="preserve"> </w:t>
                                </w:r>
                              </w:p>
                              <w:p w:rsidR="004D41E4" w:rsidRPr="003B3280" w:rsidRDefault="004D41E4" w:rsidP="003B3280">
                                <w:pPr>
                                  <w:pStyle w:val="NoSpacing"/>
                                  <w:rPr>
                                    <w:color w:val="323E4F" w:themeColor="text2" w:themeShade="BF"/>
                                    <w:sz w:val="36"/>
                                    <w:szCs w:val="36"/>
                                  </w:rPr>
                                </w:pPr>
                              </w:p>
                              <w:p w:rsidR="004D41E4" w:rsidRPr="003B3280" w:rsidRDefault="004D41E4" w:rsidP="003B3280">
                                <w:pPr>
                                  <w:pStyle w:val="NoSpacing"/>
                                  <w:rPr>
                                    <w:color w:val="323E4F" w:themeColor="text2" w:themeShade="BF"/>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6ECEBF" id="Text Box 69" o:spid="_x0000_s1027" type="#_x0000_t202" style="position:absolute;margin-left:298.5pt;margin-top:482.25pt;width:210pt;height:206.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CxeQIAAFwFAAAOAAAAZHJzL2Uyb0RvYy54bWysVN9P2zAQfp+0/8Hy+0haRBk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" filled="f" stroked="f" strokeweight=".5pt">
                    <v:textbox inset="0,0,0,0">
                      <w:txbxContent>
                        <w:p w:rsidR="004D41E4" w:rsidRPr="003B3280" w:rsidRDefault="005572C0" w:rsidP="003B3280">
                          <w:pPr>
                            <w:pStyle w:val="NoSpacing"/>
                            <w:rPr>
                              <w:b/>
                              <w:color w:val="323E4F" w:themeColor="text2" w:themeShade="BF"/>
                              <w:sz w:val="36"/>
                              <w:szCs w:val="36"/>
                            </w:rPr>
                          </w:pPr>
                          <w:sdt>
                            <w:sdtPr>
                              <w:rPr>
                                <w:b/>
                                <w:color w:val="323E4F" w:themeColor="text2" w:themeShade="BF"/>
                                <w:sz w:val="36"/>
                                <w:szCs w:val="36"/>
                                <w:u w:val="single"/>
                              </w:rPr>
                              <w:alias w:val="School"/>
                              <w:tag w:val="School"/>
                              <w:id w:val="1569691205"/>
                              <w:dataBinding w:prefixMappings="xmlns:ns0='http://schemas.openxmlformats.org/officeDocument/2006/extended-properties' " w:xpath="/ns0:Properties[1]/ns0:Company[1]" w:storeItemID="{6668398D-A668-4E3E-A5EB-62B293D839F1}"/>
                              <w:text/>
                            </w:sdtPr>
                            <w:sdtEndPr/>
                            <w:sdtContent>
                              <w:r w:rsidR="004D41E4" w:rsidRPr="00162926">
                                <w:rPr>
                                  <w:b/>
                                  <w:color w:val="323E4F" w:themeColor="text2" w:themeShade="BF"/>
                                  <w:sz w:val="36"/>
                                  <w:szCs w:val="36"/>
                                  <w:u w:val="single"/>
                                </w:rPr>
                                <w:t>Prepared By,</w:t>
                              </w:r>
                            </w:sdtContent>
                          </w:sdt>
                        </w:p>
                        <w:p w:rsidR="004D41E4" w:rsidRPr="003B3280" w:rsidRDefault="004D41E4" w:rsidP="003B3280">
                          <w:pPr>
                            <w:pStyle w:val="NoSpacing"/>
                            <w:rPr>
                              <w:b/>
                              <w:color w:val="323E4F" w:themeColor="text2" w:themeShade="BF"/>
                              <w:sz w:val="36"/>
                              <w:szCs w:val="36"/>
                            </w:rPr>
                          </w:pP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Mohsin Ali</w:t>
                          </w: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Muhammad Amir</w:t>
                          </w: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 xml:space="preserve">Muhammad </w:t>
                          </w:r>
                          <w:proofErr w:type="spellStart"/>
                          <w:r w:rsidRPr="003B3280">
                            <w:rPr>
                              <w:b/>
                              <w:color w:val="323E4F" w:themeColor="text2" w:themeShade="BF"/>
                              <w:sz w:val="36"/>
                              <w:szCs w:val="36"/>
                            </w:rPr>
                            <w:t>Taneer</w:t>
                          </w:r>
                          <w:proofErr w:type="spellEnd"/>
                          <w:r w:rsidRPr="003B3280">
                            <w:rPr>
                              <w:b/>
                              <w:color w:val="323E4F" w:themeColor="text2" w:themeShade="BF"/>
                              <w:sz w:val="36"/>
                              <w:szCs w:val="36"/>
                            </w:rPr>
                            <w:t xml:space="preserve"> Khan</w:t>
                          </w:r>
                        </w:p>
                        <w:p w:rsidR="004D41E4" w:rsidRPr="003B3280" w:rsidRDefault="004D41E4" w:rsidP="003B3280">
                          <w:pPr>
                            <w:pStyle w:val="NoSpacing"/>
                            <w:rPr>
                              <w:b/>
                              <w:color w:val="323E4F" w:themeColor="text2" w:themeShade="BF"/>
                              <w:sz w:val="36"/>
                              <w:szCs w:val="36"/>
                            </w:rPr>
                          </w:pPr>
                          <w:proofErr w:type="spellStart"/>
                          <w:r w:rsidRPr="003B3280">
                            <w:rPr>
                              <w:b/>
                              <w:color w:val="323E4F" w:themeColor="text2" w:themeShade="BF"/>
                              <w:sz w:val="36"/>
                              <w:szCs w:val="36"/>
                            </w:rPr>
                            <w:t>Junaid</w:t>
                          </w:r>
                          <w:proofErr w:type="spellEnd"/>
                          <w:r w:rsidRPr="003B3280">
                            <w:rPr>
                              <w:b/>
                              <w:color w:val="323E4F" w:themeColor="text2" w:themeShade="BF"/>
                              <w:sz w:val="36"/>
                              <w:szCs w:val="36"/>
                            </w:rPr>
                            <w:t xml:space="preserve"> Ali</w:t>
                          </w:r>
                        </w:p>
                        <w:p w:rsidR="004D41E4" w:rsidRDefault="004D41E4" w:rsidP="003B3280">
                          <w:pPr>
                            <w:pStyle w:val="NoSpacing"/>
                            <w:rPr>
                              <w:b/>
                              <w:color w:val="323E4F" w:themeColor="text2" w:themeShade="BF"/>
                              <w:sz w:val="36"/>
                              <w:szCs w:val="36"/>
                            </w:rPr>
                          </w:pPr>
                          <w:proofErr w:type="spellStart"/>
                          <w:r w:rsidRPr="003B3280">
                            <w:rPr>
                              <w:b/>
                              <w:color w:val="323E4F" w:themeColor="text2" w:themeShade="BF"/>
                              <w:sz w:val="36"/>
                              <w:szCs w:val="36"/>
                            </w:rPr>
                            <w:t>Asad</w:t>
                          </w:r>
                          <w:proofErr w:type="spellEnd"/>
                          <w:r w:rsidRPr="003B3280">
                            <w:rPr>
                              <w:b/>
                              <w:color w:val="323E4F" w:themeColor="text2" w:themeShade="BF"/>
                              <w:sz w:val="36"/>
                              <w:szCs w:val="36"/>
                            </w:rPr>
                            <w:t xml:space="preserve"> Ur </w:t>
                          </w:r>
                          <w:proofErr w:type="spellStart"/>
                          <w:r w:rsidRPr="003B3280">
                            <w:rPr>
                              <w:b/>
                              <w:color w:val="323E4F" w:themeColor="text2" w:themeShade="BF"/>
                              <w:sz w:val="36"/>
                              <w:szCs w:val="36"/>
                            </w:rPr>
                            <w:t>Rehman</w:t>
                          </w:r>
                          <w:proofErr w:type="spellEnd"/>
                        </w:p>
                        <w:p w:rsidR="004D41E4" w:rsidRPr="003B3280" w:rsidRDefault="004D41E4" w:rsidP="003B3280">
                          <w:pPr>
                            <w:pStyle w:val="NoSpacing"/>
                            <w:rPr>
                              <w:b/>
                              <w:color w:val="323E4F" w:themeColor="text2" w:themeShade="BF"/>
                              <w:sz w:val="36"/>
                              <w:szCs w:val="36"/>
                            </w:rPr>
                          </w:pP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Date Created: 24-10-2018</w:t>
                          </w: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 xml:space="preserve"> </w:t>
                          </w:r>
                        </w:p>
                        <w:p w:rsidR="004D41E4" w:rsidRPr="003B3280" w:rsidRDefault="004D41E4" w:rsidP="003B3280">
                          <w:pPr>
                            <w:pStyle w:val="NoSpacing"/>
                            <w:rPr>
                              <w:color w:val="323E4F" w:themeColor="text2" w:themeShade="BF"/>
                              <w:sz w:val="36"/>
                              <w:szCs w:val="36"/>
                            </w:rPr>
                          </w:pPr>
                        </w:p>
                        <w:p w:rsidR="004D41E4" w:rsidRPr="003B3280" w:rsidRDefault="004D41E4" w:rsidP="003B3280">
                          <w:pPr>
                            <w:pStyle w:val="NoSpacing"/>
                            <w:rPr>
                              <w:color w:val="323E4F" w:themeColor="text2" w:themeShade="BF"/>
                              <w:sz w:val="36"/>
                              <w:szCs w:val="36"/>
                            </w:rPr>
                          </w:pPr>
                        </w:p>
                      </w:txbxContent>
                    </v:textbox>
                    <w10:wrap anchorx="margin" anchory="margin"/>
                  </v:shape>
                </w:pict>
              </mc:Fallback>
            </mc:AlternateContent>
          </w:r>
          <w:r w:rsidR="00BA1C06">
            <w:rPr>
              <w:noProof/>
            </w:rPr>
            <mc:AlternateContent>
              <mc:Choice Requires="wps">
                <w:drawing>
                  <wp:anchor distT="0" distB="0" distL="114300" distR="114300" simplePos="0" relativeHeight="251681792" behindDoc="0" locked="0" layoutInCell="1" allowOverlap="1">
                    <wp:simplePos x="0" y="0"/>
                    <wp:positionH relativeFrom="margin">
                      <wp:align>left</wp:align>
                    </wp:positionH>
                    <wp:positionV relativeFrom="paragraph">
                      <wp:posOffset>384175</wp:posOffset>
                    </wp:positionV>
                    <wp:extent cx="6153150" cy="4762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53150"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41E4" w:rsidRPr="00BA1C06" w:rsidRDefault="004D41E4">
                                <w:pPr>
                                  <w:rPr>
                                    <w:rFonts w:asciiTheme="majorHAnsi" w:eastAsiaTheme="majorEastAsia" w:hAnsiTheme="majorHAnsi" w:cstheme="majorBidi"/>
                                    <w:b/>
                                    <w:color w:val="767171" w:themeColor="background2" w:themeShade="80"/>
                                    <w:sz w:val="48"/>
                                    <w:szCs w:val="6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A1C06">
                                  <w:rPr>
                                    <w:rFonts w:asciiTheme="majorHAnsi" w:eastAsiaTheme="majorEastAsia" w:hAnsiTheme="majorHAnsi" w:cstheme="majorBidi"/>
                                    <w:b/>
                                    <w:color w:val="767171" w:themeColor="background2" w:themeShade="80"/>
                                    <w:sz w:val="48"/>
                                    <w:szCs w:val="6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DEPARTMENT OF COMPUTER SCIENCE - UBIT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8" type="#_x0000_t202" style="position:absolute;margin-left:0;margin-top:30.25pt;width:484.5pt;height:37.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" fillcolor="white [3201]" stroked="f" strokeweight=".5pt">
                    <v:textbox>
                      <w:txbxContent>
                        <w:p w:rsidR="004D41E4" w:rsidRPr="00BA1C06" w:rsidRDefault="004D41E4">
                          <w:pPr>
                            <w:rPr>
                              <w:rFonts w:asciiTheme="majorHAnsi" w:eastAsiaTheme="majorEastAsia" w:hAnsiTheme="majorHAnsi" w:cstheme="majorBidi"/>
                              <w:b/>
                              <w:color w:val="767171" w:themeColor="background2" w:themeShade="80"/>
                              <w:sz w:val="48"/>
                              <w:szCs w:val="6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A1C06">
                            <w:rPr>
                              <w:rFonts w:asciiTheme="majorHAnsi" w:eastAsiaTheme="majorEastAsia" w:hAnsiTheme="majorHAnsi" w:cstheme="majorBidi"/>
                              <w:b/>
                              <w:color w:val="767171" w:themeColor="background2" w:themeShade="80"/>
                              <w:sz w:val="48"/>
                              <w:szCs w:val="6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DEPARTMENT OF COMPUTER SCIENCE - UBIT</w:t>
                          </w:r>
                        </w:p>
                      </w:txbxContent>
                    </v:textbox>
                    <w10:wrap anchorx="margin"/>
                  </v:shape>
                </w:pict>
              </mc:Fallback>
            </mc:AlternateContent>
          </w:r>
          <w:r w:rsidR="00BA1C06">
            <w:rPr>
              <w:noProof/>
              <w:color w:val="5B9BD5" w:themeColor="accent1"/>
              <w:sz w:val="36"/>
              <w:szCs w:val="36"/>
            </w:rPr>
            <mc:AlternateContent>
              <mc:Choice Requires="wpg">
                <w:drawing>
                  <wp:anchor distT="0" distB="0" distL="114300" distR="114300" simplePos="0" relativeHeight="251677696" behindDoc="1" locked="0" layoutInCell="1" allowOverlap="1" wp14:anchorId="28FEA395" wp14:editId="4BD6511D">
                    <wp:simplePos x="0" y="0"/>
                    <wp:positionH relativeFrom="margin">
                      <wp:align>center</wp:align>
                    </wp:positionH>
                    <wp:positionV relativeFrom="page">
                      <wp:posOffset>3009900</wp:posOffset>
                    </wp:positionV>
                    <wp:extent cx="5494369" cy="5696712"/>
                    <wp:effectExtent l="0" t="19050" r="37465" b="412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bg2">
                                <a:lumMod val="5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solidFill>
                                  <a:schemeClr val="bg1">
                                    <a:lumMod val="75000"/>
                                  </a:schemeClr>
                                </a:solidFill>
                              </a:ln>
                              <a:extLst/>
                            </wps:spPr>
                            <wps:style>
                              <a:lnRef idx="2">
                                <a:schemeClr val="accent3">
                                  <a:shade val="50000"/>
                                </a:schemeClr>
                              </a:lnRef>
                              <a:fillRef idx="1">
                                <a:schemeClr val="accent3"/>
                              </a:fillRef>
                              <a:effectRef idx="0">
                                <a:schemeClr val="accent3"/>
                              </a:effectRef>
                              <a:fontRef idx="minor">
                                <a:schemeClr val="lt1"/>
                              </a:fontRef>
                            </wps:style>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solidFill>
                                  <a:schemeClr val="bg1">
                                    <a:lumMod val="75000"/>
                                  </a:schemeClr>
                                </a:solidFill>
                              </a:ln>
                              <a:extLst/>
                            </wps:spPr>
                            <wps:style>
                              <a:lnRef idx="2">
                                <a:schemeClr val="accent3">
                                  <a:shade val="50000"/>
                                </a:schemeClr>
                              </a:lnRef>
                              <a:fillRef idx="1">
                                <a:schemeClr val="accent3"/>
                              </a:fillRef>
                              <a:effectRef idx="0">
                                <a:schemeClr val="accent3"/>
                              </a:effectRef>
                              <a:fontRef idx="minor">
                                <a:schemeClr val="lt1"/>
                              </a:fontRef>
                            </wps:style>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noFill/>
                              <a:ln>
                                <a:solidFill>
                                  <a:schemeClr val="bg1">
                                    <a:lumMod val="75000"/>
                                  </a:schemeClr>
                                </a:solidFill>
                              </a:ln>
                              <a:extLst/>
                            </wps:spPr>
                            <wps:style>
                              <a:lnRef idx="2">
                                <a:schemeClr val="accent3">
                                  <a:shade val="50000"/>
                                </a:schemeClr>
                              </a:lnRef>
                              <a:fillRef idx="1">
                                <a:schemeClr val="accent3"/>
                              </a:fillRef>
                              <a:effectRef idx="0">
                                <a:schemeClr val="accent3"/>
                              </a:effectRef>
                              <a:fontRef idx="minor">
                                <a:schemeClr val="lt1"/>
                              </a:fontRef>
                            </wps:style>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solidFill>
                                  <a:schemeClr val="bg1">
                                    <a:lumMod val="75000"/>
                                  </a:schemeClr>
                                </a:solidFill>
                              </a:ln>
                              <a:extLst/>
                            </wps:spPr>
                            <wps:style>
                              <a:lnRef idx="2">
                                <a:schemeClr val="accent3">
                                  <a:shade val="50000"/>
                                </a:schemeClr>
                              </a:lnRef>
                              <a:fillRef idx="1">
                                <a:schemeClr val="accent3"/>
                              </a:fillRef>
                              <a:effectRef idx="0">
                                <a:schemeClr val="accent3"/>
                              </a:effectRef>
                              <a:fontRef idx="minor">
                                <a:schemeClr val="lt1"/>
                              </a:fontRef>
                            </wps:style>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solidFill>
                                  <a:schemeClr val="bg1">
                                    <a:lumMod val="50000"/>
                                  </a:schemeClr>
                                </a:solidFill>
                              </a:ln>
                              <a:extLst/>
                            </wps:spPr>
                            <wps:style>
                              <a:lnRef idx="2">
                                <a:schemeClr val="accent3">
                                  <a:shade val="50000"/>
                                </a:schemeClr>
                              </a:lnRef>
                              <a:fillRef idx="1">
                                <a:schemeClr val="accent3"/>
                              </a:fillRef>
                              <a:effectRef idx="0">
                                <a:schemeClr val="accent3"/>
                              </a:effectRef>
                              <a:fontRef idx="minor">
                                <a:schemeClr val="lt1"/>
                              </a:fontRef>
                            </wps:style>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8563DCF" id="Group 2" o:spid="_x0000_s1026" style="position:absolute;margin-left:0;margin-top:237pt;width:432.65pt;height:448.55pt;z-index:-251638784;mso-width-percent:706;mso-height-percent:566;mso-position-horizontal:center;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wxKsUA&#10;AADbAAAADwAAAGRycy9kb3ducmV2LnhtbESPQWvCQBSE70L/w/IKvemmVkVTV9FCQRQEoyi9PbKv&#10;m7TZtyG7xvjvu4VCj8PMfMPMl52tREuNLx0reB4kIIhzp0s2Ck7H9/4UhA/IGivHpOBOHpaLh94c&#10;U+1ufKA2C0ZECPsUFRQh1KmUPi/Ioh+4mjh6n66xGKJsjNQN3iLcVnKYJBNpseS4UGBNbwXl39nV&#10;KvD57vrBa3M2bb2/vMyq9Xj7dVDq6bFbvYII1IX/8F97oxVMRvD7Jf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EqxQAAANsAAAAPAAAAAAAAAAAAAAAAAJgCAABkcnMv&#10;ZG93bnJldi54bWxQSwUGAAAAAAQABAD1AAAAigMAAAAA&#10;" path="m4,1786l,1782,1776,r5,5l4,1786xe" filled="f" strokecolor="#bfbfbf [2412]" strokeweight="1pt">
                      <v:stroke joinstyle="miter"/>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xiJsMA&#10;AADbAAAADwAAAGRycy9kb3ducmV2LnhtbESPQWvCQBSE7wX/w/KE3urGUING1yCC0PbUJuL5kX0m&#10;0ezbkF1j/PddodDjMDPfMJtsNK0YqHeNZQXzWQSCuLS64UrBsTi8LUE4j6yxtUwKHuQg205eNphq&#10;e+cfGnJfiQBhl6KC2vsuldKVNRl0M9sRB+9se4M+yL6Susd7gJtWxlGUSIMNh4UaO9rXVF7zm1HQ&#10;ri6fy4cpaSy+4v37aUi+TxdU6nU67tYgPI3+P/zX/tAKkgU8v4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xiJsMAAADbAAAADwAAAAAAAAAAAAAAAACYAgAAZHJzL2Rv&#10;d25yZXYueG1sUEsFBgAAAAAEAAQA9QAAAIgDAAAAAA==&#10;" path="m5,2234l,2229,2229,r5,5l5,2234xe" filled="f" strokecolor="#bfbfbf [2412]" strokeweight="1pt">
                      <v:stroke joinstyle="miter"/>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LAcMA&#10;AADbAAAADwAAAGRycy9kb3ducmV2LnhtbESPQWvCQBSE7wX/w/IEb3XTEoJEV5GC0uLJ1NLrM/tM&#10;gtm3MbtNor/eFYQeh5n5hlmsBlOLjlpXWVbwNo1AEOdWV1woOHxvXmcgnEfWWFsmBVdysFqOXhaY&#10;atvznrrMFyJA2KWooPS+SaV0eUkG3dQ2xME72dagD7ItpG6xD3BTy/coSqTBisNCiQ19lJSfsz+j&#10;QHZbHC6b4yn+KWZ99hvHt92XVWoyHtZzEJ4G/x9+tj+1giSBx5fw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yLAcMAAADbAAAADwAAAAAAAAAAAAAAAACYAgAAZHJzL2Rv&#10;d25yZXYueG1sUEsFBgAAAAAEAAQA9QAAAIgDAAAAAA==&#10;" path="m9,2197l,2193,2188,r9,10l9,2197xe" filled="f" strokecolor="#bfbfbf [2412]" strokeweight="1pt">
                      <v:stroke joinstyle="miter"/>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0U08UA&#10;AADbAAAADwAAAGRycy9kb3ducmV2LnhtbESPwWrDMBBE74X8g9hAbo0UH9LiRgmhqYMLpRA3H7BY&#10;G9vUWhlLtZ18fVQo9DjMzBtms5tsKwbqfeNYw2qpQBCXzjRcaTh/ZY/PIHxANtg6Jg1X8rDbzh42&#10;mBo38omGIlQiQtinqKEOoUul9GVNFv3SdcTRu7jeYoiyr6TpcYxw28pEqbW02HBcqLGj15rK7+LH&#10;anjPP5vjLTnke/XxlvnLWapjIrVezKf9C4hAU/gP/7Vzo2H9BL9f4g+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zRTTxQAAANsAAAAPAAAAAAAAAAAAAAAAAJgCAABkcnMv&#10;ZG93bnJldi54bWxQSwUGAAAAAAQABAD1AAAAigMAAAAA&#10;" path="m9,1966l,1957,1952,r9,9l9,1966xe" filled="f" strokecolor="#bfbfbf [2412]" strokeweight="1pt">
                      <v:stroke joinstyle="miter"/>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UjcAA&#10;AADbAAAADwAAAGRycy9kb3ducmV2LnhtbERPz2vCMBS+C/sfwhvspmlF6tY1FZEJu8mqY9dH82zL&#10;mpeSZJrtrzeHgceP73e1iWYUF3J+sKwgX2QgiFurB+4UnI77+TMIH5A1jpZJwS952NQPswpLba/8&#10;QZcmdCKFsC9RQR/CVErp254M+oWdiBN3ts5gSNB1Uju8pnAzymWWFdLgwKmhx4l2PbXfzY9R8PKW&#10;f/l2OWXBrfK1PP/FTzxEpZ4e4/YVRKAY7uJ/97tWUKSx6Uv6Ab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GUjcAAAADbAAAADwAAAAAAAAAAAAAAAACYAgAAZHJzL2Rvd25y&#10;ZXYueG1sUEsFBgAAAAAEAAQA9QAAAIUDAAAAAA==&#10;" path="m,2732r,-4l2722,r5,5l,2732xe" filled="f" strokecolor="#7f7f7f [1612]" strokeweight="1pt">
                      <v:stroke joinstyle="miter"/>
                      <v:path arrowok="t" o:connecttype="custom" o:connectlocs="0,4337050;0,4330700;4321175,0;4329113,7938;0,4337050" o:connectangles="0,0,0,0,0"/>
                    </v:shape>
                    <w10:wrap anchorx="margin" anchory="page"/>
                  </v:group>
                </w:pict>
              </mc:Fallback>
            </mc:AlternateContent>
          </w:r>
          <w:r w:rsidR="00BA1C06">
            <w:rPr>
              <w:noProof/>
            </w:rPr>
            <w:t xml:space="preserve"> </w:t>
          </w:r>
          <w:r w:rsidR="00D33AD6">
            <w:rPr>
              <w:sz w:val="44"/>
            </w:rPr>
            <w:br w:type="page"/>
          </w:r>
        </w:p>
      </w:sdtContent>
    </w:sdt>
    <w:p w:rsidR="007F5CB7" w:rsidRPr="00E23159" w:rsidRDefault="007F5CB7" w:rsidP="00BA1C06">
      <w:pPr>
        <w:pStyle w:val="ByLine"/>
        <w:jc w:val="center"/>
        <w:sectPr w:rsidR="007F5CB7" w:rsidRPr="00E23159" w:rsidSect="005A418E">
          <w:pgSz w:w="12240" w:h="15840" w:code="1"/>
          <w:pgMar w:top="1440" w:right="1440" w:bottom="1440" w:left="1440" w:header="720" w:footer="720" w:gutter="0"/>
          <w:pgBorders w:display="firstPage" w:offsetFrom="page">
            <w:top w:val="thinThickMediumGap" w:sz="24" w:space="24" w:color="AEAAAA" w:themeColor="background2" w:themeShade="BF"/>
            <w:left w:val="thinThickMediumGap" w:sz="24" w:space="24" w:color="AEAAAA" w:themeColor="background2" w:themeShade="BF"/>
            <w:bottom w:val="thickThinMediumGap" w:sz="24" w:space="24" w:color="AEAAAA" w:themeColor="background2" w:themeShade="BF"/>
            <w:right w:val="thickThinMediumGap" w:sz="24" w:space="24" w:color="AEAAAA" w:themeColor="background2" w:themeShade="BF"/>
          </w:pgBorders>
          <w:pgNumType w:fmt="lowerRoman" w:start="0"/>
          <w:cols w:space="720"/>
          <w:titlePg/>
          <w:docGrid w:linePitch="326"/>
        </w:sectPr>
      </w:pPr>
    </w:p>
    <w:p w:rsidR="00740684" w:rsidRDefault="00740684" w:rsidP="00E23159">
      <w:pPr>
        <w:pStyle w:val="R-DocHeader"/>
        <w:pBdr>
          <w:bottom w:val="none" w:sz="0" w:space="0" w:color="auto"/>
        </w:pBdr>
        <w:rPr>
          <w:b/>
          <w:sz w:val="40"/>
          <w:szCs w:val="40"/>
        </w:rPr>
      </w:pPr>
    </w:p>
    <w:p w:rsidR="009D1B1D" w:rsidRDefault="009D1B1D" w:rsidP="009D1B1D">
      <w:pPr>
        <w:pStyle w:val="R-Normal"/>
      </w:pPr>
    </w:p>
    <w:p w:rsidR="009D1B1D" w:rsidRDefault="009D1B1D" w:rsidP="009D1B1D">
      <w:pPr>
        <w:pStyle w:val="R-Normal"/>
      </w:pPr>
    </w:p>
    <w:p w:rsidR="009D1B1D" w:rsidRPr="002231BC" w:rsidRDefault="009D1B1D" w:rsidP="002231BC">
      <w:pPr>
        <w:pStyle w:val="R-SubHead1"/>
        <w:rPr>
          <w:sz w:val="28"/>
          <w:szCs w:val="28"/>
        </w:rPr>
      </w:pPr>
      <w:r w:rsidRPr="002231BC">
        <w:rPr>
          <w:sz w:val="28"/>
          <w:szCs w:val="28"/>
        </w:rPr>
        <w:t>Abstract</w:t>
      </w:r>
    </w:p>
    <w:p w:rsidR="002231BC" w:rsidRPr="002231BC" w:rsidRDefault="002231BC" w:rsidP="002231BC">
      <w:pPr>
        <w:pStyle w:val="R-Normal"/>
      </w:pPr>
    </w:p>
    <w:p w:rsidR="009D1B1D" w:rsidRPr="00A278DA" w:rsidRDefault="00A278DA" w:rsidP="009D1B1D">
      <w:pPr>
        <w:pStyle w:val="R-Normal"/>
        <w:rPr>
          <w:rFonts w:ascii="Times New Roman" w:hAnsi="Times New Roman" w:cs="Times New Roman"/>
          <w:sz w:val="24"/>
        </w:rPr>
      </w:pPr>
      <w:r>
        <w:rPr>
          <w:rFonts w:ascii="Times New Roman" w:hAnsi="Times New Roman" w:cs="Times New Roman"/>
          <w:sz w:val="24"/>
        </w:rPr>
        <w:t xml:space="preserve">                 </w:t>
      </w:r>
      <w:r w:rsidR="00945FDA" w:rsidRPr="00A278DA">
        <w:rPr>
          <w:rFonts w:ascii="Times New Roman" w:hAnsi="Times New Roman" w:cs="Times New Roman"/>
          <w:sz w:val="24"/>
        </w:rPr>
        <w:t>With the advancement of technology, library need to be ready for change and bring the technology to the library in order to retain their customer’s interest in visiting the library. Thus in this situation, library’s system should be improved as well to facilitate librarian in doing their work effectively</w:t>
      </w:r>
      <w:r w:rsidR="00714A0F">
        <w:rPr>
          <w:rFonts w:ascii="Times New Roman" w:hAnsi="Times New Roman" w:cs="Times New Roman"/>
          <w:sz w:val="24"/>
        </w:rPr>
        <w:t xml:space="preserve"> and efficiently</w:t>
      </w:r>
      <w:r w:rsidR="00945FDA" w:rsidRPr="00A278DA">
        <w:rPr>
          <w:rFonts w:ascii="Times New Roman" w:hAnsi="Times New Roman" w:cs="Times New Roman"/>
          <w:sz w:val="24"/>
        </w:rPr>
        <w:t>. Library Management System (LMS) in the library environment assists librarian in doing their work.</w:t>
      </w:r>
      <w:r w:rsidR="007566A6" w:rsidRPr="00A278DA">
        <w:rPr>
          <w:rFonts w:ascii="Times New Roman" w:hAnsi="Times New Roman" w:cs="Times New Roman"/>
          <w:sz w:val="24"/>
        </w:rPr>
        <w:t xml:space="preserve"> Integration with all departments within the library shows how LMS is important </w:t>
      </w:r>
      <w:r w:rsidRPr="00A278DA">
        <w:rPr>
          <w:rFonts w:ascii="Times New Roman" w:hAnsi="Times New Roman" w:cs="Times New Roman"/>
          <w:sz w:val="24"/>
        </w:rPr>
        <w:t>in library environment.</w:t>
      </w:r>
    </w:p>
    <w:p w:rsidR="00A278DA" w:rsidRDefault="00A278DA" w:rsidP="00A278DA">
      <w:pPr>
        <w:pStyle w:val="R-Normal"/>
        <w:rPr>
          <w:rFonts w:ascii="Times New Roman" w:hAnsi="Times New Roman" w:cs="Times New Roman"/>
          <w:sz w:val="24"/>
        </w:rPr>
      </w:pPr>
      <w:r>
        <w:rPr>
          <w:rFonts w:ascii="Times New Roman" w:hAnsi="Times New Roman" w:cs="Times New Roman"/>
          <w:sz w:val="24"/>
        </w:rPr>
        <w:t xml:space="preserve">                </w:t>
      </w:r>
    </w:p>
    <w:p w:rsidR="00A278DA" w:rsidRPr="00A278DA" w:rsidRDefault="00A278DA" w:rsidP="00A278DA">
      <w:pPr>
        <w:pStyle w:val="R-Normal"/>
        <w:rPr>
          <w:rFonts w:ascii="Times New Roman" w:hAnsi="Times New Roman" w:cs="Times New Roman"/>
          <w:sz w:val="24"/>
        </w:rPr>
      </w:pPr>
      <w:r>
        <w:rPr>
          <w:rFonts w:ascii="Times New Roman" w:hAnsi="Times New Roman" w:cs="Times New Roman"/>
          <w:sz w:val="24"/>
        </w:rPr>
        <w:t xml:space="preserve">                 </w:t>
      </w:r>
      <w:r w:rsidRPr="00A278DA">
        <w:rPr>
          <w:rFonts w:ascii="Times New Roman" w:hAnsi="Times New Roman" w:cs="Times New Roman"/>
          <w:sz w:val="24"/>
        </w:rPr>
        <w:t xml:space="preserve">This document describes the project development of Library Management System that was developed to manage the transaction of books, manage the students </w:t>
      </w:r>
      <w:r w:rsidR="00187997">
        <w:rPr>
          <w:rFonts w:ascii="Times New Roman" w:hAnsi="Times New Roman" w:cs="Times New Roman"/>
          <w:sz w:val="24"/>
        </w:rPr>
        <w:t xml:space="preserve">data </w:t>
      </w:r>
      <w:r w:rsidRPr="00A278DA">
        <w:rPr>
          <w:rFonts w:ascii="Times New Roman" w:hAnsi="Times New Roman" w:cs="Times New Roman"/>
          <w:sz w:val="24"/>
        </w:rPr>
        <w:t>and books record more efficiently. It can improve management of books in library.</w:t>
      </w:r>
    </w:p>
    <w:p w:rsidR="00A278DA" w:rsidRPr="00A278DA" w:rsidRDefault="00A278DA" w:rsidP="00A278DA">
      <w:pPr>
        <w:pStyle w:val="R-Normal"/>
        <w:rPr>
          <w:rFonts w:ascii="Times New Roman" w:hAnsi="Times New Roman" w:cs="Times New Roman"/>
          <w:sz w:val="24"/>
        </w:rPr>
      </w:pPr>
    </w:p>
    <w:p w:rsidR="00A278DA" w:rsidRDefault="00A278DA"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2231BC" w:rsidRDefault="002231BC" w:rsidP="009D1B1D">
      <w:pPr>
        <w:pStyle w:val="R-Normal"/>
      </w:pPr>
    </w:p>
    <w:p w:rsidR="002231BC" w:rsidRDefault="002231BC" w:rsidP="009D1B1D">
      <w:pPr>
        <w:pStyle w:val="R-Normal"/>
      </w:pPr>
    </w:p>
    <w:p w:rsidR="002231BC" w:rsidRDefault="002231BC" w:rsidP="009D1B1D">
      <w:pPr>
        <w:pStyle w:val="R-Normal"/>
      </w:pPr>
    </w:p>
    <w:p w:rsidR="002231BC" w:rsidRPr="009D1B1D" w:rsidRDefault="002231BC" w:rsidP="009D1B1D">
      <w:pPr>
        <w:pStyle w:val="R-Normal"/>
      </w:pPr>
    </w:p>
    <w:p w:rsidR="00740684" w:rsidRDefault="00740684" w:rsidP="00740684">
      <w:pPr>
        <w:pStyle w:val="R-DocHeader"/>
        <w:pBdr>
          <w:bottom w:val="none" w:sz="0" w:space="0" w:color="auto"/>
        </w:pBdr>
        <w:rPr>
          <w:b/>
          <w:sz w:val="40"/>
          <w:szCs w:val="40"/>
        </w:rPr>
      </w:pPr>
    </w:p>
    <w:p w:rsidR="00740684" w:rsidRDefault="00740684" w:rsidP="00347E2E">
      <w:pPr>
        <w:pStyle w:val="R-SubHead1"/>
        <w:pBdr>
          <w:bottom w:val="none" w:sz="0" w:space="0" w:color="auto"/>
        </w:pBdr>
        <w:jc w:val="center"/>
      </w:pPr>
      <w:r>
        <w:t xml:space="preserve">Table </w:t>
      </w:r>
      <w:r w:rsidR="005F4D4C">
        <w:t>of</w:t>
      </w:r>
      <w:r>
        <w:t xml:space="preserve"> Contents</w:t>
      </w:r>
    </w:p>
    <w:p w:rsidR="00740684" w:rsidRDefault="00740684" w:rsidP="00740684">
      <w:pPr>
        <w:pStyle w:val="R-Normal"/>
      </w:pPr>
    </w:p>
    <w:p w:rsidR="00740684" w:rsidRPr="00E852F0" w:rsidRDefault="00740684" w:rsidP="00740684">
      <w:pPr>
        <w:pStyle w:val="TOC1"/>
        <w:tabs>
          <w:tab w:val="left" w:pos="432"/>
        </w:tabs>
        <w:rPr>
          <w:noProof/>
          <w:sz w:val="24"/>
          <w:szCs w:val="24"/>
        </w:rPr>
      </w:pPr>
      <w:r w:rsidRPr="00E852F0">
        <w:rPr>
          <w:sz w:val="24"/>
          <w:szCs w:val="24"/>
        </w:rPr>
        <w:fldChar w:fldCharType="begin"/>
      </w:r>
      <w:r w:rsidRPr="00E852F0">
        <w:rPr>
          <w:sz w:val="24"/>
          <w:szCs w:val="24"/>
        </w:rPr>
        <w:instrText xml:space="preserve"> TOC \o "1-2" </w:instrText>
      </w:r>
      <w:r w:rsidRPr="00E852F0">
        <w:rPr>
          <w:sz w:val="24"/>
          <w:szCs w:val="24"/>
        </w:rPr>
        <w:fldChar w:fldCharType="separate"/>
      </w:r>
      <w:r w:rsidRPr="00E852F0">
        <w:rPr>
          <w:noProof/>
          <w:sz w:val="24"/>
          <w:szCs w:val="24"/>
        </w:rPr>
        <w:t>1.</w:t>
      </w:r>
      <w:r w:rsidRPr="00E852F0">
        <w:rPr>
          <w:noProof/>
          <w:sz w:val="24"/>
          <w:szCs w:val="24"/>
        </w:rPr>
        <w:tab/>
        <w:t>Introduction</w:t>
      </w:r>
      <w:r w:rsidRPr="00E852F0">
        <w:rPr>
          <w:noProof/>
          <w:sz w:val="24"/>
          <w:szCs w:val="24"/>
        </w:rPr>
        <w:tab/>
      </w:r>
      <w:r w:rsidR="00230915">
        <w:rPr>
          <w:noProof/>
          <w:sz w:val="24"/>
          <w:szCs w:val="24"/>
        </w:rPr>
        <w:t>3</w:t>
      </w:r>
    </w:p>
    <w:p w:rsidR="00740684" w:rsidRPr="00E852F0" w:rsidRDefault="00740684" w:rsidP="00740684">
      <w:pPr>
        <w:pStyle w:val="TOC2"/>
        <w:tabs>
          <w:tab w:val="left" w:pos="864"/>
        </w:tabs>
        <w:rPr>
          <w:noProof/>
          <w:sz w:val="24"/>
          <w:szCs w:val="24"/>
        </w:rPr>
      </w:pPr>
      <w:r w:rsidRPr="00E852F0">
        <w:rPr>
          <w:noProof/>
          <w:sz w:val="24"/>
          <w:szCs w:val="24"/>
        </w:rPr>
        <w:t>1.1</w:t>
      </w:r>
      <w:r w:rsidRPr="00E852F0">
        <w:rPr>
          <w:noProof/>
          <w:sz w:val="24"/>
          <w:szCs w:val="24"/>
        </w:rPr>
        <w:tab/>
        <w:t>Purpose</w:t>
      </w:r>
      <w:r w:rsidR="001155CF" w:rsidRPr="00E852F0">
        <w:rPr>
          <w:noProof/>
          <w:sz w:val="24"/>
          <w:szCs w:val="24"/>
        </w:rPr>
        <w:t xml:space="preserve"> Of This Document</w:t>
      </w:r>
      <w:r w:rsidRPr="00E852F0">
        <w:rPr>
          <w:noProof/>
          <w:sz w:val="24"/>
          <w:szCs w:val="24"/>
        </w:rPr>
        <w:tab/>
      </w:r>
      <w:r w:rsidR="00230915">
        <w:rPr>
          <w:noProof/>
          <w:sz w:val="24"/>
          <w:szCs w:val="24"/>
        </w:rPr>
        <w:t>3</w:t>
      </w:r>
    </w:p>
    <w:p w:rsidR="00740684" w:rsidRPr="00E852F0" w:rsidRDefault="001155CF" w:rsidP="001155CF">
      <w:pPr>
        <w:pStyle w:val="TOC2"/>
        <w:tabs>
          <w:tab w:val="left" w:pos="864"/>
        </w:tabs>
        <w:rPr>
          <w:noProof/>
          <w:sz w:val="24"/>
          <w:szCs w:val="24"/>
        </w:rPr>
      </w:pPr>
      <w:r w:rsidRPr="00E852F0">
        <w:rPr>
          <w:noProof/>
          <w:sz w:val="24"/>
          <w:szCs w:val="24"/>
        </w:rPr>
        <w:t>1.2</w:t>
      </w:r>
      <w:r w:rsidRPr="00E852F0">
        <w:rPr>
          <w:noProof/>
          <w:sz w:val="24"/>
          <w:szCs w:val="24"/>
        </w:rPr>
        <w:tab/>
        <w:t>How To Use This Document</w:t>
      </w:r>
      <w:r w:rsidR="00740684" w:rsidRPr="00E852F0">
        <w:rPr>
          <w:noProof/>
          <w:sz w:val="24"/>
          <w:szCs w:val="24"/>
        </w:rPr>
        <w:tab/>
      </w:r>
      <w:r w:rsidR="00230915">
        <w:rPr>
          <w:noProof/>
          <w:sz w:val="24"/>
          <w:szCs w:val="24"/>
        </w:rPr>
        <w:t>3</w:t>
      </w:r>
    </w:p>
    <w:p w:rsidR="00740684" w:rsidRPr="00E852F0" w:rsidRDefault="001155CF" w:rsidP="00740684">
      <w:pPr>
        <w:pStyle w:val="TOC2"/>
        <w:tabs>
          <w:tab w:val="left" w:pos="864"/>
        </w:tabs>
        <w:rPr>
          <w:noProof/>
          <w:sz w:val="24"/>
          <w:szCs w:val="24"/>
        </w:rPr>
      </w:pPr>
      <w:r w:rsidRPr="00E852F0">
        <w:rPr>
          <w:noProof/>
          <w:sz w:val="24"/>
          <w:szCs w:val="24"/>
        </w:rPr>
        <w:t>1.3</w:t>
      </w:r>
      <w:r w:rsidRPr="00E852F0">
        <w:rPr>
          <w:noProof/>
          <w:sz w:val="24"/>
          <w:szCs w:val="24"/>
        </w:rPr>
        <w:tab/>
        <w:t>Scope Of The Product</w:t>
      </w:r>
      <w:r w:rsidR="00740684" w:rsidRPr="00E852F0">
        <w:rPr>
          <w:noProof/>
          <w:sz w:val="24"/>
          <w:szCs w:val="24"/>
        </w:rPr>
        <w:tab/>
      </w:r>
      <w:r w:rsidR="00230915">
        <w:rPr>
          <w:noProof/>
          <w:sz w:val="24"/>
          <w:szCs w:val="24"/>
        </w:rPr>
        <w:t>4</w:t>
      </w:r>
    </w:p>
    <w:p w:rsidR="00740684" w:rsidRPr="00E852F0" w:rsidRDefault="001155CF" w:rsidP="00740684">
      <w:pPr>
        <w:pStyle w:val="TOC2"/>
        <w:tabs>
          <w:tab w:val="left" w:pos="864"/>
        </w:tabs>
        <w:rPr>
          <w:noProof/>
          <w:sz w:val="24"/>
          <w:szCs w:val="24"/>
        </w:rPr>
      </w:pPr>
      <w:r w:rsidRPr="00E852F0">
        <w:rPr>
          <w:noProof/>
          <w:sz w:val="24"/>
          <w:szCs w:val="24"/>
        </w:rPr>
        <w:t>1.4</w:t>
      </w:r>
      <w:r w:rsidR="00740684" w:rsidRPr="00E852F0">
        <w:rPr>
          <w:noProof/>
          <w:sz w:val="24"/>
          <w:szCs w:val="24"/>
        </w:rPr>
        <w:tab/>
        <w:t>Overview</w:t>
      </w:r>
      <w:r w:rsidRPr="00E852F0">
        <w:rPr>
          <w:noProof/>
          <w:sz w:val="24"/>
          <w:szCs w:val="24"/>
        </w:rPr>
        <w:t xml:space="preserve"> Of The Requirements Document</w:t>
      </w:r>
      <w:r w:rsidR="00740684" w:rsidRPr="00E852F0">
        <w:rPr>
          <w:noProof/>
          <w:sz w:val="24"/>
          <w:szCs w:val="24"/>
        </w:rPr>
        <w:tab/>
      </w:r>
      <w:r w:rsidR="00230915">
        <w:rPr>
          <w:noProof/>
          <w:sz w:val="24"/>
          <w:szCs w:val="24"/>
        </w:rPr>
        <w:t>4</w:t>
      </w:r>
    </w:p>
    <w:p w:rsidR="00740684" w:rsidRPr="00E852F0" w:rsidRDefault="001155CF" w:rsidP="00740684">
      <w:pPr>
        <w:pStyle w:val="TOC1"/>
        <w:tabs>
          <w:tab w:val="left" w:pos="432"/>
        </w:tabs>
        <w:rPr>
          <w:noProof/>
          <w:sz w:val="24"/>
          <w:szCs w:val="24"/>
        </w:rPr>
      </w:pPr>
      <w:r w:rsidRPr="00E852F0">
        <w:rPr>
          <w:noProof/>
          <w:sz w:val="24"/>
          <w:szCs w:val="24"/>
        </w:rPr>
        <w:t>2.</w:t>
      </w:r>
      <w:r w:rsidRPr="00E852F0">
        <w:rPr>
          <w:noProof/>
          <w:sz w:val="24"/>
          <w:szCs w:val="24"/>
        </w:rPr>
        <w:tab/>
        <w:t>General</w:t>
      </w:r>
      <w:r w:rsidR="00740684" w:rsidRPr="00E852F0">
        <w:rPr>
          <w:noProof/>
          <w:sz w:val="24"/>
          <w:szCs w:val="24"/>
        </w:rPr>
        <w:t xml:space="preserve"> Description</w:t>
      </w:r>
      <w:r w:rsidR="00740684" w:rsidRPr="00E852F0">
        <w:rPr>
          <w:noProof/>
          <w:sz w:val="24"/>
          <w:szCs w:val="24"/>
        </w:rPr>
        <w:tab/>
      </w:r>
      <w:r w:rsidR="00230915">
        <w:rPr>
          <w:noProof/>
          <w:sz w:val="24"/>
          <w:szCs w:val="24"/>
        </w:rPr>
        <w:t>4</w:t>
      </w:r>
    </w:p>
    <w:p w:rsidR="00740684" w:rsidRPr="00E852F0" w:rsidRDefault="00740684" w:rsidP="00740684">
      <w:pPr>
        <w:pStyle w:val="TOC2"/>
        <w:tabs>
          <w:tab w:val="left" w:pos="864"/>
        </w:tabs>
        <w:rPr>
          <w:noProof/>
          <w:sz w:val="24"/>
          <w:szCs w:val="24"/>
        </w:rPr>
      </w:pPr>
      <w:r w:rsidRPr="00E852F0">
        <w:rPr>
          <w:noProof/>
          <w:sz w:val="24"/>
          <w:szCs w:val="24"/>
        </w:rPr>
        <w:t>2.1</w:t>
      </w:r>
      <w:r w:rsidRPr="00E852F0">
        <w:rPr>
          <w:noProof/>
          <w:sz w:val="24"/>
          <w:szCs w:val="24"/>
        </w:rPr>
        <w:tab/>
        <w:t>Product Perspective</w:t>
      </w:r>
      <w:r w:rsidRPr="00E852F0">
        <w:rPr>
          <w:noProof/>
          <w:sz w:val="24"/>
          <w:szCs w:val="24"/>
        </w:rPr>
        <w:tab/>
      </w:r>
      <w:r w:rsidR="00230915">
        <w:rPr>
          <w:noProof/>
          <w:sz w:val="24"/>
          <w:szCs w:val="24"/>
        </w:rPr>
        <w:t>4</w:t>
      </w:r>
    </w:p>
    <w:p w:rsidR="00740684" w:rsidRPr="00E852F0" w:rsidRDefault="00740684" w:rsidP="00740684">
      <w:pPr>
        <w:pStyle w:val="TOC2"/>
        <w:tabs>
          <w:tab w:val="left" w:pos="864"/>
        </w:tabs>
        <w:rPr>
          <w:noProof/>
          <w:sz w:val="24"/>
          <w:szCs w:val="24"/>
        </w:rPr>
      </w:pPr>
      <w:r w:rsidRPr="00E852F0">
        <w:rPr>
          <w:noProof/>
          <w:sz w:val="24"/>
          <w:szCs w:val="24"/>
        </w:rPr>
        <w:t>2.2</w:t>
      </w:r>
      <w:r w:rsidRPr="00E852F0">
        <w:rPr>
          <w:noProof/>
          <w:sz w:val="24"/>
          <w:szCs w:val="24"/>
        </w:rPr>
        <w:tab/>
        <w:t>Product Functions</w:t>
      </w:r>
      <w:r w:rsidRPr="00E852F0">
        <w:rPr>
          <w:noProof/>
          <w:sz w:val="24"/>
          <w:szCs w:val="24"/>
        </w:rPr>
        <w:tab/>
      </w:r>
      <w:r w:rsidR="00230915">
        <w:rPr>
          <w:noProof/>
          <w:sz w:val="24"/>
          <w:szCs w:val="24"/>
        </w:rPr>
        <w:t>5</w:t>
      </w:r>
    </w:p>
    <w:p w:rsidR="00740684" w:rsidRPr="00E852F0" w:rsidRDefault="00740684" w:rsidP="00740684">
      <w:pPr>
        <w:pStyle w:val="TOC2"/>
        <w:tabs>
          <w:tab w:val="left" w:pos="864"/>
        </w:tabs>
        <w:rPr>
          <w:noProof/>
          <w:sz w:val="24"/>
          <w:szCs w:val="24"/>
        </w:rPr>
      </w:pPr>
      <w:r w:rsidRPr="00E852F0">
        <w:rPr>
          <w:noProof/>
          <w:sz w:val="24"/>
          <w:szCs w:val="24"/>
        </w:rPr>
        <w:t>2.3</w:t>
      </w:r>
      <w:r w:rsidRPr="00E852F0">
        <w:rPr>
          <w:noProof/>
          <w:sz w:val="24"/>
          <w:szCs w:val="24"/>
        </w:rPr>
        <w:tab/>
        <w:t>User Characteristics</w:t>
      </w:r>
      <w:r w:rsidRPr="00E852F0">
        <w:rPr>
          <w:noProof/>
          <w:sz w:val="24"/>
          <w:szCs w:val="24"/>
        </w:rPr>
        <w:tab/>
      </w:r>
      <w:r w:rsidR="00230915">
        <w:rPr>
          <w:noProof/>
          <w:sz w:val="24"/>
          <w:szCs w:val="24"/>
        </w:rPr>
        <w:t>5</w:t>
      </w:r>
    </w:p>
    <w:p w:rsidR="00740684" w:rsidRPr="00E852F0" w:rsidRDefault="00740684" w:rsidP="00740684">
      <w:pPr>
        <w:pStyle w:val="TOC2"/>
        <w:tabs>
          <w:tab w:val="left" w:pos="864"/>
        </w:tabs>
        <w:rPr>
          <w:noProof/>
          <w:sz w:val="24"/>
          <w:szCs w:val="24"/>
        </w:rPr>
      </w:pPr>
      <w:r w:rsidRPr="00E852F0">
        <w:rPr>
          <w:noProof/>
          <w:sz w:val="24"/>
          <w:szCs w:val="24"/>
        </w:rPr>
        <w:t>2.4</w:t>
      </w:r>
      <w:r w:rsidRPr="00E852F0">
        <w:rPr>
          <w:noProof/>
          <w:sz w:val="24"/>
          <w:szCs w:val="24"/>
        </w:rPr>
        <w:tab/>
      </w:r>
      <w:r w:rsidR="001155CF" w:rsidRPr="00E852F0">
        <w:rPr>
          <w:noProof/>
          <w:sz w:val="24"/>
          <w:szCs w:val="24"/>
        </w:rPr>
        <w:t xml:space="preserve">General </w:t>
      </w:r>
      <w:r w:rsidRPr="00E852F0">
        <w:rPr>
          <w:noProof/>
          <w:sz w:val="24"/>
          <w:szCs w:val="24"/>
        </w:rPr>
        <w:t>Constraints</w:t>
      </w:r>
      <w:r w:rsidRPr="00E852F0">
        <w:rPr>
          <w:noProof/>
          <w:sz w:val="24"/>
          <w:szCs w:val="24"/>
        </w:rPr>
        <w:tab/>
      </w:r>
      <w:r w:rsidR="00230915">
        <w:rPr>
          <w:noProof/>
          <w:sz w:val="24"/>
          <w:szCs w:val="24"/>
        </w:rPr>
        <w:t>5</w:t>
      </w:r>
    </w:p>
    <w:p w:rsidR="00740684" w:rsidRDefault="00740684" w:rsidP="001155CF">
      <w:pPr>
        <w:pStyle w:val="TOC2"/>
        <w:tabs>
          <w:tab w:val="left" w:pos="864"/>
        </w:tabs>
        <w:rPr>
          <w:noProof/>
          <w:sz w:val="24"/>
          <w:szCs w:val="24"/>
        </w:rPr>
      </w:pPr>
      <w:r w:rsidRPr="00E852F0">
        <w:rPr>
          <w:noProof/>
          <w:sz w:val="24"/>
          <w:szCs w:val="24"/>
        </w:rPr>
        <w:t>2.5</w:t>
      </w:r>
      <w:r w:rsidRPr="00E852F0">
        <w:rPr>
          <w:noProof/>
          <w:sz w:val="24"/>
          <w:szCs w:val="24"/>
        </w:rPr>
        <w:tab/>
        <w:t>Assumptions and dependencies</w:t>
      </w:r>
      <w:r w:rsidRPr="00E852F0">
        <w:rPr>
          <w:noProof/>
          <w:sz w:val="24"/>
          <w:szCs w:val="24"/>
        </w:rPr>
        <w:tab/>
      </w:r>
      <w:r w:rsidR="00230915">
        <w:rPr>
          <w:noProof/>
          <w:sz w:val="24"/>
          <w:szCs w:val="24"/>
        </w:rPr>
        <w:t>5</w:t>
      </w:r>
    </w:p>
    <w:p w:rsidR="00BD0335" w:rsidRDefault="00BD0335" w:rsidP="00BD0335">
      <w:pPr>
        <w:pStyle w:val="TOC2"/>
        <w:tabs>
          <w:tab w:val="clear" w:pos="9360"/>
          <w:tab w:val="left" w:pos="864"/>
          <w:tab w:val="right" w:pos="7920"/>
        </w:tabs>
        <w:rPr>
          <w:noProof/>
          <w:sz w:val="24"/>
          <w:szCs w:val="24"/>
        </w:rPr>
      </w:pPr>
      <w:r w:rsidRPr="00BD0335">
        <w:rPr>
          <w:noProof/>
          <w:sz w:val="24"/>
          <w:szCs w:val="24"/>
        </w:rPr>
        <w:t>2.6 Methodologies &amp; Techniques</w:t>
      </w:r>
      <w:r w:rsidR="00230915">
        <w:rPr>
          <w:noProof/>
          <w:sz w:val="24"/>
          <w:szCs w:val="24"/>
        </w:rPr>
        <w:tab/>
        <w:t>6</w:t>
      </w:r>
    </w:p>
    <w:p w:rsidR="00BD0335" w:rsidRPr="00B60334" w:rsidRDefault="00BD0335" w:rsidP="00BD0335">
      <w:pPr>
        <w:pStyle w:val="TOC2"/>
        <w:tabs>
          <w:tab w:val="clear" w:pos="9360"/>
          <w:tab w:val="left" w:pos="864"/>
          <w:tab w:val="right" w:pos="7920"/>
        </w:tabs>
        <w:rPr>
          <w:noProof/>
          <w:sz w:val="24"/>
          <w:szCs w:val="24"/>
        </w:rPr>
      </w:pPr>
      <w:r w:rsidRPr="00BD0335">
        <w:rPr>
          <w:noProof/>
          <w:sz w:val="24"/>
          <w:szCs w:val="24"/>
        </w:rPr>
        <w:t>2.7 Evaluation Methods</w:t>
      </w:r>
      <w:r w:rsidR="007B441E">
        <w:rPr>
          <w:noProof/>
          <w:sz w:val="24"/>
          <w:szCs w:val="24"/>
        </w:rPr>
        <w:tab/>
      </w:r>
      <w:r w:rsidR="00230915">
        <w:rPr>
          <w:noProof/>
          <w:sz w:val="24"/>
          <w:szCs w:val="24"/>
        </w:rPr>
        <w:t>6</w:t>
      </w:r>
    </w:p>
    <w:p w:rsidR="00BD0335" w:rsidRPr="00B60334" w:rsidRDefault="00BD0335" w:rsidP="00BD0335">
      <w:pPr>
        <w:pStyle w:val="TOC2"/>
        <w:tabs>
          <w:tab w:val="left" w:pos="864"/>
        </w:tabs>
        <w:rPr>
          <w:noProof/>
          <w:sz w:val="24"/>
          <w:szCs w:val="24"/>
        </w:rPr>
      </w:pPr>
      <w:r w:rsidRPr="00B60334">
        <w:rPr>
          <w:noProof/>
          <w:sz w:val="24"/>
          <w:szCs w:val="24"/>
        </w:rPr>
        <w:t>2.8 Results of Project</w:t>
      </w:r>
      <w:r w:rsidR="00230915">
        <w:rPr>
          <w:noProof/>
          <w:sz w:val="24"/>
          <w:szCs w:val="24"/>
        </w:rPr>
        <w:tab/>
        <w:t>6</w:t>
      </w:r>
    </w:p>
    <w:p w:rsidR="00BD0335" w:rsidRPr="00B60334" w:rsidRDefault="00BD0335" w:rsidP="00BD0335">
      <w:pPr>
        <w:pStyle w:val="TOC2"/>
        <w:tabs>
          <w:tab w:val="left" w:pos="864"/>
        </w:tabs>
        <w:rPr>
          <w:noProof/>
          <w:sz w:val="24"/>
          <w:szCs w:val="24"/>
        </w:rPr>
      </w:pPr>
      <w:r w:rsidRPr="00B60334">
        <w:rPr>
          <w:noProof/>
          <w:sz w:val="24"/>
          <w:szCs w:val="24"/>
        </w:rPr>
        <w:t>2.9 Important Names in Fields</w:t>
      </w:r>
      <w:r w:rsidR="00230915">
        <w:rPr>
          <w:noProof/>
          <w:sz w:val="24"/>
          <w:szCs w:val="24"/>
        </w:rPr>
        <w:tab/>
        <w:t>6</w:t>
      </w:r>
    </w:p>
    <w:p w:rsidR="00BD0335" w:rsidRPr="00B60334" w:rsidRDefault="00BD0335" w:rsidP="00BD0335">
      <w:pPr>
        <w:pStyle w:val="TOC2"/>
        <w:tabs>
          <w:tab w:val="left" w:pos="864"/>
        </w:tabs>
        <w:rPr>
          <w:noProof/>
          <w:sz w:val="24"/>
          <w:szCs w:val="24"/>
        </w:rPr>
      </w:pPr>
      <w:r w:rsidRPr="00B60334">
        <w:rPr>
          <w:noProof/>
          <w:sz w:val="24"/>
          <w:szCs w:val="24"/>
        </w:rPr>
        <w:t>2.10 Related Books</w:t>
      </w:r>
      <w:r w:rsidR="00230915">
        <w:rPr>
          <w:noProof/>
          <w:sz w:val="24"/>
          <w:szCs w:val="24"/>
        </w:rPr>
        <w:tab/>
        <w:t>6</w:t>
      </w:r>
    </w:p>
    <w:p w:rsidR="00BD0335" w:rsidRPr="00BD0335" w:rsidRDefault="00BD0335" w:rsidP="00BD0335">
      <w:pPr>
        <w:pStyle w:val="TOC2"/>
        <w:tabs>
          <w:tab w:val="left" w:pos="864"/>
        </w:tabs>
        <w:rPr>
          <w:noProof/>
          <w:sz w:val="24"/>
          <w:szCs w:val="24"/>
        </w:rPr>
      </w:pPr>
      <w:r w:rsidRPr="00BD0335">
        <w:rPr>
          <w:noProof/>
          <w:sz w:val="24"/>
          <w:szCs w:val="24"/>
        </w:rPr>
        <w:t>2.11 Available Resources</w:t>
      </w:r>
      <w:r w:rsidR="00230915">
        <w:rPr>
          <w:noProof/>
          <w:sz w:val="24"/>
          <w:szCs w:val="24"/>
        </w:rPr>
        <w:tab/>
        <w:t>7</w:t>
      </w:r>
    </w:p>
    <w:p w:rsidR="00BD0335" w:rsidRPr="00BD0335" w:rsidRDefault="00BD0335" w:rsidP="00BD0335">
      <w:pPr>
        <w:pStyle w:val="TOC2"/>
        <w:tabs>
          <w:tab w:val="left" w:pos="864"/>
        </w:tabs>
        <w:rPr>
          <w:noProof/>
          <w:sz w:val="24"/>
          <w:szCs w:val="24"/>
        </w:rPr>
      </w:pPr>
      <w:r w:rsidRPr="00BD0335">
        <w:rPr>
          <w:noProof/>
          <w:sz w:val="24"/>
          <w:szCs w:val="24"/>
        </w:rPr>
        <w:t>2.12 Tools of Project</w:t>
      </w:r>
      <w:r w:rsidR="00230915">
        <w:rPr>
          <w:noProof/>
          <w:sz w:val="24"/>
          <w:szCs w:val="24"/>
        </w:rPr>
        <w:tab/>
        <w:t>7</w:t>
      </w:r>
    </w:p>
    <w:p w:rsidR="00740684" w:rsidRPr="00E852F0" w:rsidRDefault="00740684" w:rsidP="00740684">
      <w:pPr>
        <w:pStyle w:val="TOC1"/>
        <w:tabs>
          <w:tab w:val="left" w:pos="432"/>
        </w:tabs>
        <w:rPr>
          <w:noProof/>
          <w:sz w:val="24"/>
          <w:szCs w:val="24"/>
        </w:rPr>
      </w:pPr>
      <w:r w:rsidRPr="00E852F0">
        <w:rPr>
          <w:noProof/>
          <w:sz w:val="24"/>
          <w:szCs w:val="24"/>
        </w:rPr>
        <w:t>3.</w:t>
      </w:r>
      <w:r w:rsidRPr="00E852F0">
        <w:rPr>
          <w:noProof/>
          <w:sz w:val="24"/>
          <w:szCs w:val="24"/>
        </w:rPr>
        <w:tab/>
        <w:t>Specific Requirements</w:t>
      </w:r>
      <w:r w:rsidRPr="00E852F0">
        <w:rPr>
          <w:noProof/>
          <w:sz w:val="24"/>
          <w:szCs w:val="24"/>
        </w:rPr>
        <w:tab/>
      </w:r>
      <w:r w:rsidR="00230915">
        <w:rPr>
          <w:noProof/>
          <w:sz w:val="24"/>
          <w:szCs w:val="24"/>
        </w:rPr>
        <w:t>12</w:t>
      </w:r>
    </w:p>
    <w:p w:rsidR="00740684" w:rsidRPr="00E852F0" w:rsidRDefault="001155CF" w:rsidP="00740684">
      <w:pPr>
        <w:pStyle w:val="TOC2"/>
        <w:tabs>
          <w:tab w:val="left" w:pos="864"/>
        </w:tabs>
        <w:rPr>
          <w:noProof/>
          <w:sz w:val="24"/>
          <w:szCs w:val="24"/>
        </w:rPr>
      </w:pPr>
      <w:r w:rsidRPr="00E852F0">
        <w:rPr>
          <w:noProof/>
          <w:sz w:val="24"/>
          <w:szCs w:val="24"/>
        </w:rPr>
        <w:t>3.1</w:t>
      </w:r>
      <w:r w:rsidRPr="00E852F0">
        <w:rPr>
          <w:noProof/>
          <w:sz w:val="24"/>
          <w:szCs w:val="24"/>
        </w:rPr>
        <w:tab/>
        <w:t>Functional Requirements</w:t>
      </w:r>
      <w:r w:rsidR="00740684" w:rsidRPr="00E852F0">
        <w:rPr>
          <w:noProof/>
          <w:sz w:val="24"/>
          <w:szCs w:val="24"/>
        </w:rPr>
        <w:tab/>
      </w:r>
      <w:r w:rsidR="00230915">
        <w:rPr>
          <w:noProof/>
          <w:sz w:val="24"/>
          <w:szCs w:val="24"/>
        </w:rPr>
        <w:t>12</w:t>
      </w:r>
    </w:p>
    <w:p w:rsidR="00740684" w:rsidRPr="00E852F0" w:rsidRDefault="001155CF" w:rsidP="00740684">
      <w:pPr>
        <w:pStyle w:val="TOC2"/>
        <w:tabs>
          <w:tab w:val="left" w:pos="864"/>
        </w:tabs>
        <w:rPr>
          <w:noProof/>
          <w:sz w:val="24"/>
          <w:szCs w:val="24"/>
        </w:rPr>
      </w:pPr>
      <w:r w:rsidRPr="00E852F0">
        <w:rPr>
          <w:noProof/>
          <w:sz w:val="24"/>
          <w:szCs w:val="24"/>
        </w:rPr>
        <w:t>3.2</w:t>
      </w:r>
      <w:r w:rsidRPr="00E852F0">
        <w:rPr>
          <w:noProof/>
          <w:sz w:val="24"/>
          <w:szCs w:val="24"/>
        </w:rPr>
        <w:tab/>
        <w:t>Non-Functional Requirements</w:t>
      </w:r>
      <w:r w:rsidR="00740684" w:rsidRPr="00E852F0">
        <w:rPr>
          <w:noProof/>
          <w:sz w:val="24"/>
          <w:szCs w:val="24"/>
        </w:rPr>
        <w:tab/>
      </w:r>
      <w:r w:rsidR="00230915">
        <w:rPr>
          <w:noProof/>
          <w:sz w:val="24"/>
          <w:szCs w:val="24"/>
        </w:rPr>
        <w:t>13</w:t>
      </w:r>
    </w:p>
    <w:p w:rsidR="00740684" w:rsidRPr="00E852F0" w:rsidRDefault="001155CF" w:rsidP="00C45A70">
      <w:pPr>
        <w:pStyle w:val="TOC2"/>
        <w:tabs>
          <w:tab w:val="left" w:pos="864"/>
        </w:tabs>
        <w:rPr>
          <w:noProof/>
          <w:sz w:val="24"/>
          <w:szCs w:val="24"/>
        </w:rPr>
      </w:pPr>
      <w:r w:rsidRPr="00E852F0">
        <w:rPr>
          <w:noProof/>
          <w:sz w:val="24"/>
          <w:szCs w:val="24"/>
        </w:rPr>
        <w:t>3.3</w:t>
      </w:r>
      <w:r w:rsidRPr="00E852F0">
        <w:rPr>
          <w:noProof/>
          <w:sz w:val="24"/>
          <w:szCs w:val="24"/>
        </w:rPr>
        <w:tab/>
        <w:t>Interface Requirements</w:t>
      </w:r>
      <w:r w:rsidR="00740684" w:rsidRPr="00E852F0">
        <w:rPr>
          <w:noProof/>
          <w:sz w:val="24"/>
          <w:szCs w:val="24"/>
        </w:rPr>
        <w:tab/>
      </w:r>
      <w:r w:rsidR="00230915">
        <w:rPr>
          <w:noProof/>
          <w:sz w:val="24"/>
          <w:szCs w:val="24"/>
        </w:rPr>
        <w:t>14</w:t>
      </w:r>
    </w:p>
    <w:p w:rsidR="00230915" w:rsidRPr="00230915" w:rsidRDefault="0069437A" w:rsidP="00230915">
      <w:pPr>
        <w:pStyle w:val="TOC2"/>
        <w:tabs>
          <w:tab w:val="left" w:pos="864"/>
        </w:tabs>
        <w:rPr>
          <w:noProof/>
          <w:sz w:val="24"/>
          <w:szCs w:val="24"/>
        </w:rPr>
      </w:pPr>
      <w:r w:rsidRPr="00E852F0">
        <w:rPr>
          <w:noProof/>
          <w:sz w:val="24"/>
          <w:szCs w:val="24"/>
        </w:rPr>
        <w:t>3.4</w:t>
      </w:r>
      <w:r w:rsidR="00740684" w:rsidRPr="00E852F0">
        <w:rPr>
          <w:noProof/>
          <w:sz w:val="24"/>
          <w:szCs w:val="24"/>
        </w:rPr>
        <w:tab/>
        <w:t>Licensing Requirements</w:t>
      </w:r>
      <w:r w:rsidR="00740684" w:rsidRPr="00E852F0">
        <w:rPr>
          <w:noProof/>
          <w:sz w:val="24"/>
          <w:szCs w:val="24"/>
        </w:rPr>
        <w:tab/>
      </w:r>
      <w:r w:rsidR="00230915">
        <w:rPr>
          <w:noProof/>
          <w:sz w:val="24"/>
          <w:szCs w:val="24"/>
        </w:rPr>
        <w:t>19</w:t>
      </w:r>
    </w:p>
    <w:p w:rsidR="00E01659" w:rsidRPr="00E01659" w:rsidRDefault="00740684" w:rsidP="00E01659">
      <w:pPr>
        <w:pStyle w:val="TOC1"/>
        <w:tabs>
          <w:tab w:val="left" w:pos="432"/>
        </w:tabs>
        <w:rPr>
          <w:noProof/>
          <w:sz w:val="24"/>
          <w:szCs w:val="24"/>
        </w:rPr>
      </w:pPr>
      <w:r w:rsidRPr="00E852F0">
        <w:rPr>
          <w:noProof/>
          <w:sz w:val="24"/>
          <w:szCs w:val="24"/>
        </w:rPr>
        <w:t>4</w:t>
      </w:r>
      <w:r w:rsidR="00230915">
        <w:rPr>
          <w:noProof/>
          <w:sz w:val="24"/>
          <w:szCs w:val="24"/>
        </w:rPr>
        <w:t>.    Conclusion</w:t>
      </w:r>
      <w:r w:rsidRPr="00E852F0">
        <w:rPr>
          <w:noProof/>
          <w:sz w:val="24"/>
          <w:szCs w:val="24"/>
        </w:rPr>
        <w:tab/>
      </w:r>
      <w:r w:rsidR="00230915">
        <w:rPr>
          <w:noProof/>
          <w:sz w:val="24"/>
          <w:szCs w:val="24"/>
        </w:rPr>
        <w:t>19</w:t>
      </w:r>
    </w:p>
    <w:p w:rsidR="00E01659" w:rsidRPr="00E01659" w:rsidRDefault="00E01659" w:rsidP="00E01659">
      <w:pPr>
        <w:pStyle w:val="TOC1"/>
        <w:tabs>
          <w:tab w:val="left" w:pos="432"/>
        </w:tabs>
        <w:rPr>
          <w:noProof/>
          <w:sz w:val="24"/>
          <w:szCs w:val="24"/>
        </w:rPr>
      </w:pPr>
      <w:r w:rsidRPr="00E01659">
        <w:rPr>
          <w:noProof/>
          <w:sz w:val="24"/>
          <w:szCs w:val="24"/>
        </w:rPr>
        <w:t>5.</w:t>
      </w:r>
      <w:r>
        <w:rPr>
          <w:noProof/>
          <w:sz w:val="24"/>
          <w:szCs w:val="24"/>
        </w:rPr>
        <w:t xml:space="preserve">    </w:t>
      </w:r>
      <w:r w:rsidRPr="00E01659">
        <w:rPr>
          <w:noProof/>
          <w:sz w:val="24"/>
          <w:szCs w:val="24"/>
        </w:rPr>
        <w:t>Future Work</w:t>
      </w:r>
      <w:r>
        <w:rPr>
          <w:noProof/>
          <w:sz w:val="24"/>
          <w:szCs w:val="24"/>
        </w:rPr>
        <w:tab/>
        <w:t>19</w:t>
      </w:r>
    </w:p>
    <w:p w:rsidR="00230915" w:rsidRPr="00230915" w:rsidRDefault="00E01659" w:rsidP="00230915">
      <w:pPr>
        <w:pStyle w:val="TOC1"/>
        <w:tabs>
          <w:tab w:val="left" w:pos="432"/>
        </w:tabs>
        <w:rPr>
          <w:noProof/>
          <w:sz w:val="24"/>
          <w:szCs w:val="24"/>
        </w:rPr>
      </w:pPr>
      <w:r>
        <w:rPr>
          <w:noProof/>
          <w:sz w:val="24"/>
          <w:szCs w:val="24"/>
        </w:rPr>
        <w:t>6.</w:t>
      </w:r>
      <w:r w:rsidR="007E6B58">
        <w:rPr>
          <w:noProof/>
          <w:sz w:val="24"/>
          <w:szCs w:val="24"/>
        </w:rPr>
        <w:t xml:space="preserve">    </w:t>
      </w:r>
      <w:r w:rsidR="00230915" w:rsidRPr="00230915">
        <w:rPr>
          <w:noProof/>
          <w:sz w:val="24"/>
          <w:szCs w:val="24"/>
        </w:rPr>
        <w:t>References</w:t>
      </w:r>
      <w:r w:rsidR="007E6B58">
        <w:rPr>
          <w:noProof/>
          <w:sz w:val="24"/>
          <w:szCs w:val="24"/>
        </w:rPr>
        <w:t xml:space="preserve"> </w:t>
      </w:r>
      <w:r w:rsidR="007E6B58">
        <w:rPr>
          <w:noProof/>
          <w:sz w:val="24"/>
          <w:szCs w:val="24"/>
        </w:rPr>
        <w:tab/>
        <w:t>19</w:t>
      </w:r>
    </w:p>
    <w:p w:rsidR="00740684" w:rsidRPr="00740684" w:rsidRDefault="00740684" w:rsidP="00740684">
      <w:pPr>
        <w:pStyle w:val="R-Normal"/>
      </w:pPr>
      <w:r w:rsidRPr="00E852F0">
        <w:rPr>
          <w:rFonts w:ascii="Times New Roman" w:hAnsi="Times New Roman" w:cs="Times New Roman"/>
          <w:sz w:val="24"/>
        </w:rPr>
        <w:fldChar w:fldCharType="end"/>
      </w:r>
    </w:p>
    <w:p w:rsidR="00740684" w:rsidRDefault="00740684" w:rsidP="00740684">
      <w:pPr>
        <w:pStyle w:val="R-DocHeader"/>
        <w:pBdr>
          <w:bottom w:val="none" w:sz="0" w:space="0" w:color="auto"/>
        </w:pBdr>
        <w:rPr>
          <w:b/>
          <w:sz w:val="40"/>
          <w:szCs w:val="40"/>
        </w:rPr>
      </w:pPr>
    </w:p>
    <w:p w:rsidR="00740684" w:rsidRDefault="00740684" w:rsidP="00740684">
      <w:pPr>
        <w:pStyle w:val="R-DocHeader"/>
        <w:pBdr>
          <w:bottom w:val="none" w:sz="0" w:space="0" w:color="auto"/>
        </w:pBdr>
        <w:jc w:val="center"/>
        <w:rPr>
          <w:b/>
          <w:sz w:val="40"/>
          <w:szCs w:val="40"/>
        </w:rPr>
      </w:pPr>
    </w:p>
    <w:p w:rsidR="002231BC" w:rsidRDefault="002231BC" w:rsidP="002231BC">
      <w:pPr>
        <w:pStyle w:val="R-Normal"/>
      </w:pPr>
    </w:p>
    <w:p w:rsidR="002231BC" w:rsidRDefault="002231BC" w:rsidP="002231BC">
      <w:pPr>
        <w:pStyle w:val="R-Normal"/>
      </w:pPr>
    </w:p>
    <w:p w:rsidR="002231BC" w:rsidRDefault="002231BC" w:rsidP="002231BC">
      <w:pPr>
        <w:pStyle w:val="R-Normal"/>
      </w:pPr>
    </w:p>
    <w:p w:rsidR="002231BC" w:rsidRDefault="002231BC" w:rsidP="002231BC">
      <w:pPr>
        <w:pStyle w:val="R-Normal"/>
      </w:pPr>
    </w:p>
    <w:p w:rsidR="002231BC" w:rsidRDefault="002231BC" w:rsidP="002231BC">
      <w:pPr>
        <w:pStyle w:val="R-Normal"/>
      </w:pPr>
    </w:p>
    <w:p w:rsidR="002231BC" w:rsidRDefault="002231BC" w:rsidP="002231BC">
      <w:pPr>
        <w:pStyle w:val="R-Normal"/>
      </w:pPr>
    </w:p>
    <w:p w:rsidR="002231BC" w:rsidRPr="002231BC" w:rsidRDefault="002231BC" w:rsidP="002231BC">
      <w:pPr>
        <w:pStyle w:val="R-Normal"/>
      </w:pPr>
    </w:p>
    <w:p w:rsidR="00740684" w:rsidRDefault="00740684" w:rsidP="00740684">
      <w:pPr>
        <w:pStyle w:val="R-DocHeader"/>
        <w:pBdr>
          <w:bottom w:val="none" w:sz="0" w:space="0" w:color="auto"/>
        </w:pBdr>
        <w:rPr>
          <w:b/>
          <w:sz w:val="40"/>
          <w:szCs w:val="40"/>
        </w:rPr>
      </w:pPr>
    </w:p>
    <w:p w:rsidR="002231BC" w:rsidRDefault="002231BC" w:rsidP="002231BC">
      <w:pPr>
        <w:pStyle w:val="R-Normal"/>
      </w:pPr>
    </w:p>
    <w:p w:rsidR="002231BC" w:rsidRPr="002231BC" w:rsidRDefault="002231BC" w:rsidP="002231BC">
      <w:pPr>
        <w:pStyle w:val="R-Normal"/>
      </w:pPr>
    </w:p>
    <w:p w:rsidR="00014981" w:rsidRPr="002E176D" w:rsidRDefault="002E176D" w:rsidP="002E176D">
      <w:pPr>
        <w:pStyle w:val="R-DocHeader"/>
        <w:jc w:val="center"/>
        <w:rPr>
          <w:b/>
          <w:sz w:val="40"/>
          <w:szCs w:val="40"/>
        </w:rPr>
      </w:pPr>
      <w:r w:rsidRPr="002E176D">
        <w:rPr>
          <w:b/>
          <w:sz w:val="40"/>
          <w:szCs w:val="40"/>
        </w:rPr>
        <w:t>LIBRARY MANAGEMENT SYSTEM</w:t>
      </w:r>
    </w:p>
    <w:p w:rsidR="00014981" w:rsidRDefault="00014981">
      <w:pPr>
        <w:pStyle w:val="R-Normal"/>
      </w:pPr>
    </w:p>
    <w:p w:rsidR="00E23159" w:rsidRDefault="00E23159">
      <w:pPr>
        <w:pStyle w:val="R-Normal"/>
        <w:rPr>
          <w:rFonts w:ascii="Century" w:hAnsi="Century"/>
          <w:sz w:val="24"/>
        </w:rPr>
      </w:pPr>
    </w:p>
    <w:p w:rsidR="00E23159" w:rsidRDefault="00E23159">
      <w:pPr>
        <w:pStyle w:val="R-Normal"/>
      </w:pPr>
    </w:p>
    <w:p w:rsidR="00E852F0" w:rsidRDefault="00E852F0">
      <w:pPr>
        <w:pStyle w:val="R-Normal"/>
      </w:pPr>
    </w:p>
    <w:p w:rsidR="004E515E" w:rsidRPr="00E852F0" w:rsidRDefault="00FF46AE" w:rsidP="004E515E">
      <w:pPr>
        <w:pStyle w:val="R-SubHead1"/>
        <w:numPr>
          <w:ilvl w:val="0"/>
          <w:numId w:val="21"/>
        </w:numPr>
        <w:rPr>
          <w:sz w:val="28"/>
          <w:szCs w:val="28"/>
        </w:rPr>
      </w:pPr>
      <w:r w:rsidRPr="00E852F0">
        <w:rPr>
          <w:sz w:val="28"/>
          <w:szCs w:val="28"/>
        </w:rPr>
        <w:t>Introduction</w:t>
      </w:r>
    </w:p>
    <w:p w:rsidR="004E515E" w:rsidRPr="004E515E" w:rsidRDefault="004E515E" w:rsidP="004E515E">
      <w:pPr>
        <w:pStyle w:val="R-Normal"/>
      </w:pPr>
    </w:p>
    <w:p w:rsidR="00014981" w:rsidRPr="00E852F0" w:rsidRDefault="00FF46AE">
      <w:pPr>
        <w:pStyle w:val="R-SectionHeader"/>
        <w:rPr>
          <w:sz w:val="28"/>
          <w:szCs w:val="28"/>
        </w:rPr>
      </w:pPr>
      <w:r w:rsidRPr="00E852F0">
        <w:rPr>
          <w:sz w:val="28"/>
          <w:szCs w:val="28"/>
        </w:rPr>
        <w:t>1.1 Purpose of This Document</w:t>
      </w:r>
    </w:p>
    <w:p w:rsidR="002E176D" w:rsidRDefault="002E176D" w:rsidP="002E176D">
      <w:pPr>
        <w:autoSpaceDE w:val="0"/>
        <w:autoSpaceDN w:val="0"/>
        <w:adjustRightInd w:val="0"/>
      </w:pPr>
    </w:p>
    <w:p w:rsidR="002E176D" w:rsidRPr="00E852F0" w:rsidRDefault="002E176D" w:rsidP="002E176D">
      <w:pPr>
        <w:autoSpaceDE w:val="0"/>
        <w:autoSpaceDN w:val="0"/>
        <w:adjustRightInd w:val="0"/>
      </w:pPr>
      <w:r w:rsidRPr="00E852F0">
        <w:t xml:space="preserve">      This is the Software Requirements Specification (SRS) for the LMS</w:t>
      </w:r>
      <w:r w:rsidR="00F24203" w:rsidRPr="00E852F0">
        <w:t xml:space="preserve"> </w:t>
      </w:r>
      <w:r w:rsidRPr="00E852F0">
        <w:t>(Library</w:t>
      </w:r>
      <w:r w:rsidR="00F24203" w:rsidRPr="00E852F0">
        <w:t xml:space="preserve"> </w:t>
      </w:r>
      <w:r w:rsidRPr="00E852F0">
        <w:t>Management System). The purpose of this document is to convey</w:t>
      </w:r>
      <w:r w:rsidR="00F24203" w:rsidRPr="00E852F0">
        <w:t xml:space="preserve"> Information about the </w:t>
      </w:r>
      <w:r w:rsidRPr="00E852F0">
        <w:t>application's requirements, bot</w:t>
      </w:r>
      <w:r w:rsidR="00F24203" w:rsidRPr="00E852F0">
        <w:t xml:space="preserve">h functional and nonfunctional, </w:t>
      </w:r>
      <w:r w:rsidRPr="00E852F0">
        <w:t>to the reader. This document provides:</w:t>
      </w:r>
    </w:p>
    <w:p w:rsidR="002E176D" w:rsidRPr="00E852F0" w:rsidRDefault="002E176D" w:rsidP="002E176D">
      <w:pPr>
        <w:numPr>
          <w:ilvl w:val="0"/>
          <w:numId w:val="9"/>
        </w:numPr>
        <w:autoSpaceDE w:val="0"/>
        <w:autoSpaceDN w:val="0"/>
        <w:adjustRightInd w:val="0"/>
        <w:rPr>
          <w:b/>
          <w:bCs/>
        </w:rPr>
      </w:pPr>
      <w:r w:rsidRPr="00E852F0">
        <w:t>A description of the environment in which the application is expected to</w:t>
      </w:r>
      <w:r w:rsidR="00F24203" w:rsidRPr="00E852F0">
        <w:t xml:space="preserve"> </w:t>
      </w:r>
      <w:r w:rsidRPr="00E852F0">
        <w:t>operate.</w:t>
      </w:r>
    </w:p>
    <w:p w:rsidR="002E176D" w:rsidRPr="00E852F0" w:rsidRDefault="002E176D" w:rsidP="004162CE">
      <w:pPr>
        <w:numPr>
          <w:ilvl w:val="0"/>
          <w:numId w:val="9"/>
        </w:numPr>
        <w:autoSpaceDE w:val="0"/>
        <w:autoSpaceDN w:val="0"/>
        <w:adjustRightInd w:val="0"/>
      </w:pPr>
      <w:r w:rsidRPr="00E852F0">
        <w:t>A definition of the application's capabilities.</w:t>
      </w:r>
    </w:p>
    <w:p w:rsidR="002E176D" w:rsidRPr="00E852F0" w:rsidRDefault="002E176D" w:rsidP="00F24203">
      <w:pPr>
        <w:numPr>
          <w:ilvl w:val="0"/>
          <w:numId w:val="9"/>
        </w:numPr>
        <w:autoSpaceDE w:val="0"/>
        <w:autoSpaceDN w:val="0"/>
        <w:adjustRightInd w:val="0"/>
      </w:pPr>
      <w:r w:rsidRPr="00E852F0">
        <w:t>A specification of the application's functional and nonfunctional</w:t>
      </w:r>
      <w:r w:rsidR="00F24203" w:rsidRPr="00E852F0">
        <w:t xml:space="preserve"> </w:t>
      </w:r>
      <w:r w:rsidRPr="00E852F0">
        <w:t>requirements.</w:t>
      </w:r>
    </w:p>
    <w:p w:rsidR="002E176D" w:rsidRPr="00E852F0" w:rsidRDefault="002E176D" w:rsidP="002E176D">
      <w:pPr>
        <w:autoSpaceDE w:val="0"/>
        <w:autoSpaceDN w:val="0"/>
        <w:adjustRightInd w:val="0"/>
        <w:ind w:left="780"/>
      </w:pPr>
    </w:p>
    <w:p w:rsidR="002E176D" w:rsidRPr="00E852F0" w:rsidRDefault="002E176D" w:rsidP="002E176D">
      <w:pPr>
        <w:autoSpaceDE w:val="0"/>
        <w:autoSpaceDN w:val="0"/>
        <w:adjustRightInd w:val="0"/>
        <w:ind w:left="780"/>
      </w:pPr>
      <w:r w:rsidRPr="00E852F0">
        <w:t>The document is intended to serve several groups of audiences:</w:t>
      </w:r>
    </w:p>
    <w:p w:rsidR="002E176D" w:rsidRPr="00E852F0" w:rsidRDefault="002E176D" w:rsidP="002E176D">
      <w:pPr>
        <w:numPr>
          <w:ilvl w:val="0"/>
          <w:numId w:val="10"/>
        </w:numPr>
        <w:autoSpaceDE w:val="0"/>
        <w:autoSpaceDN w:val="0"/>
        <w:adjustRightInd w:val="0"/>
        <w:rPr>
          <w:b/>
          <w:bCs/>
        </w:rPr>
      </w:pPr>
      <w:r w:rsidRPr="00E852F0">
        <w:t xml:space="preserve">First, it is anticipated that the SRS will be used by the </w:t>
      </w:r>
      <w:r w:rsidRPr="00E852F0">
        <w:rPr>
          <w:b/>
          <w:bCs/>
        </w:rPr>
        <w:t>application</w:t>
      </w:r>
      <w:r w:rsidR="00F24203" w:rsidRPr="00E852F0">
        <w:rPr>
          <w:b/>
          <w:bCs/>
        </w:rPr>
        <w:t xml:space="preserve"> designers. </w:t>
      </w:r>
      <w:r w:rsidRPr="00E852F0">
        <w:t>Designers will use the information recorded here as the</w:t>
      </w:r>
      <w:r w:rsidR="00F24203" w:rsidRPr="00E852F0">
        <w:rPr>
          <w:b/>
          <w:bCs/>
        </w:rPr>
        <w:t xml:space="preserve"> </w:t>
      </w:r>
      <w:r w:rsidRPr="00E852F0">
        <w:t xml:space="preserve">basis for creating </w:t>
      </w:r>
      <w:r w:rsidR="00F24203" w:rsidRPr="00E852F0">
        <w:t xml:space="preserve">the </w:t>
      </w:r>
      <w:r w:rsidRPr="00E852F0">
        <w:t>application's design.</w:t>
      </w:r>
    </w:p>
    <w:p w:rsidR="002E176D" w:rsidRPr="00E852F0" w:rsidRDefault="002E176D" w:rsidP="002E176D">
      <w:pPr>
        <w:numPr>
          <w:ilvl w:val="0"/>
          <w:numId w:val="10"/>
        </w:numPr>
        <w:autoSpaceDE w:val="0"/>
        <w:autoSpaceDN w:val="0"/>
        <w:adjustRightInd w:val="0"/>
      </w:pPr>
      <w:r w:rsidRPr="00E852F0">
        <w:t xml:space="preserve">Second, the </w:t>
      </w:r>
      <w:r w:rsidRPr="00E852F0">
        <w:rPr>
          <w:b/>
          <w:bCs/>
        </w:rPr>
        <w:t xml:space="preserve">client </w:t>
      </w:r>
      <w:r w:rsidRPr="00E852F0">
        <w:t>for the project, the library manager in our case, is</w:t>
      </w:r>
      <w:r w:rsidR="00F24203" w:rsidRPr="00E852F0">
        <w:t xml:space="preserve"> </w:t>
      </w:r>
      <w:r w:rsidRPr="00E852F0">
        <w:t>expected to review this document. The SRS will serve to establish a</w:t>
      </w:r>
      <w:r w:rsidR="00F24203" w:rsidRPr="00E852F0">
        <w:t xml:space="preserve"> </w:t>
      </w:r>
      <w:r w:rsidRPr="00E852F0">
        <w:t>basis for agreeme</w:t>
      </w:r>
      <w:r w:rsidR="00F24203" w:rsidRPr="00E852F0">
        <w:t xml:space="preserve">nt </w:t>
      </w:r>
      <w:r w:rsidRPr="00E852F0">
        <w:t>between the client and development team about</w:t>
      </w:r>
      <w:r w:rsidR="00F24203" w:rsidRPr="00E852F0">
        <w:t xml:space="preserve"> t</w:t>
      </w:r>
      <w:r w:rsidRPr="00E852F0">
        <w:t>he functionality to be provided by the application.</w:t>
      </w:r>
    </w:p>
    <w:p w:rsidR="00BD0335" w:rsidRDefault="002E176D" w:rsidP="00BD0335">
      <w:pPr>
        <w:numPr>
          <w:ilvl w:val="0"/>
          <w:numId w:val="10"/>
        </w:numPr>
        <w:autoSpaceDE w:val="0"/>
        <w:autoSpaceDN w:val="0"/>
        <w:adjustRightInd w:val="0"/>
      </w:pPr>
      <w:r w:rsidRPr="00E852F0">
        <w:t xml:space="preserve">Third, the </w:t>
      </w:r>
      <w:r w:rsidRPr="00E852F0">
        <w:rPr>
          <w:b/>
          <w:bCs/>
        </w:rPr>
        <w:t xml:space="preserve">application maintainers </w:t>
      </w:r>
      <w:r w:rsidRPr="00E852F0">
        <w:t>will review the document to</w:t>
      </w:r>
      <w:r w:rsidR="00F24203" w:rsidRPr="00E852F0">
        <w:t xml:space="preserve"> </w:t>
      </w:r>
      <w:r w:rsidRPr="00E852F0">
        <w:t>clarity their understanding of what the application does.</w:t>
      </w:r>
    </w:p>
    <w:p w:rsidR="00BD0335" w:rsidRPr="00E852F0" w:rsidRDefault="00BD0335" w:rsidP="00BD0335">
      <w:pPr>
        <w:autoSpaceDE w:val="0"/>
        <w:autoSpaceDN w:val="0"/>
        <w:adjustRightInd w:val="0"/>
        <w:ind w:left="360"/>
      </w:pPr>
    </w:p>
    <w:p w:rsidR="002E176D" w:rsidRDefault="002E176D">
      <w:pPr>
        <w:pStyle w:val="R-SectionHeader"/>
      </w:pPr>
    </w:p>
    <w:p w:rsidR="00014981" w:rsidRPr="00E852F0" w:rsidRDefault="00FF46AE" w:rsidP="004E515E">
      <w:pPr>
        <w:pStyle w:val="R-SectionHeader"/>
        <w:rPr>
          <w:sz w:val="28"/>
          <w:szCs w:val="28"/>
        </w:rPr>
      </w:pPr>
      <w:r w:rsidRPr="00E852F0">
        <w:rPr>
          <w:sz w:val="28"/>
          <w:szCs w:val="28"/>
        </w:rPr>
        <w:t>1.2 How to Use This Document</w:t>
      </w:r>
    </w:p>
    <w:p w:rsidR="00014981" w:rsidRDefault="00014981">
      <w:pPr>
        <w:pStyle w:val="R-Normal"/>
      </w:pPr>
    </w:p>
    <w:p w:rsidR="00014981" w:rsidRPr="00E852F0" w:rsidRDefault="00FF46AE">
      <w:pPr>
        <w:pStyle w:val="R-Normal"/>
        <w:rPr>
          <w:b/>
          <w:bCs/>
          <w:sz w:val="24"/>
        </w:rPr>
      </w:pPr>
      <w:r w:rsidRPr="00E852F0">
        <w:rPr>
          <w:b/>
          <w:bCs/>
          <w:sz w:val="24"/>
        </w:rPr>
        <w:t>Types of Reader</w:t>
      </w:r>
    </w:p>
    <w:p w:rsidR="00014981" w:rsidRDefault="00014981">
      <w:pPr>
        <w:pStyle w:val="R-Normal"/>
      </w:pPr>
    </w:p>
    <w:p w:rsidR="00014981" w:rsidRPr="00E852F0" w:rsidRDefault="008B1976" w:rsidP="008B1976">
      <w:pPr>
        <w:pStyle w:val="R-Normal"/>
        <w:numPr>
          <w:ilvl w:val="0"/>
          <w:numId w:val="16"/>
        </w:numPr>
        <w:rPr>
          <w:rFonts w:ascii="Times New Roman" w:hAnsi="Times New Roman" w:cs="Times New Roman"/>
          <w:sz w:val="24"/>
        </w:rPr>
      </w:pPr>
      <w:r w:rsidRPr="00E852F0">
        <w:rPr>
          <w:rFonts w:ascii="Times New Roman" w:hAnsi="Times New Roman" w:cs="Times New Roman"/>
          <w:sz w:val="24"/>
        </w:rPr>
        <w:t>Stakeholders</w:t>
      </w:r>
    </w:p>
    <w:p w:rsidR="008B1976" w:rsidRPr="00E852F0" w:rsidRDefault="008B1976" w:rsidP="008B1976">
      <w:pPr>
        <w:pStyle w:val="R-Normal"/>
        <w:numPr>
          <w:ilvl w:val="0"/>
          <w:numId w:val="16"/>
        </w:numPr>
        <w:rPr>
          <w:rFonts w:ascii="Times New Roman" w:hAnsi="Times New Roman" w:cs="Times New Roman"/>
          <w:sz w:val="24"/>
        </w:rPr>
      </w:pPr>
      <w:r w:rsidRPr="00E852F0">
        <w:rPr>
          <w:rFonts w:ascii="Times New Roman" w:hAnsi="Times New Roman" w:cs="Times New Roman"/>
          <w:sz w:val="24"/>
        </w:rPr>
        <w:t>Developers</w:t>
      </w:r>
    </w:p>
    <w:p w:rsidR="008B1976" w:rsidRPr="00E852F0" w:rsidRDefault="008B1976" w:rsidP="008B1976">
      <w:pPr>
        <w:pStyle w:val="R-Normal"/>
        <w:numPr>
          <w:ilvl w:val="0"/>
          <w:numId w:val="16"/>
        </w:numPr>
        <w:rPr>
          <w:rFonts w:ascii="Times New Roman" w:hAnsi="Times New Roman" w:cs="Times New Roman"/>
          <w:sz w:val="24"/>
        </w:rPr>
      </w:pPr>
      <w:r w:rsidRPr="00E852F0">
        <w:rPr>
          <w:rFonts w:ascii="Times New Roman" w:hAnsi="Times New Roman" w:cs="Times New Roman"/>
          <w:sz w:val="24"/>
        </w:rPr>
        <w:t>Designers</w:t>
      </w:r>
    </w:p>
    <w:p w:rsidR="008B1976" w:rsidRPr="00E852F0" w:rsidRDefault="008B1976" w:rsidP="008B1976">
      <w:pPr>
        <w:pStyle w:val="R-Normal"/>
        <w:numPr>
          <w:ilvl w:val="0"/>
          <w:numId w:val="16"/>
        </w:numPr>
        <w:rPr>
          <w:rFonts w:ascii="Times New Roman" w:hAnsi="Times New Roman" w:cs="Times New Roman"/>
          <w:sz w:val="24"/>
        </w:rPr>
      </w:pPr>
      <w:r w:rsidRPr="00E852F0">
        <w:rPr>
          <w:rFonts w:ascii="Times New Roman" w:hAnsi="Times New Roman" w:cs="Times New Roman"/>
          <w:sz w:val="24"/>
        </w:rPr>
        <w:t>Testers</w:t>
      </w:r>
    </w:p>
    <w:p w:rsidR="004E515E" w:rsidRDefault="004E515E">
      <w:pPr>
        <w:pStyle w:val="R-Normal"/>
        <w:rPr>
          <w:b/>
          <w:bCs/>
        </w:rPr>
      </w:pPr>
    </w:p>
    <w:p w:rsidR="004E515E" w:rsidRDefault="004E515E">
      <w:pPr>
        <w:pStyle w:val="R-Normal"/>
        <w:rPr>
          <w:b/>
          <w:bCs/>
        </w:rPr>
      </w:pPr>
    </w:p>
    <w:p w:rsidR="000444C5" w:rsidRPr="00E852F0" w:rsidRDefault="00FF46AE">
      <w:pPr>
        <w:pStyle w:val="R-Normal"/>
        <w:rPr>
          <w:b/>
          <w:bCs/>
          <w:sz w:val="24"/>
        </w:rPr>
      </w:pPr>
      <w:r w:rsidRPr="00E852F0">
        <w:rPr>
          <w:b/>
          <w:bCs/>
          <w:sz w:val="24"/>
        </w:rPr>
        <w:t>Technical Background Required</w:t>
      </w:r>
    </w:p>
    <w:p w:rsidR="000444C5" w:rsidRDefault="000444C5">
      <w:pPr>
        <w:pStyle w:val="R-Normal"/>
        <w:rPr>
          <w:b/>
          <w:bCs/>
        </w:rPr>
      </w:pPr>
    </w:p>
    <w:p w:rsidR="00014981" w:rsidRPr="00E852F0" w:rsidRDefault="000444C5">
      <w:pPr>
        <w:pStyle w:val="R-Normal"/>
        <w:rPr>
          <w:rFonts w:ascii="Times New Roman" w:hAnsi="Times New Roman" w:cs="Times New Roman"/>
          <w:sz w:val="24"/>
        </w:rPr>
      </w:pPr>
      <w:r w:rsidRPr="00E852F0">
        <w:rPr>
          <w:rFonts w:ascii="Times New Roman" w:hAnsi="Times New Roman" w:cs="Times New Roman"/>
          <w:sz w:val="24"/>
        </w:rPr>
        <w:lastRenderedPageBreak/>
        <w:t xml:space="preserve">For software requirement analysis document there is no need of technical background. </w:t>
      </w:r>
    </w:p>
    <w:p w:rsidR="00014981" w:rsidRDefault="00014981">
      <w:pPr>
        <w:pStyle w:val="R-Normal"/>
      </w:pPr>
    </w:p>
    <w:p w:rsidR="00E23159" w:rsidRDefault="00E23159">
      <w:pPr>
        <w:pStyle w:val="R-Normal"/>
      </w:pPr>
    </w:p>
    <w:p w:rsidR="00014981" w:rsidRDefault="00014981">
      <w:pPr>
        <w:pStyle w:val="R-Normal"/>
      </w:pPr>
    </w:p>
    <w:p w:rsidR="000444C5" w:rsidRDefault="000444C5">
      <w:pPr>
        <w:pStyle w:val="R-Normal"/>
      </w:pPr>
    </w:p>
    <w:p w:rsidR="00014981" w:rsidRDefault="00FF46AE">
      <w:pPr>
        <w:pStyle w:val="R-SectionHeader"/>
        <w:rPr>
          <w:sz w:val="28"/>
          <w:szCs w:val="28"/>
        </w:rPr>
      </w:pPr>
      <w:r w:rsidRPr="00E852F0">
        <w:rPr>
          <w:sz w:val="28"/>
          <w:szCs w:val="28"/>
        </w:rPr>
        <w:t>1.3 Scope of the Product</w:t>
      </w:r>
    </w:p>
    <w:p w:rsidR="00E852F0" w:rsidRPr="00E852F0" w:rsidRDefault="00E852F0" w:rsidP="00E852F0">
      <w:pPr>
        <w:pStyle w:val="R-Normal"/>
      </w:pPr>
    </w:p>
    <w:p w:rsidR="002E176D" w:rsidRPr="00E852F0" w:rsidRDefault="002E176D" w:rsidP="002E176D">
      <w:pPr>
        <w:autoSpaceDE w:val="0"/>
        <w:autoSpaceDN w:val="0"/>
        <w:adjustRightInd w:val="0"/>
      </w:pPr>
      <w:r w:rsidRPr="00E852F0">
        <w:t xml:space="preserve">        The purpose of this software development project is to create a new</w:t>
      </w:r>
      <w:r w:rsidR="00C2260F" w:rsidRPr="00E852F0">
        <w:t xml:space="preserve"> </w:t>
      </w:r>
      <w:r w:rsidR="004162CE" w:rsidRPr="00E852F0">
        <w:t>application called: LMS SYSTEM</w:t>
      </w:r>
      <w:r w:rsidRPr="00E852F0">
        <w:t>. The Library Management System will</w:t>
      </w:r>
      <w:r w:rsidR="00C2260F" w:rsidRPr="00E852F0">
        <w:t xml:space="preserve"> </w:t>
      </w:r>
      <w:r w:rsidR="004162CE" w:rsidRPr="00E852F0">
        <w:t>be PC-based application, allowing library staff</w:t>
      </w:r>
      <w:r w:rsidRPr="00E852F0">
        <w:t xml:space="preserve"> to search for</w:t>
      </w:r>
      <w:r w:rsidR="00C2260F" w:rsidRPr="00E852F0">
        <w:t xml:space="preserve"> </w:t>
      </w:r>
      <w:r w:rsidR="004162CE" w:rsidRPr="00E852F0">
        <w:t>books</w:t>
      </w:r>
      <w:r w:rsidRPr="00E852F0">
        <w:t xml:space="preserve"> and library staff members to manage the book inventory and</w:t>
      </w:r>
      <w:r w:rsidR="00C2260F" w:rsidRPr="00E852F0">
        <w:t xml:space="preserve"> </w:t>
      </w:r>
      <w:r w:rsidRPr="00E852F0">
        <w:t>user database. The application will provide the following capabilities:</w:t>
      </w:r>
    </w:p>
    <w:p w:rsidR="002E176D" w:rsidRPr="00E852F0" w:rsidRDefault="002E176D" w:rsidP="002E176D">
      <w:pPr>
        <w:numPr>
          <w:ilvl w:val="0"/>
          <w:numId w:val="8"/>
        </w:numPr>
        <w:autoSpaceDE w:val="0"/>
        <w:autoSpaceDN w:val="0"/>
        <w:adjustRightInd w:val="0"/>
      </w:pPr>
      <w:r w:rsidRPr="00E852F0">
        <w:t>Library staff will be able to manage library user accounts including remove,</w:t>
      </w:r>
      <w:r w:rsidR="00C2260F" w:rsidRPr="00E852F0">
        <w:t xml:space="preserve"> </w:t>
      </w:r>
      <w:r w:rsidRPr="00E852F0">
        <w:t>change, and add.</w:t>
      </w:r>
    </w:p>
    <w:p w:rsidR="002E176D" w:rsidRPr="00E852F0" w:rsidRDefault="002E176D" w:rsidP="002E176D">
      <w:pPr>
        <w:numPr>
          <w:ilvl w:val="0"/>
          <w:numId w:val="8"/>
        </w:numPr>
        <w:autoSpaceDE w:val="0"/>
        <w:autoSpaceDN w:val="0"/>
        <w:adjustRightInd w:val="0"/>
      </w:pPr>
      <w:r w:rsidRPr="00E852F0">
        <w:t>Library staff will be able to manage the book inventory database including</w:t>
      </w:r>
      <w:r w:rsidR="00C2260F" w:rsidRPr="00E852F0">
        <w:t xml:space="preserve"> </w:t>
      </w:r>
      <w:r w:rsidRPr="00E852F0">
        <w:t>remove, change, and add.</w:t>
      </w:r>
    </w:p>
    <w:p w:rsidR="002E176D" w:rsidRDefault="002E176D" w:rsidP="002E176D">
      <w:pPr>
        <w:numPr>
          <w:ilvl w:val="0"/>
          <w:numId w:val="8"/>
        </w:numPr>
        <w:autoSpaceDE w:val="0"/>
        <w:autoSpaceDN w:val="0"/>
        <w:adjustRightInd w:val="0"/>
      </w:pPr>
      <w:r w:rsidRPr="00E852F0">
        <w:t xml:space="preserve">The application will provide search </w:t>
      </w:r>
      <w:r w:rsidR="00C2260F" w:rsidRPr="00E852F0">
        <w:t xml:space="preserve">function of books based </w:t>
      </w:r>
      <w:r w:rsidR="004162CE" w:rsidRPr="00E852F0">
        <w:t>Book name or category.</w:t>
      </w:r>
    </w:p>
    <w:p w:rsidR="00E852F0" w:rsidRPr="00E852F0" w:rsidRDefault="00E852F0" w:rsidP="00E852F0">
      <w:pPr>
        <w:autoSpaceDE w:val="0"/>
        <w:autoSpaceDN w:val="0"/>
        <w:adjustRightInd w:val="0"/>
      </w:pPr>
    </w:p>
    <w:p w:rsidR="002E176D" w:rsidRPr="00E852F0" w:rsidRDefault="004162CE" w:rsidP="002E176D">
      <w:pPr>
        <w:autoSpaceDE w:val="0"/>
        <w:autoSpaceDN w:val="0"/>
        <w:adjustRightInd w:val="0"/>
      </w:pPr>
      <w:r w:rsidRPr="00E852F0">
        <w:t xml:space="preserve">        </w:t>
      </w:r>
      <w:r w:rsidR="002E176D" w:rsidRPr="00E852F0">
        <w:t>The project's client has determined that this application will provide the</w:t>
      </w:r>
      <w:r w:rsidR="00C2260F" w:rsidRPr="00E852F0">
        <w:t xml:space="preserve"> following </w:t>
      </w:r>
      <w:r w:rsidR="002E176D" w:rsidRPr="00E852F0">
        <w:t>benefits:</w:t>
      </w:r>
    </w:p>
    <w:p w:rsidR="002E176D" w:rsidRPr="00E852F0" w:rsidRDefault="002E176D" w:rsidP="004162CE">
      <w:pPr>
        <w:numPr>
          <w:ilvl w:val="0"/>
          <w:numId w:val="8"/>
        </w:numPr>
        <w:autoSpaceDE w:val="0"/>
        <w:autoSpaceDN w:val="0"/>
        <w:adjustRightInd w:val="0"/>
      </w:pPr>
      <w:r w:rsidRPr="00E852F0">
        <w:t xml:space="preserve">Provide additional flexibility </w:t>
      </w:r>
      <w:r w:rsidR="004162CE" w:rsidRPr="00E852F0">
        <w:t>and convenience to the library staff</w:t>
      </w:r>
      <w:r w:rsidRPr="00E852F0">
        <w:t>.</w:t>
      </w:r>
    </w:p>
    <w:p w:rsidR="002E176D" w:rsidRPr="00E852F0" w:rsidRDefault="002E176D" w:rsidP="004162CE">
      <w:pPr>
        <w:numPr>
          <w:ilvl w:val="0"/>
          <w:numId w:val="8"/>
        </w:numPr>
        <w:autoSpaceDE w:val="0"/>
        <w:autoSpaceDN w:val="0"/>
        <w:adjustRightInd w:val="0"/>
      </w:pPr>
      <w:r w:rsidRPr="00E852F0">
        <w:t>Provide better reliability and security of the library information.</w:t>
      </w:r>
    </w:p>
    <w:p w:rsidR="002E176D" w:rsidRPr="00E852F0" w:rsidRDefault="002E176D" w:rsidP="004162CE">
      <w:pPr>
        <w:numPr>
          <w:ilvl w:val="0"/>
          <w:numId w:val="8"/>
        </w:numPr>
        <w:autoSpaceDE w:val="0"/>
        <w:autoSpaceDN w:val="0"/>
        <w:adjustRightInd w:val="0"/>
      </w:pPr>
      <w:r w:rsidRPr="00E852F0">
        <w:t>Provide a more productive environment for the library staff member.</w:t>
      </w:r>
    </w:p>
    <w:p w:rsidR="00014981" w:rsidRDefault="002E176D" w:rsidP="004162CE">
      <w:pPr>
        <w:numPr>
          <w:ilvl w:val="0"/>
          <w:numId w:val="8"/>
        </w:numPr>
        <w:autoSpaceDE w:val="0"/>
        <w:autoSpaceDN w:val="0"/>
        <w:adjustRightInd w:val="0"/>
      </w:pPr>
      <w:r w:rsidRPr="00E852F0">
        <w:t xml:space="preserve">Reduce the </w:t>
      </w:r>
      <w:r w:rsidR="004162CE" w:rsidRPr="00E852F0">
        <w:t>cost of the library operations.</w:t>
      </w:r>
    </w:p>
    <w:p w:rsidR="00E23159" w:rsidRPr="00E852F0" w:rsidRDefault="00E23159" w:rsidP="00E23159">
      <w:pPr>
        <w:autoSpaceDE w:val="0"/>
        <w:autoSpaceDN w:val="0"/>
        <w:adjustRightInd w:val="0"/>
      </w:pPr>
    </w:p>
    <w:p w:rsidR="001155CF" w:rsidRDefault="001155CF" w:rsidP="001155CF">
      <w:pPr>
        <w:pStyle w:val="R-SectionHeader"/>
        <w:rPr>
          <w:b w:val="0"/>
          <w:bCs w:val="0"/>
          <w:sz w:val="20"/>
        </w:rPr>
      </w:pPr>
    </w:p>
    <w:p w:rsidR="000444C5" w:rsidRDefault="001155CF" w:rsidP="001155CF">
      <w:pPr>
        <w:pStyle w:val="R-SectionHeader"/>
        <w:numPr>
          <w:ilvl w:val="1"/>
          <w:numId w:val="23"/>
        </w:numPr>
        <w:rPr>
          <w:sz w:val="28"/>
          <w:szCs w:val="28"/>
        </w:rPr>
      </w:pPr>
      <w:r w:rsidRPr="00E852F0">
        <w:rPr>
          <w:sz w:val="28"/>
          <w:szCs w:val="28"/>
        </w:rPr>
        <w:t xml:space="preserve"> </w:t>
      </w:r>
      <w:r w:rsidR="00FF46AE" w:rsidRPr="00E852F0">
        <w:rPr>
          <w:sz w:val="28"/>
          <w:szCs w:val="28"/>
        </w:rPr>
        <w:t>Overview of the Requirements Document</w:t>
      </w:r>
    </w:p>
    <w:p w:rsidR="00E852F0" w:rsidRPr="00E852F0" w:rsidRDefault="00E852F0" w:rsidP="00E852F0">
      <w:pPr>
        <w:pStyle w:val="R-Normal"/>
      </w:pPr>
    </w:p>
    <w:p w:rsidR="000444C5" w:rsidRPr="00E852F0" w:rsidRDefault="000444C5" w:rsidP="000444C5">
      <w:pPr>
        <w:pStyle w:val="BodyTextIndent2"/>
        <w:ind w:left="0"/>
        <w:rPr>
          <w:sz w:val="24"/>
          <w:szCs w:val="24"/>
        </w:rPr>
      </w:pPr>
      <w:r w:rsidRPr="00E852F0">
        <w:rPr>
          <w:sz w:val="24"/>
          <w:szCs w:val="24"/>
        </w:rPr>
        <w:t>The rest of the SRS examines the specifications of the Library Management System in detail. Section 2 of the SRS presents the general factors that affect the LMS and its requirements, such as user characteristics and general constraints. Section 3 outlines the detailed, specific functional requirement, non-functional requirement and other related requirements.</w:t>
      </w:r>
    </w:p>
    <w:p w:rsidR="000444C5" w:rsidRPr="000444C5" w:rsidRDefault="000444C5" w:rsidP="000444C5">
      <w:pPr>
        <w:pStyle w:val="R-Normal"/>
      </w:pPr>
    </w:p>
    <w:p w:rsidR="00014981" w:rsidRDefault="00014981">
      <w:pPr>
        <w:pStyle w:val="R-Normal"/>
      </w:pPr>
    </w:p>
    <w:p w:rsidR="00014981" w:rsidRDefault="00014981">
      <w:pPr>
        <w:pStyle w:val="R-Normal"/>
      </w:pPr>
    </w:p>
    <w:p w:rsidR="00AD0494" w:rsidRPr="00E852F0" w:rsidRDefault="001155CF" w:rsidP="001155CF">
      <w:pPr>
        <w:pStyle w:val="R-SubHead1"/>
        <w:rPr>
          <w:sz w:val="28"/>
          <w:szCs w:val="28"/>
        </w:rPr>
      </w:pPr>
      <w:r w:rsidRPr="00E852F0">
        <w:rPr>
          <w:sz w:val="28"/>
          <w:szCs w:val="28"/>
        </w:rPr>
        <w:t xml:space="preserve">2. </w:t>
      </w:r>
      <w:r w:rsidR="00FF46AE" w:rsidRPr="00E852F0">
        <w:rPr>
          <w:sz w:val="28"/>
          <w:szCs w:val="28"/>
        </w:rPr>
        <w:t>General Description</w:t>
      </w:r>
    </w:p>
    <w:p w:rsidR="00014981" w:rsidRDefault="00014981">
      <w:pPr>
        <w:pStyle w:val="R-Normal"/>
      </w:pPr>
    </w:p>
    <w:p w:rsidR="00014981" w:rsidRDefault="00014981">
      <w:pPr>
        <w:pStyle w:val="R-Normal"/>
      </w:pPr>
    </w:p>
    <w:p w:rsidR="00014981" w:rsidRPr="00E852F0" w:rsidRDefault="00FF46AE">
      <w:pPr>
        <w:pStyle w:val="R-SectionHeader"/>
        <w:rPr>
          <w:sz w:val="28"/>
          <w:szCs w:val="28"/>
        </w:rPr>
      </w:pPr>
      <w:r w:rsidRPr="00E852F0">
        <w:rPr>
          <w:sz w:val="28"/>
          <w:szCs w:val="28"/>
        </w:rPr>
        <w:t>2.1 Product Perspective</w:t>
      </w:r>
    </w:p>
    <w:p w:rsidR="00AD0494" w:rsidRPr="00AD0494" w:rsidRDefault="00AD0494" w:rsidP="00AD0494">
      <w:pPr>
        <w:pStyle w:val="R-Normal"/>
      </w:pPr>
    </w:p>
    <w:p w:rsidR="00540618" w:rsidRPr="00E852F0" w:rsidRDefault="00540618" w:rsidP="00F24203">
      <w:pPr>
        <w:pStyle w:val="R-Normal"/>
        <w:rPr>
          <w:rFonts w:ascii="Times New Roman" w:hAnsi="Times New Roman" w:cs="Times New Roman"/>
          <w:sz w:val="24"/>
        </w:rPr>
      </w:pPr>
      <w:r w:rsidRPr="00E852F0">
        <w:rPr>
          <w:rFonts w:ascii="Times New Roman" w:hAnsi="Times New Roman" w:cs="Times New Roman"/>
          <w:sz w:val="24"/>
        </w:rPr>
        <w:t>Library Management System is a Windows based application. LMS is used by library staff which is responsible to register a student and perform operations i.e. issue/search books, return books and many more. By LMS System the data of library is stored in database which can be manipulated by library manager and easy to access.</w:t>
      </w:r>
    </w:p>
    <w:p w:rsidR="00540618" w:rsidRDefault="00540618">
      <w:pPr>
        <w:pStyle w:val="R-SectionHeader"/>
      </w:pPr>
    </w:p>
    <w:p w:rsidR="00E852F0" w:rsidRDefault="00E852F0">
      <w:pPr>
        <w:pStyle w:val="R-SectionHeader"/>
        <w:rPr>
          <w:sz w:val="28"/>
          <w:szCs w:val="28"/>
        </w:rPr>
      </w:pPr>
    </w:p>
    <w:p w:rsidR="00E23159" w:rsidRDefault="00E23159" w:rsidP="00E23159">
      <w:pPr>
        <w:pStyle w:val="R-Normal"/>
      </w:pPr>
    </w:p>
    <w:p w:rsidR="00E23159" w:rsidRDefault="00E23159" w:rsidP="00E23159">
      <w:pPr>
        <w:pStyle w:val="R-Normal"/>
      </w:pPr>
    </w:p>
    <w:p w:rsidR="00E23159" w:rsidRDefault="00E23159" w:rsidP="00E23159">
      <w:pPr>
        <w:pStyle w:val="R-Normal"/>
      </w:pPr>
    </w:p>
    <w:p w:rsidR="00E23159" w:rsidRDefault="00E23159" w:rsidP="00E23159">
      <w:pPr>
        <w:pStyle w:val="R-Normal"/>
      </w:pPr>
    </w:p>
    <w:p w:rsidR="00E23159" w:rsidRDefault="00E23159">
      <w:pPr>
        <w:pStyle w:val="R-SectionHeader"/>
        <w:rPr>
          <w:b w:val="0"/>
          <w:bCs w:val="0"/>
          <w:sz w:val="20"/>
        </w:rPr>
      </w:pPr>
    </w:p>
    <w:p w:rsidR="00014981" w:rsidRPr="00E852F0" w:rsidRDefault="00FF46AE">
      <w:pPr>
        <w:pStyle w:val="R-SectionHeader"/>
        <w:rPr>
          <w:sz w:val="28"/>
          <w:szCs w:val="28"/>
        </w:rPr>
      </w:pPr>
      <w:r w:rsidRPr="00E852F0">
        <w:rPr>
          <w:sz w:val="28"/>
          <w:szCs w:val="28"/>
        </w:rPr>
        <w:t>2.2 Product Functions</w:t>
      </w:r>
    </w:p>
    <w:p w:rsidR="00AD0494" w:rsidRPr="00AD0494" w:rsidRDefault="00AD0494" w:rsidP="00AD0494">
      <w:pPr>
        <w:pStyle w:val="R-Normal"/>
      </w:pPr>
    </w:p>
    <w:p w:rsidR="00FD48FF" w:rsidRPr="00E852F0" w:rsidRDefault="00FD48FF" w:rsidP="00FD48FF">
      <w:pPr>
        <w:pStyle w:val="R-Normal"/>
        <w:rPr>
          <w:rFonts w:ascii="Times New Roman" w:hAnsi="Times New Roman" w:cs="Times New Roman"/>
          <w:sz w:val="24"/>
        </w:rPr>
      </w:pPr>
      <w:r w:rsidRPr="00E852F0">
        <w:rPr>
          <w:rFonts w:ascii="Times New Roman" w:hAnsi="Times New Roman" w:cs="Times New Roman"/>
          <w:sz w:val="24"/>
        </w:rPr>
        <w:t>Functionality of this is</w:t>
      </w:r>
    </w:p>
    <w:p w:rsidR="00FD48FF" w:rsidRPr="00E852F0" w:rsidRDefault="00FD48FF" w:rsidP="00FD48FF">
      <w:pPr>
        <w:pStyle w:val="R-Normal"/>
        <w:rPr>
          <w:b/>
          <w:sz w:val="24"/>
        </w:rPr>
      </w:pPr>
      <w:r w:rsidRPr="00E852F0">
        <w:rPr>
          <w:b/>
          <w:sz w:val="24"/>
        </w:rPr>
        <w:t>LIBRARIAN:</w:t>
      </w:r>
    </w:p>
    <w:p w:rsidR="00FD48FF" w:rsidRPr="00E852F0" w:rsidRDefault="00FD48FF" w:rsidP="00FD48FF">
      <w:pPr>
        <w:pStyle w:val="R-Normal"/>
        <w:numPr>
          <w:ilvl w:val="0"/>
          <w:numId w:val="17"/>
        </w:numPr>
        <w:rPr>
          <w:rFonts w:ascii="Times New Roman" w:hAnsi="Times New Roman" w:cs="Times New Roman"/>
          <w:sz w:val="24"/>
        </w:rPr>
      </w:pPr>
      <w:r w:rsidRPr="00E852F0">
        <w:rPr>
          <w:rFonts w:ascii="Times New Roman" w:hAnsi="Times New Roman" w:cs="Times New Roman"/>
          <w:sz w:val="24"/>
        </w:rPr>
        <w:t>A librarian can issue a book to the student.</w:t>
      </w:r>
    </w:p>
    <w:p w:rsidR="00FD48FF" w:rsidRPr="00E852F0" w:rsidRDefault="00FD48FF" w:rsidP="00FD48FF">
      <w:pPr>
        <w:pStyle w:val="ListParagraph"/>
        <w:numPr>
          <w:ilvl w:val="0"/>
          <w:numId w:val="17"/>
        </w:numPr>
        <w:shd w:val="clear" w:color="auto" w:fill="FFFFFF"/>
        <w:rPr>
          <w:color w:val="000000"/>
        </w:rPr>
      </w:pPr>
      <w:r w:rsidRPr="00E852F0">
        <w:rPr>
          <w:rStyle w:val="a"/>
          <w:color w:val="000000"/>
          <w:bdr w:val="none" w:sz="0" w:space="0" w:color="auto" w:frame="1"/>
        </w:rPr>
        <w:t>Can </w:t>
      </w:r>
      <w:r w:rsidRPr="00E852F0">
        <w:rPr>
          <w:rStyle w:val="l6"/>
          <w:color w:val="000000"/>
          <w:bdr w:val="none" w:sz="0" w:space="0" w:color="auto" w:frame="1"/>
        </w:rPr>
        <w:t>view </w:t>
      </w:r>
      <w:r w:rsidRPr="00E852F0">
        <w:rPr>
          <w:rStyle w:val="l8"/>
          <w:color w:val="000000"/>
          <w:bdr w:val="none" w:sz="0" w:space="0" w:color="auto" w:frame="1"/>
        </w:rPr>
        <w:t>the </w:t>
      </w:r>
      <w:r w:rsidRPr="00E852F0">
        <w:rPr>
          <w:rStyle w:val="l6"/>
          <w:color w:val="000000"/>
          <w:bdr w:val="none" w:sz="0" w:space="0" w:color="auto" w:frame="1"/>
        </w:rPr>
        <w:t>List of </w:t>
      </w:r>
      <w:r w:rsidRPr="00E852F0">
        <w:rPr>
          <w:rStyle w:val="l7"/>
          <w:color w:val="000000"/>
          <w:bdr w:val="none" w:sz="0" w:space="0" w:color="auto" w:frame="1"/>
        </w:rPr>
        <w:t>books </w:t>
      </w:r>
      <w:r w:rsidRPr="00E852F0">
        <w:rPr>
          <w:rStyle w:val="l6"/>
          <w:color w:val="000000"/>
          <w:bdr w:val="none" w:sz="0" w:space="0" w:color="auto" w:frame="1"/>
        </w:rPr>
        <w:t>available in </w:t>
      </w:r>
      <w:r w:rsidRPr="00E852F0">
        <w:rPr>
          <w:rStyle w:val="l7"/>
          <w:color w:val="000000"/>
          <w:bdr w:val="none" w:sz="0" w:space="0" w:color="auto" w:frame="1"/>
        </w:rPr>
        <w:t>each </w:t>
      </w:r>
      <w:r w:rsidRPr="00E852F0">
        <w:rPr>
          <w:rStyle w:val="l6"/>
          <w:color w:val="000000"/>
          <w:bdr w:val="none" w:sz="0" w:space="0" w:color="auto" w:frame="1"/>
        </w:rPr>
        <w:t>category.</w:t>
      </w:r>
    </w:p>
    <w:p w:rsidR="00FD48FF" w:rsidRPr="00E852F0" w:rsidRDefault="00FD48FF" w:rsidP="00FD48FF">
      <w:pPr>
        <w:pStyle w:val="ListParagraph"/>
        <w:numPr>
          <w:ilvl w:val="0"/>
          <w:numId w:val="17"/>
        </w:numPr>
        <w:shd w:val="clear" w:color="auto" w:fill="FFFFFF"/>
        <w:rPr>
          <w:color w:val="000000"/>
        </w:rPr>
      </w:pPr>
      <w:r w:rsidRPr="00E852F0">
        <w:rPr>
          <w:rStyle w:val="a"/>
          <w:color w:val="000000"/>
          <w:bdr w:val="none" w:sz="0" w:space="0" w:color="auto" w:frame="1"/>
        </w:rPr>
        <w:t>Can </w:t>
      </w:r>
      <w:r w:rsidRPr="00E852F0">
        <w:rPr>
          <w:rStyle w:val="l9"/>
          <w:color w:val="000000"/>
          <w:bdr w:val="none" w:sz="0" w:space="0" w:color="auto" w:frame="1"/>
        </w:rPr>
        <w:t>take </w:t>
      </w:r>
      <w:r w:rsidRPr="00E852F0">
        <w:rPr>
          <w:rStyle w:val="l10"/>
          <w:color w:val="000000"/>
          <w:bdr w:val="none" w:sz="0" w:space="0" w:color="auto" w:frame="1"/>
        </w:rPr>
        <w:t>the book </w:t>
      </w:r>
      <w:r w:rsidRPr="00E852F0">
        <w:rPr>
          <w:rStyle w:val="l8"/>
          <w:color w:val="000000"/>
          <w:bdr w:val="none" w:sz="0" w:space="0" w:color="auto" w:frame="1"/>
        </w:rPr>
        <w:t>returned </w:t>
      </w:r>
      <w:r w:rsidRPr="00E852F0">
        <w:rPr>
          <w:rStyle w:val="l9"/>
          <w:color w:val="000000"/>
          <w:bdr w:val="none" w:sz="0" w:space="0" w:color="auto" w:frame="1"/>
        </w:rPr>
        <w:t>from students.</w:t>
      </w:r>
    </w:p>
    <w:p w:rsidR="00FD48FF" w:rsidRPr="00E852F0" w:rsidRDefault="00FD48FF" w:rsidP="00FD48FF">
      <w:pPr>
        <w:pStyle w:val="ListParagraph"/>
        <w:numPr>
          <w:ilvl w:val="0"/>
          <w:numId w:val="17"/>
        </w:numPr>
        <w:shd w:val="clear" w:color="auto" w:fill="FFFFFF"/>
        <w:rPr>
          <w:color w:val="000000"/>
        </w:rPr>
      </w:pPr>
      <w:r w:rsidRPr="00E852F0">
        <w:rPr>
          <w:rStyle w:val="a"/>
          <w:color w:val="000000"/>
          <w:bdr w:val="none" w:sz="0" w:space="0" w:color="auto" w:frame="1"/>
        </w:rPr>
        <w:t>Add </w:t>
      </w:r>
      <w:r w:rsidRPr="00E852F0">
        <w:rPr>
          <w:rStyle w:val="l6"/>
          <w:color w:val="000000"/>
          <w:bdr w:val="none" w:sz="0" w:space="0" w:color="auto" w:frame="1"/>
        </w:rPr>
        <w:t>books and </w:t>
      </w:r>
      <w:r w:rsidRPr="00E852F0">
        <w:rPr>
          <w:rStyle w:val="l9"/>
          <w:color w:val="000000"/>
          <w:bdr w:val="none" w:sz="0" w:space="0" w:color="auto" w:frame="1"/>
        </w:rPr>
        <w:t>their </w:t>
      </w:r>
      <w:r w:rsidRPr="00E852F0">
        <w:rPr>
          <w:rStyle w:val="l6"/>
          <w:color w:val="000000"/>
          <w:bdr w:val="none" w:sz="0" w:space="0" w:color="auto" w:frame="1"/>
        </w:rPr>
        <w:t>information of the books to </w:t>
      </w:r>
      <w:r w:rsidRPr="00E852F0">
        <w:rPr>
          <w:rStyle w:val="l10"/>
          <w:color w:val="000000"/>
          <w:bdr w:val="none" w:sz="0" w:space="0" w:color="auto" w:frame="1"/>
        </w:rPr>
        <w:t>the </w:t>
      </w:r>
      <w:r w:rsidRPr="00E852F0">
        <w:rPr>
          <w:rStyle w:val="l6"/>
          <w:color w:val="000000"/>
          <w:bdr w:val="none" w:sz="0" w:space="0" w:color="auto" w:frame="1"/>
        </w:rPr>
        <w:t>database.</w:t>
      </w:r>
    </w:p>
    <w:p w:rsidR="00FD48FF" w:rsidRPr="00E852F0" w:rsidRDefault="00FD48FF" w:rsidP="00FD48FF">
      <w:pPr>
        <w:pStyle w:val="ListParagraph"/>
        <w:numPr>
          <w:ilvl w:val="0"/>
          <w:numId w:val="17"/>
        </w:numPr>
        <w:shd w:val="clear" w:color="auto" w:fill="FFFFFF"/>
        <w:rPr>
          <w:color w:val="000000"/>
        </w:rPr>
      </w:pPr>
      <w:r w:rsidRPr="00E852F0">
        <w:rPr>
          <w:rStyle w:val="a"/>
          <w:color w:val="000000"/>
          <w:bdr w:val="none" w:sz="0" w:space="0" w:color="auto" w:frame="1"/>
        </w:rPr>
        <w:t>Edit </w:t>
      </w:r>
      <w:r w:rsidRPr="00E852F0">
        <w:rPr>
          <w:rStyle w:val="l10"/>
          <w:color w:val="000000"/>
          <w:bdr w:val="none" w:sz="0" w:space="0" w:color="auto" w:frame="1"/>
        </w:rPr>
        <w:t>the information of the </w:t>
      </w:r>
      <w:r w:rsidRPr="00E852F0">
        <w:rPr>
          <w:rStyle w:val="l9"/>
          <w:color w:val="000000"/>
          <w:bdr w:val="none" w:sz="0" w:space="0" w:color="auto" w:frame="1"/>
        </w:rPr>
        <w:t>existing </w:t>
      </w:r>
      <w:r w:rsidRPr="00E852F0">
        <w:rPr>
          <w:rStyle w:val="l11"/>
          <w:color w:val="000000"/>
          <w:bdr w:val="none" w:sz="0" w:space="0" w:color="auto" w:frame="1"/>
        </w:rPr>
        <w:t>books.</w:t>
      </w:r>
    </w:p>
    <w:p w:rsidR="00014981" w:rsidRPr="00E852F0" w:rsidRDefault="00FD48FF" w:rsidP="00AD0494">
      <w:pPr>
        <w:pStyle w:val="ListParagraph"/>
        <w:numPr>
          <w:ilvl w:val="0"/>
          <w:numId w:val="17"/>
        </w:numPr>
        <w:shd w:val="clear" w:color="auto" w:fill="FFFFFF"/>
        <w:rPr>
          <w:color w:val="000000"/>
        </w:rPr>
      </w:pPr>
      <w:r w:rsidRPr="00E852F0">
        <w:rPr>
          <w:rStyle w:val="a"/>
          <w:color w:val="000000"/>
          <w:bdr w:val="none" w:sz="0" w:space="0" w:color="auto" w:frame="1"/>
        </w:rPr>
        <w:t>Can </w:t>
      </w:r>
      <w:r w:rsidRPr="00E852F0">
        <w:rPr>
          <w:rStyle w:val="l8"/>
          <w:color w:val="000000"/>
          <w:bdr w:val="none" w:sz="0" w:space="0" w:color="auto" w:frame="1"/>
        </w:rPr>
        <w:t>access all </w:t>
      </w:r>
      <w:r w:rsidRPr="00E852F0">
        <w:rPr>
          <w:rStyle w:val="l9"/>
          <w:color w:val="000000"/>
          <w:bdr w:val="none" w:sz="0" w:space="0" w:color="auto" w:frame="1"/>
        </w:rPr>
        <w:t>the </w:t>
      </w:r>
      <w:r w:rsidRPr="00E852F0">
        <w:rPr>
          <w:rStyle w:val="l7"/>
          <w:color w:val="000000"/>
          <w:bdr w:val="none" w:sz="0" w:space="0" w:color="auto" w:frame="1"/>
        </w:rPr>
        <w:t>accounts </w:t>
      </w:r>
      <w:r w:rsidRPr="00E852F0">
        <w:rPr>
          <w:rStyle w:val="l8"/>
          <w:color w:val="000000"/>
          <w:bdr w:val="none" w:sz="0" w:space="0" w:color="auto" w:frame="1"/>
        </w:rPr>
        <w:t>of </w:t>
      </w:r>
      <w:r w:rsidRPr="00E852F0">
        <w:rPr>
          <w:rStyle w:val="l9"/>
          <w:color w:val="000000"/>
          <w:bdr w:val="none" w:sz="0" w:space="0" w:color="auto" w:frame="1"/>
        </w:rPr>
        <w:t>the students.</w:t>
      </w:r>
    </w:p>
    <w:p w:rsidR="00014981" w:rsidRDefault="00014981">
      <w:pPr>
        <w:pStyle w:val="R-Normal"/>
      </w:pPr>
    </w:p>
    <w:p w:rsidR="00BE7B19" w:rsidRPr="00E852F0" w:rsidRDefault="00FF46AE" w:rsidP="00BE7B19">
      <w:pPr>
        <w:pStyle w:val="R-SectionHeader"/>
        <w:rPr>
          <w:sz w:val="28"/>
          <w:szCs w:val="28"/>
        </w:rPr>
      </w:pPr>
      <w:r w:rsidRPr="00E852F0">
        <w:rPr>
          <w:sz w:val="28"/>
          <w:szCs w:val="28"/>
        </w:rPr>
        <w:t>2.3 User Characteristics</w:t>
      </w:r>
      <w:r w:rsidR="00BE7B19" w:rsidRPr="00E852F0">
        <w:rPr>
          <w:sz w:val="28"/>
          <w:szCs w:val="28"/>
        </w:rPr>
        <w:t xml:space="preserve"> </w:t>
      </w:r>
    </w:p>
    <w:p w:rsidR="00AD0494" w:rsidRPr="00AD0494" w:rsidRDefault="00AD0494" w:rsidP="00AD0494">
      <w:pPr>
        <w:pStyle w:val="R-Normal"/>
      </w:pPr>
    </w:p>
    <w:p w:rsidR="00BE7B19" w:rsidRPr="00E852F0" w:rsidRDefault="00BE7B19" w:rsidP="00BE7B19">
      <w:pPr>
        <w:autoSpaceDE w:val="0"/>
        <w:autoSpaceDN w:val="0"/>
        <w:adjustRightInd w:val="0"/>
      </w:pPr>
      <w:r w:rsidRPr="00E852F0">
        <w:t xml:space="preserve">     The two types of user for the LMS System are:</w:t>
      </w:r>
    </w:p>
    <w:p w:rsidR="00F24203" w:rsidRPr="001428B2" w:rsidRDefault="00F24203" w:rsidP="00BE7B19">
      <w:pPr>
        <w:autoSpaceDE w:val="0"/>
        <w:autoSpaceDN w:val="0"/>
        <w:adjustRightInd w:val="0"/>
      </w:pPr>
    </w:p>
    <w:p w:rsidR="00BE7B19" w:rsidRPr="00E852F0" w:rsidRDefault="00BE7B19" w:rsidP="00BE7B19">
      <w:pPr>
        <w:pStyle w:val="ListParagraph"/>
        <w:numPr>
          <w:ilvl w:val="0"/>
          <w:numId w:val="12"/>
        </w:numPr>
        <w:autoSpaceDE w:val="0"/>
        <w:autoSpaceDN w:val="0"/>
        <w:adjustRightInd w:val="0"/>
        <w:rPr>
          <w:rFonts w:ascii="Arial" w:hAnsi="Arial" w:cs="Arial"/>
          <w:b/>
        </w:rPr>
      </w:pPr>
      <w:r w:rsidRPr="00E852F0">
        <w:rPr>
          <w:rFonts w:ascii="Arial" w:hAnsi="Arial" w:cs="Arial"/>
          <w:b/>
        </w:rPr>
        <w:t>Library Manager:</w:t>
      </w:r>
    </w:p>
    <w:p w:rsidR="00BE7B19" w:rsidRPr="00E852F0" w:rsidRDefault="00BE7B19" w:rsidP="00BE7B19">
      <w:pPr>
        <w:pStyle w:val="ListParagraph"/>
        <w:numPr>
          <w:ilvl w:val="0"/>
          <w:numId w:val="13"/>
        </w:numPr>
        <w:autoSpaceDE w:val="0"/>
        <w:autoSpaceDN w:val="0"/>
        <w:adjustRightInd w:val="0"/>
      </w:pPr>
      <w:r w:rsidRPr="00E852F0">
        <w:t>Good understanding to library operation</w:t>
      </w:r>
    </w:p>
    <w:p w:rsidR="00BE7B19" w:rsidRPr="00E852F0" w:rsidRDefault="00BE7B19" w:rsidP="00BE7B19">
      <w:pPr>
        <w:pStyle w:val="ListParagraph"/>
        <w:numPr>
          <w:ilvl w:val="0"/>
          <w:numId w:val="13"/>
        </w:numPr>
        <w:autoSpaceDE w:val="0"/>
        <w:autoSpaceDN w:val="0"/>
        <w:adjustRightInd w:val="0"/>
      </w:pPr>
      <w:r w:rsidRPr="00E852F0">
        <w:t>Responsible for library operation as a whole.</w:t>
      </w:r>
    </w:p>
    <w:p w:rsidR="00BE7B19" w:rsidRPr="00E852F0" w:rsidRDefault="00BE7B19" w:rsidP="00BE7B19">
      <w:pPr>
        <w:pStyle w:val="ListParagraph"/>
        <w:numPr>
          <w:ilvl w:val="0"/>
          <w:numId w:val="13"/>
        </w:numPr>
        <w:autoSpaceDE w:val="0"/>
        <w:autoSpaceDN w:val="0"/>
        <w:adjustRightInd w:val="0"/>
      </w:pPr>
      <w:r w:rsidRPr="00E852F0">
        <w:t>Responsible for library staff managing</w:t>
      </w:r>
    </w:p>
    <w:p w:rsidR="00F24203" w:rsidRPr="00E852F0" w:rsidRDefault="00F24203" w:rsidP="00F24203">
      <w:pPr>
        <w:pStyle w:val="R-Normal"/>
        <w:rPr>
          <w:rFonts w:ascii="Times New Roman" w:hAnsi="Times New Roman" w:cs="Times New Roman"/>
          <w:sz w:val="24"/>
        </w:rPr>
      </w:pPr>
    </w:p>
    <w:p w:rsidR="00BE7B19" w:rsidRPr="00E852F0" w:rsidRDefault="00BE7B19" w:rsidP="00BE7B19">
      <w:pPr>
        <w:pStyle w:val="R-Normal"/>
        <w:numPr>
          <w:ilvl w:val="0"/>
          <w:numId w:val="12"/>
        </w:numPr>
        <w:rPr>
          <w:b/>
          <w:sz w:val="24"/>
        </w:rPr>
      </w:pPr>
      <w:r w:rsidRPr="00E852F0">
        <w:rPr>
          <w:b/>
          <w:sz w:val="24"/>
        </w:rPr>
        <w:t>Librarian:</w:t>
      </w:r>
    </w:p>
    <w:p w:rsidR="00BE7B19" w:rsidRPr="00E852F0" w:rsidRDefault="00BE7B19" w:rsidP="00BE7B19">
      <w:pPr>
        <w:pStyle w:val="ListParagraph"/>
        <w:numPr>
          <w:ilvl w:val="0"/>
          <w:numId w:val="15"/>
        </w:numPr>
        <w:autoSpaceDE w:val="0"/>
        <w:autoSpaceDN w:val="0"/>
        <w:adjustRightInd w:val="0"/>
      </w:pPr>
      <w:r w:rsidRPr="00E852F0">
        <w:t>Good understanding to library operation</w:t>
      </w:r>
    </w:p>
    <w:p w:rsidR="00BE7B19" w:rsidRPr="00E852F0" w:rsidRDefault="00BE7B19" w:rsidP="00BE7B19">
      <w:pPr>
        <w:pStyle w:val="ListParagraph"/>
        <w:numPr>
          <w:ilvl w:val="0"/>
          <w:numId w:val="15"/>
        </w:numPr>
        <w:autoSpaceDE w:val="0"/>
        <w:autoSpaceDN w:val="0"/>
        <w:adjustRightInd w:val="0"/>
      </w:pPr>
      <w:r w:rsidRPr="00E852F0">
        <w:t>Responsible for library operation.</w:t>
      </w:r>
    </w:p>
    <w:p w:rsidR="00014981" w:rsidRDefault="00014981">
      <w:pPr>
        <w:pStyle w:val="R-Normal"/>
      </w:pPr>
    </w:p>
    <w:p w:rsidR="00014981" w:rsidRDefault="00014981">
      <w:pPr>
        <w:pStyle w:val="R-Normal"/>
      </w:pPr>
    </w:p>
    <w:p w:rsidR="00014981" w:rsidRPr="00E852F0" w:rsidRDefault="00FF46AE">
      <w:pPr>
        <w:pStyle w:val="R-SectionHeader"/>
        <w:rPr>
          <w:sz w:val="28"/>
          <w:szCs w:val="28"/>
        </w:rPr>
      </w:pPr>
      <w:r w:rsidRPr="00E852F0">
        <w:rPr>
          <w:sz w:val="28"/>
          <w:szCs w:val="28"/>
        </w:rPr>
        <w:t>2.4 General Constraints</w:t>
      </w:r>
    </w:p>
    <w:p w:rsidR="00AD0494" w:rsidRPr="00E852F0" w:rsidRDefault="00AD0494" w:rsidP="00AD0494">
      <w:pPr>
        <w:pStyle w:val="R-Normal"/>
        <w:rPr>
          <w:rFonts w:ascii="Times New Roman" w:hAnsi="Times New Roman" w:cs="Times New Roman"/>
          <w:sz w:val="24"/>
        </w:rPr>
      </w:pPr>
    </w:p>
    <w:p w:rsidR="00014981" w:rsidRPr="00E852F0" w:rsidRDefault="001428B2" w:rsidP="001428B2">
      <w:pPr>
        <w:autoSpaceDE w:val="0"/>
        <w:autoSpaceDN w:val="0"/>
        <w:adjustRightInd w:val="0"/>
      </w:pPr>
      <w:r w:rsidRPr="00E852F0">
        <w:t xml:space="preserve">     LMS System can potentially have more users. So, it is unrealistic to provide training for everyone. Therefore, the system should be designed for easy to use and appropriate error messages for invalid user inputs.</w:t>
      </w:r>
    </w:p>
    <w:p w:rsidR="00014981" w:rsidRDefault="00014981">
      <w:pPr>
        <w:pStyle w:val="R-Normal"/>
      </w:pPr>
    </w:p>
    <w:p w:rsidR="00E852F0" w:rsidRDefault="00E852F0">
      <w:pPr>
        <w:pStyle w:val="R-Normal"/>
      </w:pPr>
    </w:p>
    <w:p w:rsidR="00014981" w:rsidRPr="00E852F0" w:rsidRDefault="00FF46AE">
      <w:pPr>
        <w:pStyle w:val="R-SectionHeader"/>
        <w:rPr>
          <w:sz w:val="28"/>
          <w:szCs w:val="28"/>
        </w:rPr>
      </w:pPr>
      <w:r w:rsidRPr="00E852F0">
        <w:rPr>
          <w:sz w:val="28"/>
          <w:szCs w:val="28"/>
        </w:rPr>
        <w:t>2.5 Assumptions and Dependencies</w:t>
      </w:r>
    </w:p>
    <w:p w:rsidR="00AD0494" w:rsidRPr="00E852F0" w:rsidRDefault="00AD0494" w:rsidP="00AD0494">
      <w:pPr>
        <w:pStyle w:val="R-Normal"/>
        <w:rPr>
          <w:b/>
          <w:sz w:val="28"/>
          <w:szCs w:val="28"/>
        </w:rPr>
      </w:pPr>
    </w:p>
    <w:p w:rsidR="00FD48FF" w:rsidRPr="00E852F0" w:rsidRDefault="00FD48FF" w:rsidP="00FD48FF">
      <w:pPr>
        <w:pStyle w:val="R-Normal"/>
        <w:rPr>
          <w:rFonts w:ascii="Times New Roman" w:hAnsi="Times New Roman" w:cs="Times New Roman"/>
          <w:sz w:val="24"/>
        </w:rPr>
      </w:pPr>
      <w:r w:rsidRPr="00E852F0">
        <w:rPr>
          <w:rFonts w:ascii="Times New Roman" w:hAnsi="Times New Roman" w:cs="Times New Roman"/>
          <w:sz w:val="24"/>
        </w:rPr>
        <w:t xml:space="preserve">       The Product need following third party products:</w:t>
      </w:r>
    </w:p>
    <w:p w:rsidR="00FD48FF" w:rsidRPr="00E852F0" w:rsidRDefault="00FD48FF" w:rsidP="00FD48FF">
      <w:pPr>
        <w:pStyle w:val="R-Normal"/>
        <w:numPr>
          <w:ilvl w:val="0"/>
          <w:numId w:val="18"/>
        </w:numPr>
        <w:rPr>
          <w:rFonts w:ascii="Times New Roman" w:hAnsi="Times New Roman" w:cs="Times New Roman"/>
          <w:sz w:val="24"/>
        </w:rPr>
      </w:pPr>
      <w:r w:rsidRPr="00E852F0">
        <w:rPr>
          <w:rFonts w:ascii="Times New Roman" w:hAnsi="Times New Roman" w:cs="Times New Roman"/>
          <w:sz w:val="24"/>
        </w:rPr>
        <w:t>Microsoft Visual Studio to develop product.</w:t>
      </w:r>
    </w:p>
    <w:p w:rsidR="00FD48FF" w:rsidRPr="00E852F0" w:rsidRDefault="00FD48FF" w:rsidP="00FD48FF">
      <w:pPr>
        <w:pStyle w:val="R-Normal"/>
        <w:numPr>
          <w:ilvl w:val="0"/>
          <w:numId w:val="18"/>
        </w:numPr>
        <w:rPr>
          <w:rFonts w:ascii="Times New Roman" w:hAnsi="Times New Roman" w:cs="Times New Roman"/>
          <w:sz w:val="24"/>
        </w:rPr>
      </w:pPr>
      <w:r w:rsidRPr="00E852F0">
        <w:rPr>
          <w:rFonts w:ascii="Times New Roman" w:hAnsi="Times New Roman" w:cs="Times New Roman"/>
          <w:sz w:val="24"/>
        </w:rPr>
        <w:t>Microsoft Access to store the database.</w:t>
      </w:r>
    </w:p>
    <w:p w:rsidR="00FD48FF" w:rsidRPr="00E852F0" w:rsidRDefault="00FD48FF" w:rsidP="00FD48FF">
      <w:pPr>
        <w:pStyle w:val="R-Normal"/>
        <w:ind w:left="720"/>
        <w:rPr>
          <w:rFonts w:ascii="Times New Roman" w:hAnsi="Times New Roman" w:cs="Times New Roman"/>
          <w:sz w:val="24"/>
        </w:rPr>
      </w:pPr>
    </w:p>
    <w:p w:rsidR="001428B2" w:rsidRPr="00E852F0" w:rsidRDefault="001428B2" w:rsidP="001428B2">
      <w:pPr>
        <w:autoSpaceDE w:val="0"/>
        <w:autoSpaceDN w:val="0"/>
        <w:adjustRightInd w:val="0"/>
      </w:pPr>
      <w:r w:rsidRPr="00E852F0">
        <w:t xml:space="preserve">      Users have basic understanding to PC and Windows and internet.</w:t>
      </w:r>
    </w:p>
    <w:p w:rsidR="001428B2" w:rsidRPr="00E852F0" w:rsidRDefault="001428B2" w:rsidP="001428B2">
      <w:pPr>
        <w:autoSpaceDE w:val="0"/>
        <w:autoSpaceDN w:val="0"/>
        <w:adjustRightInd w:val="0"/>
      </w:pPr>
      <w:r w:rsidRPr="00E852F0">
        <w:t>There is a method to convert all book records and library user records from the existing system into the LMS System.</w:t>
      </w:r>
    </w:p>
    <w:p w:rsidR="00014981" w:rsidRDefault="00014981">
      <w:pPr>
        <w:pStyle w:val="R-Normal"/>
      </w:pPr>
    </w:p>
    <w:p w:rsidR="002E3902" w:rsidRDefault="002E3902" w:rsidP="002E3902">
      <w:pPr>
        <w:rPr>
          <w:rFonts w:cstheme="minorHAnsi"/>
          <w:b/>
          <w:sz w:val="32"/>
        </w:rPr>
      </w:pPr>
    </w:p>
    <w:p w:rsidR="002E3902" w:rsidRDefault="002E3902" w:rsidP="002E3902">
      <w:pPr>
        <w:rPr>
          <w:rFonts w:cstheme="minorHAnsi"/>
          <w:b/>
          <w:sz w:val="32"/>
        </w:rPr>
      </w:pPr>
    </w:p>
    <w:p w:rsidR="002E3902" w:rsidRDefault="002E3902" w:rsidP="002E3902">
      <w:pPr>
        <w:rPr>
          <w:rFonts w:cstheme="minorHAnsi"/>
          <w:b/>
          <w:sz w:val="32"/>
        </w:rPr>
      </w:pPr>
    </w:p>
    <w:p w:rsidR="002E3902" w:rsidRDefault="002E3902" w:rsidP="002E3902">
      <w:pPr>
        <w:pStyle w:val="R-SectionHeader"/>
        <w:rPr>
          <w:sz w:val="28"/>
          <w:szCs w:val="28"/>
        </w:rPr>
      </w:pPr>
      <w:r>
        <w:rPr>
          <w:sz w:val="28"/>
          <w:szCs w:val="28"/>
        </w:rPr>
        <w:t>2.6 Methodologies &amp; Techniques</w:t>
      </w:r>
      <w:r w:rsidRPr="002E3902">
        <w:rPr>
          <w:sz w:val="28"/>
          <w:szCs w:val="28"/>
        </w:rPr>
        <w:t>:</w:t>
      </w:r>
    </w:p>
    <w:p w:rsidR="004776A2" w:rsidRPr="004776A2" w:rsidRDefault="004776A2" w:rsidP="004776A2">
      <w:pPr>
        <w:pStyle w:val="R-Normal"/>
      </w:pPr>
    </w:p>
    <w:p w:rsidR="002E3902" w:rsidRPr="002E3902" w:rsidRDefault="002E3902" w:rsidP="002E3902">
      <w:pPr>
        <w:pStyle w:val="R-SectionHeader"/>
        <w:rPr>
          <w:b w:val="0"/>
        </w:rPr>
      </w:pPr>
      <w:r w:rsidRPr="002E3902">
        <w:rPr>
          <w:b w:val="0"/>
        </w:rPr>
        <w:t xml:space="preserve">                            </w:t>
      </w:r>
      <w:r w:rsidRPr="002E3902">
        <w:rPr>
          <w:rFonts w:ascii="Times New Roman" w:hAnsi="Times New Roman" w:cs="Times New Roman"/>
          <w:b w:val="0"/>
        </w:rPr>
        <w:t>For Library Management System we used Agile Development methodology and other techniques.</w:t>
      </w:r>
    </w:p>
    <w:p w:rsidR="002E3902" w:rsidRDefault="002E3902" w:rsidP="002E3902">
      <w:pPr>
        <w:ind w:left="720"/>
        <w:rPr>
          <w:sz w:val="32"/>
        </w:rPr>
      </w:pPr>
    </w:p>
    <w:p w:rsidR="002E3902" w:rsidRPr="00252CAE" w:rsidRDefault="002E3902" w:rsidP="002E3902">
      <w:pPr>
        <w:ind w:left="720"/>
        <w:rPr>
          <w:sz w:val="32"/>
        </w:rPr>
      </w:pPr>
      <w:r>
        <w:rPr>
          <w:noProof/>
          <w:sz w:val="32"/>
        </w:rPr>
        <w:drawing>
          <wp:inline distT="0" distB="0" distL="0" distR="0">
            <wp:extent cx="5943600" cy="1866900"/>
            <wp:effectExtent l="0" t="0" r="0" b="0"/>
            <wp:docPr id="195" name="Picture 19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2E3902" w:rsidRDefault="002E3902" w:rsidP="002E3902">
      <w:pPr>
        <w:ind w:left="720"/>
        <w:rPr>
          <w:b/>
          <w:sz w:val="32"/>
        </w:rPr>
      </w:pPr>
    </w:p>
    <w:p w:rsidR="002E3902" w:rsidRDefault="007F7E1A" w:rsidP="002E3902">
      <w:pPr>
        <w:pStyle w:val="R-SectionHeader"/>
        <w:rPr>
          <w:sz w:val="28"/>
          <w:szCs w:val="28"/>
        </w:rPr>
      </w:pPr>
      <w:r>
        <w:rPr>
          <w:sz w:val="28"/>
          <w:szCs w:val="28"/>
        </w:rPr>
        <w:t xml:space="preserve">2.7 </w:t>
      </w:r>
      <w:r w:rsidR="002E3902">
        <w:rPr>
          <w:sz w:val="28"/>
          <w:szCs w:val="28"/>
        </w:rPr>
        <w:t>Evaluation Methods</w:t>
      </w:r>
      <w:r w:rsidR="002E3902" w:rsidRPr="002E3902">
        <w:rPr>
          <w:sz w:val="28"/>
          <w:szCs w:val="28"/>
        </w:rPr>
        <w:t>:</w:t>
      </w:r>
      <w:r w:rsidR="002E3902">
        <w:rPr>
          <w:sz w:val="28"/>
          <w:szCs w:val="28"/>
        </w:rPr>
        <w:t xml:space="preserve"> </w:t>
      </w:r>
    </w:p>
    <w:p w:rsidR="004776A2" w:rsidRPr="004776A2" w:rsidRDefault="004776A2" w:rsidP="004776A2">
      <w:pPr>
        <w:pStyle w:val="R-Normal"/>
      </w:pPr>
    </w:p>
    <w:p w:rsidR="002E3902" w:rsidRDefault="002E3902" w:rsidP="002E3902">
      <w:pPr>
        <w:pStyle w:val="R-SectionHeader"/>
        <w:rPr>
          <w:rFonts w:ascii="Times New Roman" w:hAnsi="Times New Roman" w:cs="Times New Roman"/>
          <w:b w:val="0"/>
        </w:rPr>
      </w:pPr>
      <w:r w:rsidRPr="00F646A3">
        <w:rPr>
          <w:rFonts w:ascii="Times New Roman" w:hAnsi="Times New Roman" w:cs="Times New Roman"/>
          <w:b w:val="0"/>
          <w:bCs w:val="0"/>
        </w:rPr>
        <w:t xml:space="preserve">         </w:t>
      </w:r>
      <w:r w:rsidRPr="00F646A3">
        <w:rPr>
          <w:rFonts w:ascii="Times New Roman" w:hAnsi="Times New Roman" w:cs="Times New Roman"/>
          <w:b w:val="0"/>
        </w:rPr>
        <w:t xml:space="preserve">Mixed Methods is used for evaluation of library management system, tutorial based approach and other sources. </w:t>
      </w:r>
    </w:p>
    <w:p w:rsidR="00F70078" w:rsidRPr="00F70078" w:rsidRDefault="00F70078" w:rsidP="00F70078">
      <w:pPr>
        <w:pStyle w:val="R-Normal"/>
      </w:pPr>
    </w:p>
    <w:p w:rsidR="002E3902" w:rsidRPr="002E3902" w:rsidRDefault="002E3902" w:rsidP="002E3902">
      <w:pPr>
        <w:pStyle w:val="R-SectionHeader"/>
        <w:rPr>
          <w:b w:val="0"/>
        </w:rPr>
      </w:pPr>
    </w:p>
    <w:p w:rsidR="002E3902" w:rsidRDefault="007F7E1A" w:rsidP="002E3902">
      <w:pPr>
        <w:pStyle w:val="R-SectionHeader"/>
        <w:rPr>
          <w:sz w:val="28"/>
          <w:szCs w:val="28"/>
        </w:rPr>
      </w:pPr>
      <w:r>
        <w:rPr>
          <w:sz w:val="28"/>
          <w:szCs w:val="28"/>
        </w:rPr>
        <w:t xml:space="preserve">2.8 </w:t>
      </w:r>
      <w:r w:rsidR="002E3902">
        <w:rPr>
          <w:sz w:val="28"/>
          <w:szCs w:val="28"/>
        </w:rPr>
        <w:t>Results of Project</w:t>
      </w:r>
      <w:r w:rsidR="002E3902" w:rsidRPr="002E3902">
        <w:rPr>
          <w:sz w:val="28"/>
          <w:szCs w:val="28"/>
        </w:rPr>
        <w:t>:</w:t>
      </w:r>
    </w:p>
    <w:p w:rsidR="004776A2" w:rsidRPr="004776A2" w:rsidRDefault="004776A2" w:rsidP="004776A2">
      <w:pPr>
        <w:pStyle w:val="R-Normal"/>
      </w:pPr>
    </w:p>
    <w:p w:rsidR="002E3902" w:rsidRPr="00F646A3" w:rsidRDefault="002E3902" w:rsidP="002E3902">
      <w:pPr>
        <w:pStyle w:val="R-SectionHeader"/>
        <w:rPr>
          <w:rFonts w:ascii="Times New Roman" w:hAnsi="Times New Roman" w:cs="Times New Roman"/>
          <w:b w:val="0"/>
        </w:rPr>
      </w:pPr>
      <w:r w:rsidRPr="00F646A3">
        <w:rPr>
          <w:rFonts w:ascii="Times New Roman" w:hAnsi="Times New Roman" w:cs="Times New Roman"/>
          <w:b w:val="0"/>
        </w:rPr>
        <w:t xml:space="preserve">          Library Management gives Add Books, Delete Books, Books Data, Issue Books, Student Registration, and Student Data.</w:t>
      </w:r>
    </w:p>
    <w:p w:rsidR="00F70078" w:rsidRDefault="00F70078" w:rsidP="00BD0335">
      <w:pPr>
        <w:ind w:left="720"/>
        <w:rPr>
          <w:rStyle w:val="Strong"/>
          <w:color w:val="000000"/>
        </w:rPr>
      </w:pPr>
    </w:p>
    <w:p w:rsidR="002E3902" w:rsidRPr="00F646A3" w:rsidRDefault="002E3902" w:rsidP="00BD0335">
      <w:pPr>
        <w:ind w:left="720"/>
        <w:rPr>
          <w:color w:val="000000"/>
        </w:rPr>
      </w:pPr>
      <w:r w:rsidRPr="00F646A3">
        <w:rPr>
          <w:rStyle w:val="Strong"/>
          <w:color w:val="000000"/>
        </w:rPr>
        <w:t xml:space="preserve"> </w:t>
      </w:r>
    </w:p>
    <w:p w:rsidR="002E3902" w:rsidRDefault="007F7E1A" w:rsidP="002E3902">
      <w:pPr>
        <w:pStyle w:val="R-SectionHeader"/>
        <w:rPr>
          <w:sz w:val="28"/>
          <w:szCs w:val="28"/>
        </w:rPr>
      </w:pPr>
      <w:r>
        <w:rPr>
          <w:sz w:val="28"/>
          <w:szCs w:val="28"/>
        </w:rPr>
        <w:t xml:space="preserve">2.9 </w:t>
      </w:r>
      <w:r w:rsidR="002E3902" w:rsidRPr="002E3902">
        <w:rPr>
          <w:sz w:val="28"/>
          <w:szCs w:val="28"/>
        </w:rPr>
        <w:t>Important names in field:</w:t>
      </w:r>
    </w:p>
    <w:p w:rsidR="004776A2" w:rsidRPr="004776A2" w:rsidRDefault="004776A2" w:rsidP="004776A2">
      <w:pPr>
        <w:pStyle w:val="R-Normal"/>
      </w:pPr>
    </w:p>
    <w:p w:rsidR="002E3902" w:rsidRPr="00F646A3" w:rsidRDefault="002E3902" w:rsidP="004776A2">
      <w:pPr>
        <w:pStyle w:val="R-SectionHeader"/>
        <w:numPr>
          <w:ilvl w:val="0"/>
          <w:numId w:val="37"/>
        </w:numPr>
        <w:rPr>
          <w:rFonts w:ascii="Times New Roman" w:hAnsi="Times New Roman" w:cs="Times New Roman"/>
          <w:b w:val="0"/>
        </w:rPr>
      </w:pPr>
      <w:r w:rsidRPr="00F646A3">
        <w:rPr>
          <w:rFonts w:ascii="Times New Roman" w:hAnsi="Times New Roman" w:cs="Times New Roman"/>
          <w:b w:val="0"/>
        </w:rPr>
        <w:t>Library Management System Project the major field is Database in which all data of books and students can be stored and can be manipulated it.</w:t>
      </w:r>
    </w:p>
    <w:p w:rsidR="002E3902" w:rsidRPr="00F646A3" w:rsidRDefault="002E3902" w:rsidP="004776A2">
      <w:pPr>
        <w:pStyle w:val="R-SectionHeader"/>
        <w:numPr>
          <w:ilvl w:val="0"/>
          <w:numId w:val="37"/>
        </w:numPr>
        <w:rPr>
          <w:rFonts w:ascii="Times New Roman" w:hAnsi="Times New Roman" w:cs="Times New Roman"/>
          <w:b w:val="0"/>
        </w:rPr>
      </w:pPr>
      <w:r w:rsidRPr="00F646A3">
        <w:rPr>
          <w:rFonts w:ascii="Times New Roman" w:hAnsi="Times New Roman" w:cs="Times New Roman"/>
          <w:b w:val="0"/>
        </w:rPr>
        <w:t>Library Management System Project Database can be kept information about books to be issued and retained in shelf.</w:t>
      </w:r>
    </w:p>
    <w:p w:rsidR="002E3902" w:rsidRPr="00F646A3" w:rsidRDefault="002E3902" w:rsidP="004776A2">
      <w:pPr>
        <w:pStyle w:val="R-SectionHeader"/>
        <w:numPr>
          <w:ilvl w:val="0"/>
          <w:numId w:val="37"/>
        </w:numPr>
        <w:rPr>
          <w:rFonts w:ascii="Times New Roman" w:hAnsi="Times New Roman" w:cs="Times New Roman"/>
          <w:b w:val="0"/>
        </w:rPr>
      </w:pPr>
      <w:r w:rsidRPr="00F646A3">
        <w:rPr>
          <w:rFonts w:ascii="Times New Roman" w:hAnsi="Times New Roman" w:cs="Times New Roman"/>
          <w:b w:val="0"/>
        </w:rPr>
        <w:t>In LMS registration to be modify by person who handle all data.</w:t>
      </w:r>
    </w:p>
    <w:p w:rsidR="004776A2" w:rsidRDefault="004776A2" w:rsidP="004776A2">
      <w:pPr>
        <w:pStyle w:val="R-Normal"/>
      </w:pPr>
    </w:p>
    <w:p w:rsidR="00BD0335" w:rsidRPr="004776A2" w:rsidRDefault="00BD0335" w:rsidP="004776A2">
      <w:pPr>
        <w:pStyle w:val="R-Normal"/>
      </w:pPr>
    </w:p>
    <w:p w:rsidR="002E3902" w:rsidRDefault="007F7E1A" w:rsidP="002E3902">
      <w:pPr>
        <w:pStyle w:val="R-SectionHeader"/>
        <w:rPr>
          <w:sz w:val="28"/>
          <w:szCs w:val="28"/>
        </w:rPr>
      </w:pPr>
      <w:r>
        <w:rPr>
          <w:sz w:val="28"/>
          <w:szCs w:val="28"/>
        </w:rPr>
        <w:t xml:space="preserve">2.10 </w:t>
      </w:r>
      <w:r w:rsidR="002E3902" w:rsidRPr="002E3902">
        <w:rPr>
          <w:sz w:val="28"/>
          <w:szCs w:val="28"/>
        </w:rPr>
        <w:t>Related Books:</w:t>
      </w:r>
    </w:p>
    <w:p w:rsidR="004776A2" w:rsidRPr="004776A2" w:rsidRDefault="004776A2" w:rsidP="004776A2">
      <w:pPr>
        <w:pStyle w:val="R-Normal"/>
      </w:pPr>
    </w:p>
    <w:p w:rsidR="004776A2" w:rsidRPr="00F646A3" w:rsidRDefault="005572C0" w:rsidP="004776A2">
      <w:pPr>
        <w:pStyle w:val="ListParagraph"/>
        <w:numPr>
          <w:ilvl w:val="0"/>
          <w:numId w:val="39"/>
        </w:numPr>
        <w:spacing w:after="200" w:line="276" w:lineRule="auto"/>
      </w:pPr>
      <w:hyperlink r:id="rId9" w:history="1">
        <w:r w:rsidR="002E3902" w:rsidRPr="00F646A3">
          <w:rPr>
            <w:rStyle w:val="Hyperlink"/>
            <w:bCs/>
            <w:color w:val="333333"/>
            <w:u w:val="none"/>
            <w:shd w:val="clear" w:color="auto" w:fill="FFFFFF"/>
          </w:rPr>
          <w:t>Lean Library Management: Eleven Strategies for Reducing Costs and Improving Services</w:t>
        </w:r>
      </w:hyperlink>
      <w:r w:rsidR="002E3902" w:rsidRPr="00F646A3">
        <w:t>.</w:t>
      </w:r>
    </w:p>
    <w:p w:rsidR="002E3902" w:rsidRPr="00F646A3" w:rsidRDefault="002E3902" w:rsidP="004776A2">
      <w:pPr>
        <w:pStyle w:val="ListParagraph"/>
        <w:numPr>
          <w:ilvl w:val="0"/>
          <w:numId w:val="39"/>
        </w:numPr>
        <w:spacing w:after="200" w:line="276" w:lineRule="auto"/>
      </w:pPr>
      <w:r w:rsidRPr="00F646A3">
        <w:rPr>
          <w:bCs/>
          <w:color w:val="333333"/>
          <w:kern w:val="36"/>
        </w:rPr>
        <w:lastRenderedPageBreak/>
        <w:t>Library Management</w:t>
      </w:r>
      <w:r w:rsidRPr="00F646A3">
        <w:rPr>
          <w:color w:val="333333"/>
          <w:kern w:val="36"/>
        </w:rPr>
        <w:t>, Volume 1.</w:t>
      </w:r>
    </w:p>
    <w:p w:rsidR="004776A2" w:rsidRDefault="004776A2" w:rsidP="00F70078">
      <w:pPr>
        <w:rPr>
          <w:sz w:val="32"/>
          <w:szCs w:val="32"/>
        </w:rPr>
      </w:pPr>
    </w:p>
    <w:p w:rsidR="00F70078" w:rsidRPr="00797168" w:rsidRDefault="00F70078" w:rsidP="00F70078">
      <w:pPr>
        <w:rPr>
          <w:sz w:val="32"/>
          <w:szCs w:val="32"/>
        </w:rPr>
      </w:pPr>
    </w:p>
    <w:p w:rsidR="004776A2" w:rsidRDefault="007F7E1A" w:rsidP="004776A2">
      <w:pPr>
        <w:pStyle w:val="R-SectionHeader"/>
        <w:rPr>
          <w:sz w:val="28"/>
          <w:szCs w:val="28"/>
        </w:rPr>
      </w:pPr>
      <w:r>
        <w:rPr>
          <w:sz w:val="28"/>
          <w:szCs w:val="28"/>
        </w:rPr>
        <w:t xml:space="preserve">2.11 </w:t>
      </w:r>
      <w:r w:rsidR="002E3902" w:rsidRPr="002E3902">
        <w:rPr>
          <w:sz w:val="28"/>
          <w:szCs w:val="28"/>
        </w:rPr>
        <w:t>Resou</w:t>
      </w:r>
      <w:r w:rsidR="004776A2">
        <w:rPr>
          <w:sz w:val="28"/>
          <w:szCs w:val="28"/>
        </w:rPr>
        <w:t>rces Available:</w:t>
      </w:r>
    </w:p>
    <w:p w:rsidR="004776A2" w:rsidRPr="004776A2" w:rsidRDefault="004776A2" w:rsidP="004776A2">
      <w:pPr>
        <w:pStyle w:val="R-Normal"/>
      </w:pPr>
    </w:p>
    <w:p w:rsidR="004776A2" w:rsidRPr="003E59C1" w:rsidRDefault="002E3902" w:rsidP="003E59C1">
      <w:pPr>
        <w:pStyle w:val="ListParagraph"/>
        <w:numPr>
          <w:ilvl w:val="0"/>
          <w:numId w:val="12"/>
        </w:numPr>
        <w:autoSpaceDE w:val="0"/>
        <w:autoSpaceDN w:val="0"/>
        <w:adjustRightInd w:val="0"/>
        <w:rPr>
          <w:rFonts w:ascii="Arial" w:hAnsi="Arial" w:cs="Arial"/>
          <w:b/>
        </w:rPr>
      </w:pPr>
      <w:proofErr w:type="spellStart"/>
      <w:r w:rsidRPr="003E59C1">
        <w:rPr>
          <w:rFonts w:ascii="Arial" w:hAnsi="Arial" w:cs="Arial"/>
          <w:b/>
        </w:rPr>
        <w:t>Libero</w:t>
      </w:r>
      <w:proofErr w:type="spellEnd"/>
      <w:r w:rsidRPr="003E59C1">
        <w:rPr>
          <w:rFonts w:ascii="Arial" w:hAnsi="Arial" w:cs="Arial"/>
          <w:b/>
        </w:rPr>
        <w:t xml:space="preserve"> </w:t>
      </w:r>
      <w:hyperlink r:id="rId10" w:history="1">
        <w:r w:rsidR="004776A2" w:rsidRPr="003E59C1">
          <w:rPr>
            <w:rFonts w:ascii="Arial" w:hAnsi="Arial" w:cs="Arial"/>
            <w:b/>
            <w:color w:val="2E74B5" w:themeColor="accent1" w:themeShade="BF"/>
            <w:u w:val="single"/>
          </w:rPr>
          <w:t>https://libero.com.au/</w:t>
        </w:r>
      </w:hyperlink>
      <w:r w:rsidR="007F7E1A" w:rsidRPr="003E59C1">
        <w:rPr>
          <w:rFonts w:ascii="Arial" w:hAnsi="Arial" w:cs="Arial"/>
          <w:b/>
        </w:rPr>
        <w:t>:</w:t>
      </w:r>
    </w:p>
    <w:p w:rsidR="003E59C1" w:rsidRPr="003E59C1" w:rsidRDefault="003E59C1" w:rsidP="003E59C1">
      <w:pPr>
        <w:autoSpaceDE w:val="0"/>
        <w:autoSpaceDN w:val="0"/>
        <w:adjustRightInd w:val="0"/>
        <w:ind w:left="435"/>
        <w:rPr>
          <w:rFonts w:ascii="Arial" w:hAnsi="Arial" w:cs="Arial"/>
          <w:b/>
        </w:rPr>
      </w:pPr>
    </w:p>
    <w:p w:rsidR="004776A2" w:rsidRPr="00F646A3" w:rsidRDefault="004776A2" w:rsidP="004776A2">
      <w:pPr>
        <w:pStyle w:val="R-Normal"/>
        <w:rPr>
          <w:rFonts w:ascii="Times New Roman" w:hAnsi="Times New Roman" w:cs="Times New Roman"/>
          <w:sz w:val="24"/>
        </w:rPr>
      </w:pPr>
      <w:r w:rsidRPr="00F646A3">
        <w:rPr>
          <w:rFonts w:ascii="Times New Roman" w:hAnsi="Times New Roman" w:cs="Times New Roman"/>
          <w:sz w:val="24"/>
        </w:rPr>
        <w:t xml:space="preserve">            </w:t>
      </w:r>
      <w:r w:rsidR="007F7E1A" w:rsidRPr="00F646A3">
        <w:rPr>
          <w:rFonts w:ascii="Times New Roman" w:hAnsi="Times New Roman" w:cs="Times New Roman"/>
          <w:sz w:val="24"/>
        </w:rPr>
        <w:t xml:space="preserve">      </w:t>
      </w:r>
      <w:r w:rsidRPr="00F646A3">
        <w:rPr>
          <w:rFonts w:ascii="Times New Roman" w:hAnsi="Times New Roman" w:cs="Times New Roman"/>
          <w:sz w:val="24"/>
        </w:rPr>
        <w:t xml:space="preserve">       </w:t>
      </w:r>
      <w:r w:rsidR="002E3902" w:rsidRPr="00F646A3">
        <w:rPr>
          <w:rFonts w:ascii="Times New Roman" w:hAnsi="Times New Roman" w:cs="Times New Roman"/>
          <w:sz w:val="24"/>
        </w:rPr>
        <w:t xml:space="preserve">LIBERO is the perfect solution to your </w:t>
      </w:r>
      <w:proofErr w:type="spellStart"/>
      <w:r w:rsidR="002E3902" w:rsidRPr="00F646A3">
        <w:rPr>
          <w:rFonts w:ascii="Times New Roman" w:hAnsi="Times New Roman" w:cs="Times New Roman"/>
          <w:sz w:val="24"/>
        </w:rPr>
        <w:t>eResource</w:t>
      </w:r>
      <w:proofErr w:type="spellEnd"/>
      <w:r w:rsidR="002E3902" w:rsidRPr="00F646A3">
        <w:rPr>
          <w:rFonts w:ascii="Times New Roman" w:hAnsi="Times New Roman" w:cs="Times New Roman"/>
          <w:sz w:val="24"/>
        </w:rPr>
        <w:t xml:space="preserve">, learning, and discovery requirements. </w:t>
      </w:r>
      <w:proofErr w:type="spellStart"/>
      <w:r w:rsidR="002E3902" w:rsidRPr="00F646A3">
        <w:rPr>
          <w:rFonts w:ascii="Times New Roman" w:hAnsi="Times New Roman" w:cs="Times New Roman"/>
          <w:sz w:val="24"/>
        </w:rPr>
        <w:t>Customisation</w:t>
      </w:r>
      <w:proofErr w:type="spellEnd"/>
      <w:r w:rsidR="002E3902" w:rsidRPr="00F646A3">
        <w:rPr>
          <w:rFonts w:ascii="Times New Roman" w:hAnsi="Times New Roman" w:cs="Times New Roman"/>
          <w:sz w:val="24"/>
        </w:rPr>
        <w:t xml:space="preserve"> options, ongoing product development and LIBERO </w:t>
      </w:r>
      <w:proofErr w:type="spellStart"/>
      <w:r w:rsidR="002E3902" w:rsidRPr="00F646A3">
        <w:rPr>
          <w:rFonts w:ascii="Times New Roman" w:hAnsi="Times New Roman" w:cs="Times New Roman"/>
          <w:sz w:val="24"/>
        </w:rPr>
        <w:t>WebServices</w:t>
      </w:r>
      <w:proofErr w:type="spellEnd"/>
      <w:r w:rsidR="002E3902" w:rsidRPr="00F646A3">
        <w:rPr>
          <w:rFonts w:ascii="Times New Roman" w:hAnsi="Times New Roman" w:cs="Times New Roman"/>
          <w:sz w:val="24"/>
        </w:rPr>
        <w:t xml:space="preserve"> ensure the library continues to effectively support the curriculum and the long-term strategy of your institution.</w:t>
      </w:r>
    </w:p>
    <w:p w:rsidR="004776A2" w:rsidRDefault="004776A2" w:rsidP="004776A2">
      <w:pPr>
        <w:pStyle w:val="R-Normal"/>
        <w:rPr>
          <w:rFonts w:ascii="Times New Roman" w:hAnsi="Times New Roman" w:cs="Times New Roman"/>
          <w:sz w:val="24"/>
        </w:rPr>
      </w:pPr>
    </w:p>
    <w:p w:rsidR="004776A2" w:rsidRPr="003E59C1" w:rsidRDefault="002E3902" w:rsidP="004776A2">
      <w:pPr>
        <w:pStyle w:val="R-Normal"/>
        <w:numPr>
          <w:ilvl w:val="0"/>
          <w:numId w:val="41"/>
        </w:numPr>
        <w:rPr>
          <w:rStyle w:val="Hyperlink"/>
          <w:color w:val="auto"/>
          <w:sz w:val="24"/>
          <w:u w:val="none"/>
        </w:rPr>
      </w:pPr>
      <w:r w:rsidRPr="003E59C1">
        <w:rPr>
          <w:b/>
          <w:color w:val="000000"/>
          <w:sz w:val="24"/>
        </w:rPr>
        <w:t>ABCD</w:t>
      </w:r>
      <w:r w:rsidR="004776A2" w:rsidRPr="003E59C1">
        <w:rPr>
          <w:b/>
          <w:color w:val="000000"/>
          <w:sz w:val="24"/>
        </w:rPr>
        <w:t xml:space="preserve"> </w:t>
      </w:r>
      <w:hyperlink r:id="rId11" w:history="1">
        <w:r w:rsidR="007F7E1A" w:rsidRPr="003E59C1">
          <w:rPr>
            <w:rStyle w:val="Hyperlink"/>
            <w:b/>
            <w:sz w:val="24"/>
            <w:bdr w:val="none" w:sz="0" w:space="0" w:color="auto" w:frame="1"/>
          </w:rPr>
          <w:t>http://abcd.netcat.be/files/</w:t>
        </w:r>
      </w:hyperlink>
      <w:r w:rsidR="007F7E1A" w:rsidRPr="003E59C1">
        <w:rPr>
          <w:rStyle w:val="Hyperlink"/>
          <w:b/>
          <w:color w:val="auto"/>
          <w:sz w:val="24"/>
          <w:u w:val="none"/>
          <w:bdr w:val="none" w:sz="0" w:space="0" w:color="auto" w:frame="1"/>
        </w:rPr>
        <w:t>:</w:t>
      </w:r>
    </w:p>
    <w:p w:rsidR="002E3902" w:rsidRPr="00F646A3" w:rsidRDefault="002E3902" w:rsidP="004776A2">
      <w:pPr>
        <w:pStyle w:val="R-Normal"/>
        <w:ind w:left="360"/>
        <w:rPr>
          <w:rFonts w:ascii="Times New Roman" w:hAnsi="Times New Roman" w:cs="Times New Roman"/>
          <w:sz w:val="24"/>
        </w:rPr>
      </w:pPr>
      <w:r w:rsidRPr="004776A2">
        <w:rPr>
          <w:b/>
          <w:color w:val="000000"/>
          <w:sz w:val="24"/>
        </w:rPr>
        <w:br/>
      </w:r>
      <w:r w:rsidR="004776A2" w:rsidRPr="00F646A3">
        <w:rPr>
          <w:rFonts w:ascii="Times New Roman" w:hAnsi="Times New Roman" w:cs="Times New Roman"/>
          <w:sz w:val="24"/>
        </w:rPr>
        <w:t xml:space="preserve">            </w:t>
      </w:r>
      <w:r w:rsidR="007F7E1A" w:rsidRPr="00F646A3">
        <w:rPr>
          <w:rFonts w:ascii="Times New Roman" w:hAnsi="Times New Roman" w:cs="Times New Roman"/>
          <w:sz w:val="24"/>
        </w:rPr>
        <w:t xml:space="preserve">     </w:t>
      </w:r>
      <w:r w:rsidR="004776A2" w:rsidRPr="00F646A3">
        <w:rPr>
          <w:rFonts w:ascii="Times New Roman" w:hAnsi="Times New Roman" w:cs="Times New Roman"/>
          <w:sz w:val="24"/>
        </w:rPr>
        <w:t xml:space="preserve"> </w:t>
      </w:r>
      <w:r w:rsidRPr="00F646A3">
        <w:rPr>
          <w:rFonts w:ascii="Times New Roman" w:hAnsi="Times New Roman" w:cs="Times New Roman"/>
          <w:sz w:val="24"/>
        </w:rPr>
        <w:t>ABCD is web-based integrated library management software comprising the main basic library functions. The main characteristics of ABCD are the coverage of the main library functions, its web centrality and its development and maintenance under the methodology of Free and Open Source Software.</w:t>
      </w:r>
    </w:p>
    <w:p w:rsidR="002E3902" w:rsidRPr="00F646A3" w:rsidRDefault="002E3902" w:rsidP="002E3902">
      <w:pPr>
        <w:pStyle w:val="ListParagraph"/>
        <w:ind w:left="1080"/>
        <w:rPr>
          <w:color w:val="000000"/>
        </w:rPr>
      </w:pPr>
    </w:p>
    <w:p w:rsidR="004776A2" w:rsidRPr="003E59C1" w:rsidRDefault="002E3902" w:rsidP="004776A2">
      <w:pPr>
        <w:pStyle w:val="ListParagraph"/>
        <w:numPr>
          <w:ilvl w:val="0"/>
          <w:numId w:val="41"/>
        </w:numPr>
        <w:spacing w:line="276" w:lineRule="auto"/>
        <w:rPr>
          <w:rStyle w:val="Strong"/>
          <w:rFonts w:ascii="Arial" w:hAnsi="Arial" w:cs="Arial"/>
          <w:bCs w:val="0"/>
          <w:color w:val="000000"/>
        </w:rPr>
      </w:pPr>
      <w:proofErr w:type="spellStart"/>
      <w:r w:rsidRPr="003E59C1">
        <w:rPr>
          <w:rFonts w:ascii="Arial" w:hAnsi="Arial" w:cs="Arial"/>
          <w:b/>
          <w:color w:val="000000"/>
        </w:rPr>
        <w:t>LibreSource</w:t>
      </w:r>
      <w:proofErr w:type="spellEnd"/>
      <w:r w:rsidRPr="003E59C1">
        <w:rPr>
          <w:rFonts w:ascii="Arial" w:hAnsi="Arial" w:cs="Arial"/>
          <w:b/>
          <w:color w:val="000000"/>
        </w:rPr>
        <w:t> </w:t>
      </w:r>
      <w:hyperlink r:id="rId12" w:history="1">
        <w:r w:rsidRPr="003E59C1">
          <w:rPr>
            <w:rStyle w:val="Hyperlink"/>
            <w:rFonts w:ascii="Arial" w:hAnsi="Arial" w:cs="Arial"/>
            <w:b/>
            <w:bdr w:val="none" w:sz="0" w:space="0" w:color="auto" w:frame="1"/>
          </w:rPr>
          <w:t>http://dev.libresource.org</w:t>
        </w:r>
      </w:hyperlink>
      <w:r w:rsidR="007F7E1A" w:rsidRPr="003E59C1">
        <w:rPr>
          <w:rStyle w:val="Hyperlink"/>
          <w:rFonts w:ascii="Arial" w:hAnsi="Arial" w:cs="Arial"/>
          <w:b/>
          <w:color w:val="auto"/>
          <w:u w:val="none"/>
          <w:bdr w:val="none" w:sz="0" w:space="0" w:color="auto" w:frame="1"/>
        </w:rPr>
        <w:t>:</w:t>
      </w:r>
    </w:p>
    <w:p w:rsidR="004776A2" w:rsidRDefault="002E3902" w:rsidP="00F646A3">
      <w:pPr>
        <w:spacing w:line="276" w:lineRule="auto"/>
        <w:ind w:left="360"/>
        <w:rPr>
          <w:color w:val="000000"/>
        </w:rPr>
      </w:pPr>
      <w:r w:rsidRPr="004776A2">
        <w:rPr>
          <w:b/>
          <w:color w:val="000000"/>
        </w:rPr>
        <w:br/>
      </w:r>
      <w:r w:rsidR="004776A2" w:rsidRPr="00F646A3">
        <w:rPr>
          <w:color w:val="000000"/>
        </w:rPr>
        <w:t xml:space="preserve">           </w:t>
      </w:r>
      <w:r w:rsidR="007F7E1A" w:rsidRPr="00F646A3">
        <w:rPr>
          <w:color w:val="000000"/>
        </w:rPr>
        <w:t xml:space="preserve">       </w:t>
      </w:r>
      <w:r w:rsidR="004776A2" w:rsidRPr="00F646A3">
        <w:rPr>
          <w:color w:val="000000"/>
        </w:rPr>
        <w:t xml:space="preserve">  </w:t>
      </w:r>
      <w:proofErr w:type="spellStart"/>
      <w:r w:rsidRPr="00F646A3">
        <w:rPr>
          <w:color w:val="000000"/>
        </w:rPr>
        <w:t>LibreSource</w:t>
      </w:r>
      <w:proofErr w:type="spellEnd"/>
      <w:r w:rsidRPr="00F646A3">
        <w:rPr>
          <w:color w:val="000000"/>
        </w:rPr>
        <w:t xml:space="preserve"> is a versatile collaborative platform. Open Source, modular and highly customizable, </w:t>
      </w:r>
      <w:proofErr w:type="spellStart"/>
      <w:r w:rsidRPr="00F646A3">
        <w:rPr>
          <w:color w:val="000000"/>
        </w:rPr>
        <w:t>LibreSource</w:t>
      </w:r>
      <w:proofErr w:type="spellEnd"/>
      <w:r w:rsidRPr="00F646A3">
        <w:rPr>
          <w:color w:val="000000"/>
        </w:rPr>
        <w:t xml:space="preserve"> is adapted to the collaborative software development (forge), groupware, community leading, e-archiving and Web publishing.</w:t>
      </w:r>
    </w:p>
    <w:p w:rsidR="00F646A3" w:rsidRPr="00F646A3" w:rsidRDefault="00F646A3" w:rsidP="00F646A3">
      <w:pPr>
        <w:spacing w:line="276" w:lineRule="auto"/>
        <w:ind w:left="360"/>
        <w:rPr>
          <w:b/>
          <w:color w:val="000000"/>
        </w:rPr>
      </w:pPr>
    </w:p>
    <w:p w:rsidR="00D572A7" w:rsidRDefault="00D572A7">
      <w:pPr>
        <w:pStyle w:val="R-Normal"/>
      </w:pPr>
    </w:p>
    <w:p w:rsidR="00D572A7" w:rsidRDefault="00D572A7">
      <w:pPr>
        <w:pStyle w:val="R-Normal"/>
      </w:pPr>
    </w:p>
    <w:p w:rsidR="005C2EB7" w:rsidRDefault="005C2EB7" w:rsidP="005C2EB7">
      <w:pPr>
        <w:pStyle w:val="R-SectionHeader"/>
        <w:numPr>
          <w:ilvl w:val="1"/>
          <w:numId w:val="42"/>
        </w:numPr>
        <w:rPr>
          <w:sz w:val="28"/>
          <w:szCs w:val="28"/>
        </w:rPr>
      </w:pPr>
      <w:r>
        <w:rPr>
          <w:sz w:val="28"/>
          <w:szCs w:val="28"/>
        </w:rPr>
        <w:t>Tools of Project:</w:t>
      </w:r>
    </w:p>
    <w:p w:rsidR="005C2EB7" w:rsidRPr="005C2EB7" w:rsidRDefault="005C2EB7" w:rsidP="005C2EB7">
      <w:pPr>
        <w:pStyle w:val="R-Normal"/>
      </w:pPr>
    </w:p>
    <w:p w:rsidR="005C2EB7" w:rsidRPr="00B42B2A" w:rsidRDefault="005C2EB7" w:rsidP="005C2EB7">
      <w:pPr>
        <w:pStyle w:val="ListParagraph"/>
        <w:numPr>
          <w:ilvl w:val="2"/>
          <w:numId w:val="42"/>
        </w:numPr>
        <w:spacing w:after="160" w:line="259" w:lineRule="auto"/>
        <w:rPr>
          <w:rFonts w:ascii="Arial" w:hAnsi="Arial" w:cs="Arial"/>
          <w:b/>
          <w:sz w:val="26"/>
          <w:szCs w:val="26"/>
        </w:rPr>
      </w:pPr>
      <w:r w:rsidRPr="00B42B2A">
        <w:rPr>
          <w:rFonts w:ascii="Arial" w:hAnsi="Arial" w:cs="Arial"/>
          <w:b/>
          <w:sz w:val="26"/>
          <w:szCs w:val="26"/>
        </w:rPr>
        <w:t>ANALYSIS TOOLS:</w:t>
      </w:r>
    </w:p>
    <w:p w:rsidR="005C2EB7" w:rsidRPr="00F646A3" w:rsidRDefault="005C2EB7" w:rsidP="005C2EB7">
      <w:pPr>
        <w:rPr>
          <w:color w:val="000000"/>
          <w:shd w:val="clear" w:color="auto" w:fill="FFFFFF"/>
        </w:rPr>
      </w:pPr>
      <w:r w:rsidRPr="00F646A3">
        <w:rPr>
          <w:color w:val="000000"/>
          <w:shd w:val="clear" w:color="auto" w:fill="FFFFFF"/>
        </w:rPr>
        <w:t xml:space="preserve">                                          Software analysis includes all activities, which help the transformation of requirement specification into implementation. Requirement specifications specify all functional and non-functional expectations from the software. These requirement specifications come in the shape of human readable and understandable documents.</w:t>
      </w:r>
    </w:p>
    <w:p w:rsidR="005C2EB7" w:rsidRDefault="005C2EB7" w:rsidP="005C2EB7"/>
    <w:p w:rsidR="005C2EB7" w:rsidRPr="00D33AD6" w:rsidRDefault="005C2EB7" w:rsidP="00D33AD6">
      <w:pPr>
        <w:pStyle w:val="R-Normal"/>
        <w:rPr>
          <w:b/>
          <w:sz w:val="24"/>
        </w:rPr>
      </w:pPr>
      <w:r w:rsidRPr="00D33AD6">
        <w:rPr>
          <w:b/>
          <w:sz w:val="24"/>
        </w:rPr>
        <w:t>OUR PROJECT:</w:t>
      </w:r>
    </w:p>
    <w:p w:rsidR="005C2EB7" w:rsidRPr="00F646A3" w:rsidRDefault="005C2EB7" w:rsidP="005C2EB7">
      <w:r w:rsidRPr="00F646A3">
        <w:t>We used Microsoft Visio in our project for generating Activity Diagram and Use Case Diagram.</w:t>
      </w:r>
    </w:p>
    <w:p w:rsidR="005C2EB7" w:rsidRPr="005A72A5" w:rsidRDefault="005C2EB7" w:rsidP="005C2EB7"/>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sidRPr="005A72A5">
        <w:rPr>
          <w:noProof/>
        </w:rPr>
        <w:drawing>
          <wp:anchor distT="0" distB="0" distL="114300" distR="114300" simplePos="0" relativeHeight="251667456" behindDoc="0" locked="0" layoutInCell="1" allowOverlap="1" wp14:anchorId="5ECB0C23" wp14:editId="2E9D87A9">
            <wp:simplePos x="0" y="0"/>
            <wp:positionH relativeFrom="margin">
              <wp:align>right</wp:align>
            </wp:positionH>
            <wp:positionV relativeFrom="margin">
              <wp:posOffset>7077075</wp:posOffset>
            </wp:positionV>
            <wp:extent cx="1247775" cy="828040"/>
            <wp:effectExtent l="0" t="0" r="9525" b="0"/>
            <wp:wrapSquare wrapText="bothSides"/>
            <wp:docPr id="6" name="Picture 6" descr="C:\Users\Mohsin\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sin\AppData\Local\Microsoft\Windows\INetCache\Content.Word\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7775" cy="828040"/>
                    </a:xfrm>
                    <a:prstGeom prst="rect">
                      <a:avLst/>
                    </a:prstGeom>
                    <a:noFill/>
                    <a:ln>
                      <a:noFill/>
                    </a:ln>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sz w:val="26"/>
          <w:szCs w:val="26"/>
        </w:rPr>
        <w:t>MICROSOFT VISIO:</w:t>
      </w:r>
    </w:p>
    <w:p w:rsidR="00F70078" w:rsidRPr="00E32801" w:rsidRDefault="005C2EB7" w:rsidP="005C2EB7">
      <w:pPr>
        <w:rPr>
          <w:color w:val="222222"/>
          <w:shd w:val="clear" w:color="auto" w:fill="FFFFFF"/>
        </w:rPr>
      </w:pPr>
      <w:r w:rsidRPr="00F646A3">
        <w:rPr>
          <w:color w:val="222222"/>
          <w:shd w:val="clear" w:color="auto" w:fill="FFFFFF"/>
        </w:rPr>
        <w:lastRenderedPageBreak/>
        <w:t>Microsoft Visio is a diagramming and vector graphics application and is part of the Microsoft Office family.</w:t>
      </w:r>
    </w:p>
    <w:p w:rsidR="005C2EB7" w:rsidRPr="00D33AD6" w:rsidRDefault="005C2EB7" w:rsidP="00D33AD6">
      <w:pPr>
        <w:pStyle w:val="R-Normal"/>
        <w:rPr>
          <w:b/>
          <w:sz w:val="24"/>
        </w:rPr>
      </w:pPr>
      <w:r w:rsidRPr="00D33AD6">
        <w:rPr>
          <w:b/>
          <w:sz w:val="24"/>
        </w:rPr>
        <w:t>OTHER TOOLS:</w:t>
      </w:r>
    </w:p>
    <w:p w:rsidR="005C2EB7" w:rsidRPr="0018761B" w:rsidRDefault="005C2EB7" w:rsidP="005C2EB7">
      <w:pPr>
        <w:rPr>
          <w:rFonts w:ascii="Constantia" w:hAnsi="Constantia" w:cs="Arial"/>
          <w:b/>
          <w:sz w:val="28"/>
          <w:szCs w:val="28"/>
        </w:rPr>
      </w:pPr>
    </w:p>
    <w:p w:rsidR="005C2EB7" w:rsidRPr="0018761B" w:rsidRDefault="005C2EB7" w:rsidP="005C2EB7">
      <w:pPr>
        <w:pStyle w:val="ListParagraph"/>
        <w:numPr>
          <w:ilvl w:val="0"/>
          <w:numId w:val="32"/>
        </w:numPr>
        <w:spacing w:after="160" w:line="259" w:lineRule="auto"/>
        <w:rPr>
          <w:rFonts w:ascii="Cambria Math" w:hAnsi="Cambria Math" w:cs="Calibri"/>
          <w:b/>
          <w:sz w:val="26"/>
          <w:szCs w:val="26"/>
        </w:rPr>
      </w:pPr>
      <w:r w:rsidRPr="0018761B">
        <w:rPr>
          <w:rFonts w:ascii="Cambria Math" w:hAnsi="Cambria Math" w:cs="Calibri"/>
          <w:b/>
          <w:sz w:val="26"/>
          <w:szCs w:val="26"/>
        </w:rPr>
        <w:t>DATA FLOW DIAGRAM:</w:t>
      </w:r>
    </w:p>
    <w:p w:rsidR="005C2EB7" w:rsidRPr="00F646A3" w:rsidRDefault="005C2EB7" w:rsidP="005C2EB7">
      <w:pPr>
        <w:rPr>
          <w:color w:val="000000"/>
          <w:shd w:val="clear" w:color="auto" w:fill="FFFFFF"/>
        </w:rPr>
      </w:pPr>
      <w:r w:rsidRPr="00F646A3">
        <w:rPr>
          <w:color w:val="000000"/>
          <w:shd w:val="clear" w:color="auto" w:fill="FFFFFF"/>
        </w:rPr>
        <w:t>Data flow diagram is graphical representation of flow of data in an information system. It is capable of depicting incoming data flow, outgoing data flow and stored data. The Data Flow Diagram does not mention anything about how data flows through the system.</w:t>
      </w:r>
    </w:p>
    <w:p w:rsidR="005C2EB7" w:rsidRPr="005A72A5" w:rsidRDefault="005C2EB7" w:rsidP="005C2EB7">
      <w:pPr>
        <w:rPr>
          <w:color w:val="000000"/>
          <w:shd w:val="clear" w:color="auto" w:fill="FFFFFF"/>
        </w:rPr>
      </w:pPr>
    </w:p>
    <w:p w:rsidR="005C2EB7" w:rsidRPr="0018761B" w:rsidRDefault="005C2EB7" w:rsidP="005C2EB7">
      <w:pPr>
        <w:pStyle w:val="ListParagraph"/>
        <w:numPr>
          <w:ilvl w:val="0"/>
          <w:numId w:val="32"/>
        </w:numPr>
        <w:spacing w:after="160" w:line="259" w:lineRule="auto"/>
        <w:rPr>
          <w:rFonts w:ascii="Cambria Math" w:hAnsi="Cambria Math" w:cs="Calibri"/>
          <w:b/>
          <w:color w:val="000000"/>
          <w:sz w:val="26"/>
          <w:szCs w:val="26"/>
          <w:shd w:val="clear" w:color="auto" w:fill="FFFFFF"/>
        </w:rPr>
      </w:pPr>
      <w:r w:rsidRPr="0018761B">
        <w:rPr>
          <w:rFonts w:ascii="Cambria Math" w:hAnsi="Cambria Math" w:cs="Calibri"/>
          <w:b/>
          <w:color w:val="000000"/>
          <w:sz w:val="26"/>
          <w:szCs w:val="26"/>
          <w:shd w:val="clear" w:color="auto" w:fill="FFFFFF"/>
        </w:rPr>
        <w:t>STRUCTURE CHARTS:</w:t>
      </w:r>
    </w:p>
    <w:p w:rsidR="005C2EB7" w:rsidRPr="00F646A3" w:rsidRDefault="005C2EB7" w:rsidP="005C2EB7">
      <w:pPr>
        <w:rPr>
          <w:color w:val="000000"/>
          <w:shd w:val="clear" w:color="auto" w:fill="FFFFFF"/>
        </w:rPr>
      </w:pPr>
      <w:r w:rsidRPr="00F646A3">
        <w:rPr>
          <w:color w:val="000000"/>
          <w:shd w:val="clear" w:color="auto" w:fill="FFFFFF"/>
        </w:rPr>
        <w:t>Structure chart is a chart derived from Data Flow Diagram. It represents the system in more detail than Data Flow Diagram. It breaks down the entire system into lowest functional modules, describes functions and sub-functions of each module of the system to a greater detail than Data Flow Diagram.</w:t>
      </w:r>
    </w:p>
    <w:p w:rsidR="005C2EB7" w:rsidRDefault="005C2EB7" w:rsidP="005C2EB7">
      <w:r w:rsidRPr="00F646A3">
        <w:rPr>
          <w:color w:val="000000"/>
          <w:shd w:val="clear" w:color="auto" w:fill="FFFFFF"/>
        </w:rPr>
        <w:t xml:space="preserve">Lucid Chart </w:t>
      </w:r>
      <w:r w:rsidRPr="00F646A3">
        <w:rPr>
          <w:noProof/>
        </w:rPr>
        <w:drawing>
          <wp:inline distT="0" distB="0" distL="0" distR="0" wp14:anchorId="42CD54B6" wp14:editId="5A3798F1">
            <wp:extent cx="942975" cy="942975"/>
            <wp:effectExtent l="0" t="0" r="9525" b="9525"/>
            <wp:docPr id="2" name="Picture 2" descr="C:\Users\Mohsi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hsin\AppData\Local\Microsoft\Windows\INetCache\Content.Wor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r w:rsidRPr="00F646A3">
        <w:rPr>
          <w:noProof/>
        </w:rPr>
        <w:t xml:space="preserve"> </w:t>
      </w:r>
      <w:r w:rsidRPr="00F646A3">
        <w:rPr>
          <w:color w:val="000000"/>
          <w:shd w:val="clear" w:color="auto" w:fill="FFFFFF"/>
        </w:rPr>
        <w:t xml:space="preserve">and </w:t>
      </w:r>
      <w:r w:rsidRPr="00F646A3">
        <w:t xml:space="preserve">Visual Paradigm  </w:t>
      </w:r>
      <w:r w:rsidRPr="00F646A3">
        <w:rPr>
          <w:noProof/>
        </w:rPr>
        <w:drawing>
          <wp:inline distT="0" distB="0" distL="0" distR="0" wp14:anchorId="21F332B0" wp14:editId="09EC5B50">
            <wp:extent cx="1114425" cy="1114425"/>
            <wp:effectExtent l="0" t="0" r="9525" b="9525"/>
            <wp:docPr id="193" name="Picture 19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r w:rsidRPr="00F646A3">
        <w:t xml:space="preserve"> are two examples of tools that are used for analysis.</w:t>
      </w:r>
    </w:p>
    <w:p w:rsidR="00F646A3" w:rsidRDefault="00F646A3" w:rsidP="005C2EB7"/>
    <w:p w:rsidR="00D33AD6" w:rsidRDefault="00D33AD6" w:rsidP="005C2EB7"/>
    <w:p w:rsidR="005C2EB7" w:rsidRPr="00B42B2A" w:rsidRDefault="005C2EB7" w:rsidP="005C2EB7">
      <w:pPr>
        <w:pStyle w:val="ListParagraph"/>
        <w:numPr>
          <w:ilvl w:val="2"/>
          <w:numId w:val="42"/>
        </w:numPr>
        <w:spacing w:after="160" w:line="259" w:lineRule="auto"/>
        <w:rPr>
          <w:rFonts w:ascii="Arial" w:hAnsi="Arial" w:cs="Arial"/>
          <w:b/>
          <w:sz w:val="26"/>
          <w:szCs w:val="26"/>
        </w:rPr>
      </w:pPr>
      <w:r w:rsidRPr="00B42B2A">
        <w:rPr>
          <w:rFonts w:ascii="Arial" w:hAnsi="Arial" w:cs="Arial"/>
          <w:b/>
          <w:sz w:val="26"/>
          <w:szCs w:val="26"/>
        </w:rPr>
        <w:t>DESIGN TOOLS:</w:t>
      </w:r>
    </w:p>
    <w:p w:rsidR="005C2EB7" w:rsidRPr="00F646A3" w:rsidRDefault="005C2EB7" w:rsidP="005C2EB7">
      <w:pPr>
        <w:rPr>
          <w:color w:val="000000"/>
          <w:shd w:val="clear" w:color="auto" w:fill="FFFFFF"/>
        </w:rPr>
      </w:pPr>
      <w:r w:rsidRPr="00F646A3">
        <w:rPr>
          <w:color w:val="000000"/>
          <w:shd w:val="clear" w:color="auto" w:fill="FFFFFF"/>
        </w:rPr>
        <w:t xml:space="preserve">                                   Software design is a process to transform user requirements into some suitable form, which helps the programmer in software coding and implementation.</w:t>
      </w:r>
    </w:p>
    <w:p w:rsidR="005C2EB7" w:rsidRPr="005A72A5" w:rsidRDefault="005C2EB7" w:rsidP="005C2EB7">
      <w:pPr>
        <w:rPr>
          <w:color w:val="000000"/>
          <w:shd w:val="clear" w:color="auto" w:fill="FFFFFF"/>
        </w:rPr>
      </w:pPr>
    </w:p>
    <w:p w:rsidR="005C2EB7" w:rsidRPr="00D33AD6" w:rsidRDefault="005C2EB7" w:rsidP="00D33AD6">
      <w:pPr>
        <w:pStyle w:val="R-Normal"/>
        <w:rPr>
          <w:b/>
          <w:sz w:val="24"/>
        </w:rPr>
      </w:pPr>
      <w:r w:rsidRPr="00D33AD6">
        <w:rPr>
          <w:b/>
          <w:sz w:val="24"/>
        </w:rPr>
        <w:t>OUR PROJECT:</w:t>
      </w:r>
    </w:p>
    <w:p w:rsidR="005C2EB7" w:rsidRPr="00F646A3" w:rsidRDefault="005C2EB7" w:rsidP="005C2EB7">
      <w:pPr>
        <w:rPr>
          <w:color w:val="000000"/>
          <w:shd w:val="clear" w:color="auto" w:fill="FFFFFF"/>
        </w:rPr>
      </w:pPr>
      <w:r w:rsidRPr="00F646A3">
        <w:rPr>
          <w:color w:val="000000"/>
          <w:shd w:val="clear" w:color="auto" w:fill="FFFFFF"/>
        </w:rPr>
        <w:t>We used Microsoft Visio is our project to generate Class Diagram and Sequence Diagram.</w:t>
      </w:r>
    </w:p>
    <w:p w:rsidR="005C2EB7" w:rsidRPr="005A72A5" w:rsidRDefault="005C2EB7" w:rsidP="005C2EB7">
      <w:pPr>
        <w:rPr>
          <w:color w:val="000000"/>
          <w:shd w:val="clear" w:color="auto" w:fill="FFFFFF"/>
        </w:rPr>
      </w:pPr>
    </w:p>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Pr>
          <w:rFonts w:asciiTheme="minorHAnsi" w:hAnsiTheme="minorHAnsi" w:cstheme="minorBidi"/>
          <w:noProof/>
          <w:sz w:val="22"/>
          <w:szCs w:val="22"/>
        </w:rPr>
        <w:drawing>
          <wp:anchor distT="0" distB="0" distL="114300" distR="114300" simplePos="0" relativeHeight="251660288" behindDoc="0" locked="0" layoutInCell="1" allowOverlap="1" wp14:anchorId="22458F5E" wp14:editId="6199DD97">
            <wp:simplePos x="0" y="0"/>
            <wp:positionH relativeFrom="margin">
              <wp:align>right</wp:align>
            </wp:positionH>
            <wp:positionV relativeFrom="margin">
              <wp:posOffset>5710555</wp:posOffset>
            </wp:positionV>
            <wp:extent cx="1328420" cy="825500"/>
            <wp:effectExtent l="0" t="0" r="5080" b="0"/>
            <wp:wrapSquare wrapText="bothSides"/>
            <wp:docPr id="207" name="Picture 20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8420" cy="825500"/>
                    </a:xfrm>
                    <a:prstGeom prst="rect">
                      <a:avLst/>
                    </a:prstGeom>
                    <a:noFill/>
                  </pic:spPr>
                </pic:pic>
              </a:graphicData>
            </a:graphic>
            <wp14:sizeRelH relativeFrom="page">
              <wp14:pctWidth>0</wp14:pctWidth>
            </wp14:sizeRelH>
            <wp14:sizeRelV relativeFrom="page">
              <wp14:pctHeight>0</wp14:pctHeight>
            </wp14:sizeRelV>
          </wp:anchor>
        </w:drawing>
      </w:r>
      <w:r w:rsidR="005C2EB7">
        <w:rPr>
          <w:rFonts w:ascii="Cambria Math" w:hAnsi="Cambria Math" w:cs="Calibri"/>
          <w:b/>
          <w:sz w:val="26"/>
          <w:szCs w:val="26"/>
        </w:rPr>
        <w:t>MICROSOFT VISIO:</w:t>
      </w:r>
    </w:p>
    <w:p w:rsidR="005C2EB7" w:rsidRPr="00F646A3" w:rsidRDefault="005C2EB7" w:rsidP="005C2EB7">
      <w:r w:rsidRPr="00F646A3">
        <w:rPr>
          <w:color w:val="222222"/>
          <w:shd w:val="clear" w:color="auto" w:fill="FFFFFF"/>
        </w:rPr>
        <w:t>Microsoft Visio is a diagramming and vector graphics application and is part of the Microsoft Office family.</w:t>
      </w:r>
    </w:p>
    <w:p w:rsidR="005C2EB7" w:rsidRDefault="005C2EB7" w:rsidP="005C2EB7"/>
    <w:p w:rsidR="005C2EB7" w:rsidRPr="00D33AD6" w:rsidRDefault="005C2EB7" w:rsidP="00D33AD6">
      <w:pPr>
        <w:pStyle w:val="R-Normal"/>
        <w:rPr>
          <w:b/>
          <w:sz w:val="24"/>
        </w:rPr>
      </w:pPr>
      <w:r w:rsidRPr="00D33AD6">
        <w:rPr>
          <w:b/>
          <w:sz w:val="24"/>
        </w:rPr>
        <w:t>OTHER TOOLS:</w:t>
      </w:r>
    </w:p>
    <w:p w:rsidR="005C2EB7" w:rsidRPr="0018761B" w:rsidRDefault="005C2EB7" w:rsidP="005C2EB7">
      <w:pPr>
        <w:rPr>
          <w:rFonts w:ascii="Constantia" w:hAnsi="Constantia" w:cs="Arial"/>
          <w:b/>
          <w:noProof/>
          <w:color w:val="222222"/>
          <w:sz w:val="28"/>
          <w:szCs w:val="28"/>
          <w:shd w:val="clear" w:color="auto" w:fill="FFFFFF"/>
        </w:rPr>
      </w:pPr>
      <w:r w:rsidRPr="0018761B">
        <w:rPr>
          <w:rFonts w:ascii="Constantia" w:hAnsi="Constantia" w:cs="Arial"/>
          <w:b/>
          <w:noProof/>
          <w:color w:val="222222"/>
          <w:sz w:val="28"/>
          <w:szCs w:val="28"/>
          <w:shd w:val="clear" w:color="auto" w:fill="FFFFFF"/>
        </w:rPr>
        <w:t xml:space="preserve"> </w:t>
      </w:r>
    </w:p>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sidRPr="005A72A5">
        <w:rPr>
          <w:noProof/>
          <w:shd w:val="clear" w:color="auto" w:fill="FFFFFF"/>
        </w:rPr>
        <w:drawing>
          <wp:anchor distT="0" distB="0" distL="114300" distR="114300" simplePos="0" relativeHeight="251659264" behindDoc="0" locked="0" layoutInCell="1" allowOverlap="1" wp14:anchorId="67CB4FC2" wp14:editId="7DBFB6FD">
            <wp:simplePos x="0" y="0"/>
            <wp:positionH relativeFrom="margin">
              <wp:align>right</wp:align>
            </wp:positionH>
            <wp:positionV relativeFrom="margin">
              <wp:posOffset>7077075</wp:posOffset>
            </wp:positionV>
            <wp:extent cx="1028700" cy="1028700"/>
            <wp:effectExtent l="0" t="0" r="0" b="0"/>
            <wp:wrapSquare wrapText="bothSides"/>
            <wp:docPr id="4" name="Picture 4" descr="C:\Users\Mohsi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ohsin\AppData\Local\Microsoft\Windows\INetCache\Content.Word\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EB7" w:rsidRPr="0018761B">
        <w:rPr>
          <w:rFonts w:ascii="Cambria Math" w:hAnsi="Cambria Math" w:cs="Calibri"/>
          <w:b/>
          <w:noProof/>
          <w:color w:val="222222"/>
          <w:sz w:val="26"/>
          <w:szCs w:val="26"/>
          <w:shd w:val="clear" w:color="auto" w:fill="FFFFFF"/>
        </w:rPr>
        <w:t>MAGIC DRAW:</w:t>
      </w:r>
    </w:p>
    <w:p w:rsidR="005C2EB7" w:rsidRPr="00F646A3" w:rsidRDefault="005C2EB7" w:rsidP="005C2EB7">
      <w:pPr>
        <w:rPr>
          <w:color w:val="222222"/>
          <w:shd w:val="clear" w:color="auto" w:fill="FFFFFF"/>
        </w:rPr>
      </w:pPr>
      <w:r w:rsidRPr="00F646A3">
        <w:rPr>
          <w:color w:val="222222"/>
          <w:shd w:val="clear" w:color="auto" w:fill="FFFFFF"/>
        </w:rPr>
        <w:t xml:space="preserve">Magic Draw is a visual UML, </w:t>
      </w:r>
      <w:proofErr w:type="spellStart"/>
      <w:r w:rsidRPr="00F646A3">
        <w:rPr>
          <w:color w:val="222222"/>
          <w:shd w:val="clear" w:color="auto" w:fill="FFFFFF"/>
        </w:rPr>
        <w:t>SysML</w:t>
      </w:r>
      <w:proofErr w:type="spellEnd"/>
      <w:r w:rsidRPr="00F646A3">
        <w:rPr>
          <w:color w:val="222222"/>
          <w:shd w:val="clear" w:color="auto" w:fill="FFFFFF"/>
        </w:rPr>
        <w:t xml:space="preserve">, BPMN, and UPDM modeling tool with team collaboration support. Designed for business analysts, software analysts, programmers, and QA engineers, this dynamic and </w:t>
      </w:r>
      <w:r w:rsidRPr="00F646A3">
        <w:rPr>
          <w:color w:val="222222"/>
          <w:shd w:val="clear" w:color="auto" w:fill="FFFFFF"/>
        </w:rPr>
        <w:lastRenderedPageBreak/>
        <w:t>versatile development tool facilitates analysis and design of object oriented systems and databases. </w:t>
      </w:r>
    </w:p>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sidRPr="005A72A5">
        <w:rPr>
          <w:noProof/>
        </w:rPr>
        <w:drawing>
          <wp:anchor distT="0" distB="0" distL="114300" distR="114300" simplePos="0" relativeHeight="251661312" behindDoc="0" locked="0" layoutInCell="1" allowOverlap="1" wp14:anchorId="0EA8C3EA" wp14:editId="7B708ED1">
            <wp:simplePos x="0" y="0"/>
            <wp:positionH relativeFrom="margin">
              <wp:posOffset>4533900</wp:posOffset>
            </wp:positionH>
            <wp:positionV relativeFrom="margin">
              <wp:posOffset>19050</wp:posOffset>
            </wp:positionV>
            <wp:extent cx="942975" cy="942975"/>
            <wp:effectExtent l="0" t="0" r="9525" b="9525"/>
            <wp:wrapSquare wrapText="bothSides"/>
            <wp:docPr id="5" name="Picture 5" descr="C:\Users\Mohsin\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ohsin\AppData\Local\Microsoft\Windows\INetCache\Content.Word\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EB7" w:rsidRPr="0018761B">
        <w:rPr>
          <w:rFonts w:ascii="Cambria Math" w:hAnsi="Cambria Math" w:cs="Calibri"/>
          <w:b/>
          <w:sz w:val="26"/>
          <w:szCs w:val="26"/>
        </w:rPr>
        <w:t>VISUAL PARADIGM:</w:t>
      </w:r>
    </w:p>
    <w:p w:rsidR="005C2EB7" w:rsidRPr="00F646A3" w:rsidRDefault="005C2EB7" w:rsidP="005C2EB7">
      <w:r w:rsidRPr="00F646A3">
        <w:rPr>
          <w:color w:val="222222"/>
          <w:shd w:val="clear" w:color="auto" w:fill="FFFFFF"/>
        </w:rPr>
        <w:t xml:space="preserve">Visual Paradigm is a UML CASE Tool supporting UML 2, </w:t>
      </w:r>
      <w:proofErr w:type="spellStart"/>
      <w:r w:rsidRPr="00F646A3">
        <w:rPr>
          <w:color w:val="222222"/>
          <w:shd w:val="clear" w:color="auto" w:fill="FFFFFF"/>
        </w:rPr>
        <w:t>SysML</w:t>
      </w:r>
      <w:proofErr w:type="spellEnd"/>
      <w:r w:rsidRPr="00F646A3">
        <w:rPr>
          <w:color w:val="222222"/>
          <w:shd w:val="clear" w:color="auto" w:fill="FFFFFF"/>
        </w:rPr>
        <w:t xml:space="preserve"> and Business Process Modeling Notation from the Object Management Group. In addition to modeling support, it provides report generation and code engineering capabilities including code generation.</w:t>
      </w:r>
      <w:r w:rsidRPr="00F646A3">
        <w:t xml:space="preserve"> </w:t>
      </w:r>
    </w:p>
    <w:p w:rsidR="005C2EB7" w:rsidRPr="002B2A23" w:rsidRDefault="005C2EB7" w:rsidP="005C2EB7"/>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Pr>
          <w:rFonts w:asciiTheme="minorHAnsi" w:hAnsiTheme="minorHAnsi" w:cstheme="minorBidi"/>
          <w:noProof/>
          <w:sz w:val="22"/>
          <w:szCs w:val="22"/>
        </w:rPr>
        <w:drawing>
          <wp:anchor distT="0" distB="0" distL="114300" distR="114300" simplePos="0" relativeHeight="251662336" behindDoc="0" locked="0" layoutInCell="1" allowOverlap="1" wp14:anchorId="1E8B9B1D" wp14:editId="6CCA72C3">
            <wp:simplePos x="0" y="0"/>
            <wp:positionH relativeFrom="margin">
              <wp:posOffset>3886200</wp:posOffset>
            </wp:positionH>
            <wp:positionV relativeFrom="margin">
              <wp:posOffset>1332865</wp:posOffset>
            </wp:positionV>
            <wp:extent cx="1600200" cy="946150"/>
            <wp:effectExtent l="0" t="0" r="0" b="6350"/>
            <wp:wrapSquare wrapText="bothSides"/>
            <wp:docPr id="206" name="Picture 20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946150"/>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sz w:val="26"/>
          <w:szCs w:val="26"/>
        </w:rPr>
        <w:t>PAPYRUS:</w:t>
      </w:r>
    </w:p>
    <w:p w:rsidR="005C2EB7" w:rsidRDefault="005C2EB7" w:rsidP="005C2EB7">
      <w:r w:rsidRPr="00F646A3">
        <w:rPr>
          <w:shd w:val="clear" w:color="auto" w:fill="FFFFFF"/>
        </w:rPr>
        <w:t>Papyrus can either be used as a standalone tool or as an Eclipse plugin. It provides support for </w:t>
      </w:r>
      <w:hyperlink r:id="rId19" w:tooltip="Domain-specific language" w:history="1">
        <w:r w:rsidRPr="00F646A3">
          <w:rPr>
            <w:rStyle w:val="Hyperlink"/>
            <w:color w:val="auto"/>
            <w:u w:val="none"/>
            <w:shd w:val="clear" w:color="auto" w:fill="FFFFFF"/>
          </w:rPr>
          <w:t>Domain Specific Languages</w:t>
        </w:r>
      </w:hyperlink>
      <w:r w:rsidRPr="00F646A3">
        <w:rPr>
          <w:shd w:val="clear" w:color="auto" w:fill="FFFFFF"/>
        </w:rPr>
        <w:t> and </w:t>
      </w:r>
      <w:proofErr w:type="spellStart"/>
      <w:r w:rsidR="00D33AD6">
        <w:fldChar w:fldCharType="begin"/>
      </w:r>
      <w:r w:rsidR="00D33AD6">
        <w:instrText xml:space="preserve"> HYPERLINK "https://en.wikipedia.org/wiki/SysML" \o "SysML" </w:instrText>
      </w:r>
      <w:r w:rsidR="00D33AD6">
        <w:fldChar w:fldCharType="separate"/>
      </w:r>
      <w:r w:rsidRPr="00F646A3">
        <w:rPr>
          <w:rStyle w:val="Hyperlink"/>
          <w:color w:val="auto"/>
          <w:u w:val="none"/>
          <w:shd w:val="clear" w:color="auto" w:fill="FFFFFF"/>
        </w:rPr>
        <w:t>SysML</w:t>
      </w:r>
      <w:proofErr w:type="spellEnd"/>
      <w:r w:rsidR="00D33AD6">
        <w:rPr>
          <w:rStyle w:val="Hyperlink"/>
          <w:color w:val="auto"/>
          <w:u w:val="none"/>
          <w:shd w:val="clear" w:color="auto" w:fill="FFFFFF"/>
        </w:rPr>
        <w:fldChar w:fldCharType="end"/>
      </w:r>
      <w:r w:rsidRPr="00F646A3">
        <w:rPr>
          <w:shd w:val="clear" w:color="auto" w:fill="FFFFFF"/>
        </w:rPr>
        <w:t>. </w:t>
      </w:r>
      <w:r w:rsidRPr="00F646A3">
        <w:rPr>
          <w:bCs/>
          <w:shd w:val="clear" w:color="auto" w:fill="FFFFFF"/>
        </w:rPr>
        <w:t>Papyrus</w:t>
      </w:r>
      <w:r w:rsidRPr="00F646A3">
        <w:rPr>
          <w:shd w:val="clear" w:color="auto" w:fill="FFFFFF"/>
        </w:rPr>
        <w:t> is designed to be easily extensible as it is based on the principle of </w:t>
      </w:r>
      <w:hyperlink r:id="rId20" w:tooltip="Profile (UML)" w:history="1">
        <w:r w:rsidRPr="00F646A3">
          <w:rPr>
            <w:rStyle w:val="Hyperlink"/>
            <w:color w:val="auto"/>
            <w:u w:val="none"/>
            <w:shd w:val="clear" w:color="auto" w:fill="FFFFFF"/>
          </w:rPr>
          <w:t>UML Profiles</w:t>
        </w:r>
      </w:hyperlink>
      <w:r w:rsidRPr="00F646A3">
        <w:rPr>
          <w:shd w:val="clear" w:color="auto" w:fill="FFFFFF"/>
        </w:rPr>
        <w:t xml:space="preserve">. </w:t>
      </w:r>
    </w:p>
    <w:p w:rsidR="00F646A3" w:rsidRDefault="00F646A3" w:rsidP="005C2EB7"/>
    <w:p w:rsidR="00F646A3" w:rsidRDefault="00F646A3" w:rsidP="005C2EB7"/>
    <w:p w:rsidR="005C2EB7" w:rsidRPr="00B42B2A" w:rsidRDefault="005C2EB7" w:rsidP="005C2EB7">
      <w:pPr>
        <w:pStyle w:val="ListParagraph"/>
        <w:numPr>
          <w:ilvl w:val="2"/>
          <w:numId w:val="42"/>
        </w:numPr>
        <w:spacing w:after="160" w:line="259" w:lineRule="auto"/>
        <w:rPr>
          <w:rFonts w:ascii="Arial" w:hAnsi="Arial" w:cs="Arial"/>
          <w:b/>
          <w:sz w:val="26"/>
          <w:szCs w:val="26"/>
        </w:rPr>
      </w:pPr>
      <w:r w:rsidRPr="00B42B2A">
        <w:rPr>
          <w:rFonts w:ascii="Arial" w:hAnsi="Arial" w:cs="Arial"/>
          <w:b/>
          <w:sz w:val="26"/>
          <w:szCs w:val="26"/>
        </w:rPr>
        <w:t>PROJECT MANAGEMENT TOOLS:</w:t>
      </w:r>
    </w:p>
    <w:p w:rsidR="005C2EB7" w:rsidRPr="00F646A3" w:rsidRDefault="005C2EB7" w:rsidP="005C2EB7">
      <w:pPr>
        <w:rPr>
          <w:color w:val="4E4E4E"/>
        </w:rPr>
      </w:pPr>
      <w:r w:rsidRPr="00F646A3">
        <w:rPr>
          <w:color w:val="4E4E4E"/>
        </w:rPr>
        <w:t xml:space="preserve">                                                 Project management includes developing a project plan, which involves defining and confirming the project goals and objectives, how they will be achieved, identifying tasks and quantifying the resources needed, and determining budgets and timelines for completion.</w:t>
      </w:r>
    </w:p>
    <w:p w:rsidR="005C2EB7" w:rsidRPr="005A72A5" w:rsidRDefault="005C2EB7" w:rsidP="005C2EB7"/>
    <w:p w:rsidR="005C2EB7" w:rsidRPr="003E59C1" w:rsidRDefault="005C2EB7" w:rsidP="005C2EB7">
      <w:pPr>
        <w:rPr>
          <w:rFonts w:ascii="Constantia" w:hAnsi="Constantia" w:cs="Arial"/>
          <w:b/>
        </w:rPr>
      </w:pPr>
      <w:r w:rsidRPr="003E59C1">
        <w:rPr>
          <w:rFonts w:ascii="Constantia" w:hAnsi="Constantia" w:cs="Arial"/>
          <w:b/>
        </w:rPr>
        <w:t>OUR PROJECT:</w:t>
      </w:r>
    </w:p>
    <w:p w:rsidR="005C2EB7" w:rsidRPr="00F646A3" w:rsidRDefault="005C2EB7" w:rsidP="005C2EB7">
      <w:r w:rsidRPr="00F646A3">
        <w:t xml:space="preserve">We used Microsoft Project for creating Gantt chart, Pert Chart and Timeline in our Project Management. </w:t>
      </w:r>
    </w:p>
    <w:p w:rsidR="005C2EB7" w:rsidRPr="005A72A5" w:rsidRDefault="005C2EB7" w:rsidP="005C2EB7"/>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Pr>
          <w:rFonts w:asciiTheme="minorHAnsi" w:hAnsiTheme="minorHAnsi" w:cstheme="minorBidi"/>
          <w:noProof/>
          <w:sz w:val="22"/>
          <w:szCs w:val="22"/>
        </w:rPr>
        <w:drawing>
          <wp:anchor distT="0" distB="0" distL="114300" distR="114300" simplePos="0" relativeHeight="251663360" behindDoc="0" locked="0" layoutInCell="1" allowOverlap="1" wp14:anchorId="133F37FB" wp14:editId="7B5341FE">
            <wp:simplePos x="0" y="0"/>
            <wp:positionH relativeFrom="margin">
              <wp:posOffset>4514850</wp:posOffset>
            </wp:positionH>
            <wp:positionV relativeFrom="margin">
              <wp:posOffset>4653915</wp:posOffset>
            </wp:positionV>
            <wp:extent cx="971550" cy="984885"/>
            <wp:effectExtent l="0" t="0" r="0" b="5715"/>
            <wp:wrapSquare wrapText="bothSides"/>
            <wp:docPr id="205" name="Picture 20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71550" cy="984885"/>
                    </a:xfrm>
                    <a:prstGeom prst="rect">
                      <a:avLst/>
                    </a:prstGeom>
                    <a:noFill/>
                  </pic:spPr>
                </pic:pic>
              </a:graphicData>
            </a:graphic>
            <wp14:sizeRelH relativeFrom="page">
              <wp14:pctWidth>0</wp14:pctWidth>
            </wp14:sizeRelH>
            <wp14:sizeRelV relativeFrom="page">
              <wp14:pctHeight>0</wp14:pctHeight>
            </wp14:sizeRelV>
          </wp:anchor>
        </w:drawing>
      </w:r>
      <w:r w:rsidR="005C2EB7">
        <w:rPr>
          <w:rFonts w:ascii="Cambria Math" w:hAnsi="Cambria Math" w:cs="Calibri"/>
          <w:b/>
          <w:sz w:val="26"/>
          <w:szCs w:val="26"/>
        </w:rPr>
        <w:t>MICROSOFT PROJECT:</w:t>
      </w:r>
    </w:p>
    <w:p w:rsidR="005C2EB7" w:rsidRPr="00F646A3" w:rsidRDefault="005C2EB7" w:rsidP="005C2EB7">
      <w:r w:rsidRPr="00F646A3">
        <w:rPr>
          <w:bCs/>
          <w:shd w:val="clear" w:color="auto" w:fill="FFFFFF"/>
        </w:rPr>
        <w:t>Microsoft Project</w:t>
      </w:r>
      <w:r w:rsidRPr="00F646A3">
        <w:rPr>
          <w:shd w:val="clear" w:color="auto" w:fill="FFFFFF"/>
        </w:rPr>
        <w:t> is a </w:t>
      </w:r>
      <w:hyperlink r:id="rId22" w:tooltip="Project management software" w:history="1">
        <w:r w:rsidRPr="00F646A3">
          <w:rPr>
            <w:rStyle w:val="Hyperlink"/>
            <w:color w:val="auto"/>
            <w:u w:val="none"/>
            <w:shd w:val="clear" w:color="auto" w:fill="FFFFFF"/>
          </w:rPr>
          <w:t>project management software</w:t>
        </w:r>
      </w:hyperlink>
      <w:r w:rsidRPr="00F646A3">
        <w:rPr>
          <w:shd w:val="clear" w:color="auto" w:fill="FFFFFF"/>
        </w:rPr>
        <w:t> product, developed and sold by </w:t>
      </w:r>
      <w:hyperlink r:id="rId23" w:tooltip="Microsoft" w:history="1">
        <w:r w:rsidRPr="00F646A3">
          <w:rPr>
            <w:rStyle w:val="Hyperlink"/>
            <w:color w:val="auto"/>
            <w:u w:val="none"/>
            <w:shd w:val="clear" w:color="auto" w:fill="FFFFFF"/>
          </w:rPr>
          <w:t>Microsoft</w:t>
        </w:r>
      </w:hyperlink>
      <w:r w:rsidRPr="00F646A3">
        <w:rPr>
          <w:shd w:val="clear" w:color="auto" w:fill="FFFFFF"/>
        </w:rPr>
        <w:t>. It is designed to assist a </w:t>
      </w:r>
      <w:hyperlink r:id="rId24" w:tooltip="Project manager" w:history="1">
        <w:r w:rsidRPr="00F646A3">
          <w:rPr>
            <w:rStyle w:val="Hyperlink"/>
            <w:color w:val="auto"/>
            <w:u w:val="none"/>
            <w:shd w:val="clear" w:color="auto" w:fill="FFFFFF"/>
          </w:rPr>
          <w:t>project manager</w:t>
        </w:r>
      </w:hyperlink>
      <w:r w:rsidRPr="00F646A3">
        <w:rPr>
          <w:shd w:val="clear" w:color="auto" w:fill="FFFFFF"/>
        </w:rPr>
        <w:t> in developing a </w:t>
      </w:r>
      <w:hyperlink r:id="rId25" w:tooltip="Plan" w:history="1">
        <w:r w:rsidRPr="00F646A3">
          <w:rPr>
            <w:rStyle w:val="Hyperlink"/>
            <w:color w:val="auto"/>
            <w:u w:val="none"/>
            <w:shd w:val="clear" w:color="auto" w:fill="FFFFFF"/>
          </w:rPr>
          <w:t>plan</w:t>
        </w:r>
      </w:hyperlink>
      <w:r w:rsidRPr="00F646A3">
        <w:rPr>
          <w:shd w:val="clear" w:color="auto" w:fill="FFFFFF"/>
        </w:rPr>
        <w:t>, assigning </w:t>
      </w:r>
      <w:hyperlink r:id="rId26" w:tooltip="Resource (project management)" w:history="1">
        <w:r w:rsidRPr="00F646A3">
          <w:rPr>
            <w:rStyle w:val="Hyperlink"/>
            <w:color w:val="auto"/>
            <w:u w:val="none"/>
            <w:shd w:val="clear" w:color="auto" w:fill="FFFFFF"/>
          </w:rPr>
          <w:t>resources</w:t>
        </w:r>
      </w:hyperlink>
      <w:r w:rsidRPr="00F646A3">
        <w:rPr>
          <w:shd w:val="clear" w:color="auto" w:fill="FFFFFF"/>
        </w:rPr>
        <w:t> to tasks, tracking progress, managing the </w:t>
      </w:r>
      <w:hyperlink r:id="rId27" w:tooltip="Budget" w:history="1">
        <w:r w:rsidRPr="00F646A3">
          <w:rPr>
            <w:rStyle w:val="Hyperlink"/>
            <w:color w:val="auto"/>
            <w:u w:val="none"/>
            <w:shd w:val="clear" w:color="auto" w:fill="FFFFFF"/>
          </w:rPr>
          <w:t>budget</w:t>
        </w:r>
      </w:hyperlink>
      <w:r w:rsidRPr="00F646A3">
        <w:rPr>
          <w:shd w:val="clear" w:color="auto" w:fill="FFFFFF"/>
        </w:rPr>
        <w:t>, Gantt charts and analyzing workloads</w:t>
      </w:r>
    </w:p>
    <w:p w:rsidR="005C2EB7" w:rsidRPr="00F646A3" w:rsidRDefault="005C2EB7" w:rsidP="005C2EB7"/>
    <w:p w:rsidR="005C2EB7" w:rsidRPr="003E59C1" w:rsidRDefault="005C2EB7" w:rsidP="005C2EB7">
      <w:pPr>
        <w:rPr>
          <w:rFonts w:ascii="Constantia" w:hAnsi="Constantia" w:cs="Arial"/>
          <w:b/>
        </w:rPr>
      </w:pPr>
      <w:r w:rsidRPr="003E59C1">
        <w:rPr>
          <w:rFonts w:ascii="Constantia" w:hAnsi="Constantia" w:cs="Arial"/>
          <w:b/>
        </w:rPr>
        <w:t>OTHER TOOLS:</w:t>
      </w:r>
    </w:p>
    <w:p w:rsidR="005C2EB7" w:rsidRPr="0018761B" w:rsidRDefault="005C2EB7" w:rsidP="005C2EB7">
      <w:pPr>
        <w:rPr>
          <w:rFonts w:ascii="Constantia" w:hAnsi="Constantia" w:cs="Arial"/>
          <w:b/>
          <w:sz w:val="28"/>
          <w:szCs w:val="28"/>
        </w:rPr>
      </w:pPr>
    </w:p>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sidRPr="00F646A3">
        <w:rPr>
          <w:noProof/>
        </w:rPr>
        <w:drawing>
          <wp:anchor distT="0" distB="0" distL="114300" distR="114300" simplePos="0" relativeHeight="251664384" behindDoc="0" locked="0" layoutInCell="1" allowOverlap="1" wp14:anchorId="1134107B" wp14:editId="15690738">
            <wp:simplePos x="0" y="0"/>
            <wp:positionH relativeFrom="margin">
              <wp:posOffset>4001770</wp:posOffset>
            </wp:positionH>
            <wp:positionV relativeFrom="margin">
              <wp:posOffset>6413500</wp:posOffset>
            </wp:positionV>
            <wp:extent cx="1646555" cy="699135"/>
            <wp:effectExtent l="0" t="0" r="0" b="5715"/>
            <wp:wrapSquare wrapText="bothSides"/>
            <wp:docPr id="204" name="Picture 20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46555" cy="699135"/>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sz w:val="26"/>
          <w:szCs w:val="26"/>
        </w:rPr>
        <w:t>REDMINE:</w:t>
      </w:r>
    </w:p>
    <w:p w:rsidR="005C2EB7" w:rsidRDefault="005C2EB7" w:rsidP="005C2EB7">
      <w:pPr>
        <w:rPr>
          <w:color w:val="222222"/>
          <w:shd w:val="clear" w:color="auto" w:fill="FFFFFF"/>
        </w:rPr>
      </w:pPr>
      <w:proofErr w:type="spellStart"/>
      <w:r w:rsidRPr="00F646A3">
        <w:rPr>
          <w:color w:val="222222"/>
          <w:shd w:val="clear" w:color="auto" w:fill="FFFFFF"/>
        </w:rPr>
        <w:t>Redmine</w:t>
      </w:r>
      <w:proofErr w:type="spellEnd"/>
      <w:r w:rsidRPr="00F646A3">
        <w:rPr>
          <w:color w:val="222222"/>
          <w:shd w:val="clear" w:color="auto" w:fill="FFFFFF"/>
        </w:rPr>
        <w:t xml:space="preserve"> is a free and open source, web-based project management and issue tracking tool. It allows users to manage multiple projects and associated subprojects. It features per project wikis and forums, time tracking, and flexible, role-based access control.</w:t>
      </w:r>
    </w:p>
    <w:p w:rsidR="00F646A3" w:rsidRDefault="00F646A3" w:rsidP="005C2EB7">
      <w:pPr>
        <w:rPr>
          <w:color w:val="222222"/>
          <w:shd w:val="clear" w:color="auto" w:fill="FFFFFF"/>
        </w:rPr>
      </w:pPr>
    </w:p>
    <w:p w:rsidR="00F646A3" w:rsidRDefault="00F646A3" w:rsidP="005C2EB7">
      <w:pPr>
        <w:rPr>
          <w:color w:val="222222"/>
          <w:shd w:val="clear" w:color="auto" w:fill="FFFFFF"/>
        </w:rPr>
      </w:pPr>
    </w:p>
    <w:p w:rsidR="00F646A3" w:rsidRPr="00F646A3" w:rsidRDefault="00F646A3" w:rsidP="005C2EB7">
      <w:pPr>
        <w:rPr>
          <w:color w:val="222222"/>
          <w:shd w:val="clear" w:color="auto" w:fill="FFFFFF"/>
        </w:rPr>
      </w:pPr>
    </w:p>
    <w:p w:rsidR="005C2EB7" w:rsidRPr="004641CC" w:rsidRDefault="005C2EB7" w:rsidP="005C2EB7">
      <w:pPr>
        <w:rPr>
          <w:color w:val="222222"/>
          <w:shd w:val="clear" w:color="auto" w:fill="FFFFFF"/>
        </w:rPr>
      </w:pPr>
    </w:p>
    <w:p w:rsidR="005C2EB7" w:rsidRPr="0018761B" w:rsidRDefault="00F646A3" w:rsidP="005C2EB7">
      <w:pPr>
        <w:pStyle w:val="ListParagraph"/>
        <w:numPr>
          <w:ilvl w:val="0"/>
          <w:numId w:val="32"/>
        </w:numPr>
        <w:spacing w:after="160" w:line="259" w:lineRule="auto"/>
        <w:rPr>
          <w:rFonts w:ascii="Cambria Math" w:hAnsi="Cambria Math" w:cs="Calibri"/>
          <w:b/>
          <w:color w:val="222222"/>
          <w:sz w:val="26"/>
          <w:szCs w:val="26"/>
          <w:shd w:val="clear" w:color="auto" w:fill="FFFFFF"/>
        </w:rPr>
      </w:pPr>
      <w:r>
        <w:rPr>
          <w:rFonts w:asciiTheme="minorHAnsi" w:hAnsiTheme="minorHAnsi" w:cstheme="minorBidi"/>
          <w:noProof/>
          <w:sz w:val="22"/>
          <w:szCs w:val="22"/>
        </w:rPr>
        <w:lastRenderedPageBreak/>
        <w:drawing>
          <wp:anchor distT="0" distB="0" distL="114300" distR="114300" simplePos="0" relativeHeight="251665408" behindDoc="0" locked="0" layoutInCell="1" allowOverlap="1" wp14:anchorId="0057BD1A" wp14:editId="40FE47FE">
            <wp:simplePos x="0" y="0"/>
            <wp:positionH relativeFrom="margin">
              <wp:posOffset>3886200</wp:posOffset>
            </wp:positionH>
            <wp:positionV relativeFrom="margin">
              <wp:posOffset>211455</wp:posOffset>
            </wp:positionV>
            <wp:extent cx="1600200" cy="909320"/>
            <wp:effectExtent l="0" t="0" r="0" b="5080"/>
            <wp:wrapSquare wrapText="bothSides"/>
            <wp:docPr id="203" name="Picture 20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00200" cy="909320"/>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color w:val="222222"/>
          <w:sz w:val="26"/>
          <w:szCs w:val="26"/>
          <w:shd w:val="clear" w:color="auto" w:fill="FFFFFF"/>
        </w:rPr>
        <w:t>ZOHO OFFICE SUITE:</w:t>
      </w:r>
    </w:p>
    <w:p w:rsidR="005C2EB7" w:rsidRPr="00F646A3" w:rsidRDefault="005C2EB7" w:rsidP="005C2EB7">
      <w:pPr>
        <w:rPr>
          <w:color w:val="222222"/>
          <w:shd w:val="clear" w:color="auto" w:fill="FFFFFF"/>
        </w:rPr>
      </w:pPr>
      <w:proofErr w:type="spellStart"/>
      <w:r w:rsidRPr="00F646A3">
        <w:rPr>
          <w:color w:val="222222"/>
          <w:shd w:val="clear" w:color="auto" w:fill="FFFFFF"/>
        </w:rPr>
        <w:t>Zoho</w:t>
      </w:r>
      <w:proofErr w:type="spellEnd"/>
      <w:r w:rsidRPr="00F646A3">
        <w:rPr>
          <w:color w:val="222222"/>
          <w:shd w:val="clear" w:color="auto" w:fill="FFFFFF"/>
        </w:rPr>
        <w:t xml:space="preserve"> Office Suite is a web-based online office suite containing word processing, spreadsheets, presentations, databases, note-taking, wikis, web conferencing, customer relationship management, project management, invoicing, and other applications.</w:t>
      </w:r>
    </w:p>
    <w:p w:rsidR="005C2EB7" w:rsidRDefault="005C2EB7" w:rsidP="005C2EB7">
      <w:pPr>
        <w:rPr>
          <w:color w:val="222222"/>
          <w:shd w:val="clear" w:color="auto" w:fill="FFFFFF"/>
        </w:rPr>
      </w:pPr>
    </w:p>
    <w:p w:rsidR="005C2EB7" w:rsidRPr="004641CC" w:rsidRDefault="005C2EB7" w:rsidP="005C2EB7">
      <w:pPr>
        <w:rPr>
          <w:color w:val="222222"/>
          <w:shd w:val="clear" w:color="auto" w:fill="FFFFFF"/>
        </w:rPr>
      </w:pPr>
    </w:p>
    <w:p w:rsidR="005C2EB7" w:rsidRPr="0018761B" w:rsidRDefault="00F646A3" w:rsidP="005C2EB7">
      <w:pPr>
        <w:pStyle w:val="ListParagraph"/>
        <w:numPr>
          <w:ilvl w:val="0"/>
          <w:numId w:val="32"/>
        </w:numPr>
        <w:spacing w:after="160" w:line="259" w:lineRule="auto"/>
        <w:rPr>
          <w:rFonts w:ascii="Cambria Math" w:hAnsi="Cambria Math" w:cs="Calibri"/>
          <w:b/>
          <w:color w:val="222222"/>
          <w:sz w:val="26"/>
          <w:szCs w:val="26"/>
          <w:shd w:val="clear" w:color="auto" w:fill="FFFFFF"/>
        </w:rPr>
      </w:pPr>
      <w:r w:rsidRPr="00F646A3">
        <w:rPr>
          <w:noProof/>
        </w:rPr>
        <w:drawing>
          <wp:anchor distT="0" distB="0" distL="114300" distR="114300" simplePos="0" relativeHeight="251666432" behindDoc="0" locked="0" layoutInCell="1" allowOverlap="1" wp14:anchorId="21FAE25B" wp14:editId="30CA8238">
            <wp:simplePos x="0" y="0"/>
            <wp:positionH relativeFrom="margin">
              <wp:posOffset>3896360</wp:posOffset>
            </wp:positionH>
            <wp:positionV relativeFrom="margin">
              <wp:posOffset>1802765</wp:posOffset>
            </wp:positionV>
            <wp:extent cx="1590040" cy="966470"/>
            <wp:effectExtent l="0" t="0" r="0" b="5080"/>
            <wp:wrapSquare wrapText="bothSides"/>
            <wp:docPr id="202" name="Picture 20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90040" cy="966470"/>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color w:val="222222"/>
          <w:sz w:val="26"/>
          <w:szCs w:val="26"/>
          <w:shd w:val="clear" w:color="auto" w:fill="FFFFFF"/>
        </w:rPr>
        <w:t>EASY PROJECTS:</w:t>
      </w:r>
    </w:p>
    <w:p w:rsidR="005C2EB7" w:rsidRDefault="005C2EB7" w:rsidP="005C2EB7">
      <w:pPr>
        <w:rPr>
          <w:rStyle w:val="Hyperlink"/>
          <w:color w:val="auto"/>
          <w:u w:val="none"/>
          <w:shd w:val="clear" w:color="auto" w:fill="FFFFFF"/>
        </w:rPr>
      </w:pPr>
      <w:r w:rsidRPr="00F646A3">
        <w:rPr>
          <w:shd w:val="clear" w:color="auto" w:fill="FFFFFF"/>
        </w:rPr>
        <w:t>Easy Projects provides functionality common to software designed for </w:t>
      </w:r>
      <w:hyperlink r:id="rId31" w:tooltip="Project Management" w:history="1">
        <w:r w:rsidRPr="00F646A3">
          <w:rPr>
            <w:rStyle w:val="Hyperlink"/>
            <w:color w:val="auto"/>
            <w:u w:val="none"/>
            <w:shd w:val="clear" w:color="auto" w:fill="FFFFFF"/>
          </w:rPr>
          <w:t>Project Management</w:t>
        </w:r>
      </w:hyperlink>
      <w:r w:rsidRPr="00F646A3">
        <w:rPr>
          <w:shd w:val="clear" w:color="auto" w:fill="FFFFFF"/>
        </w:rPr>
        <w:t> and </w:t>
      </w:r>
      <w:hyperlink r:id="rId32" w:tooltip="Collaboration" w:history="1">
        <w:r w:rsidRPr="00F646A3">
          <w:rPr>
            <w:rStyle w:val="Hyperlink"/>
            <w:color w:val="auto"/>
            <w:u w:val="none"/>
            <w:shd w:val="clear" w:color="auto" w:fill="FFFFFF"/>
          </w:rPr>
          <w:t>Collaboration</w:t>
        </w:r>
      </w:hyperlink>
      <w:r w:rsidRPr="00F646A3">
        <w:rPr>
          <w:shd w:val="clear" w:color="auto" w:fill="FFFFFF"/>
        </w:rPr>
        <w:t> including configurable </w:t>
      </w:r>
      <w:hyperlink r:id="rId33" w:tooltip="Dashboard" w:history="1">
        <w:r w:rsidRPr="00F646A3">
          <w:rPr>
            <w:rStyle w:val="Hyperlink"/>
            <w:color w:val="auto"/>
            <w:u w:val="none"/>
            <w:shd w:val="clear" w:color="auto" w:fill="FFFFFF"/>
          </w:rPr>
          <w:t>Dashboards</w:t>
        </w:r>
      </w:hyperlink>
      <w:r w:rsidRPr="00F646A3">
        <w:rPr>
          <w:shd w:val="clear" w:color="auto" w:fill="FFFFFF"/>
        </w:rPr>
        <w:t>, Integrated Reporting, </w:t>
      </w:r>
      <w:hyperlink r:id="rId34" w:tooltip="Message board" w:history="1">
        <w:r w:rsidRPr="00F646A3">
          <w:rPr>
            <w:rStyle w:val="Hyperlink"/>
            <w:color w:val="auto"/>
            <w:u w:val="none"/>
            <w:shd w:val="clear" w:color="auto" w:fill="FFFFFF"/>
          </w:rPr>
          <w:t>Message boards</w:t>
        </w:r>
      </w:hyperlink>
      <w:r w:rsidRPr="00F646A3">
        <w:rPr>
          <w:shd w:val="clear" w:color="auto" w:fill="FFFFFF"/>
        </w:rPr>
        <w:t>, issue and request tracking, statistics, email notifications, and </w:t>
      </w:r>
      <w:hyperlink r:id="rId35" w:tooltip="Gantt chart" w:history="1">
        <w:r w:rsidRPr="00F646A3">
          <w:rPr>
            <w:rStyle w:val="Hyperlink"/>
            <w:color w:val="auto"/>
            <w:u w:val="none"/>
            <w:shd w:val="clear" w:color="auto" w:fill="FFFFFF"/>
          </w:rPr>
          <w:t>Gantt charts</w:t>
        </w:r>
      </w:hyperlink>
      <w:r w:rsidRPr="00F646A3">
        <w:rPr>
          <w:rStyle w:val="Hyperlink"/>
          <w:color w:val="auto"/>
          <w:u w:val="none"/>
          <w:shd w:val="clear" w:color="auto" w:fill="FFFFFF"/>
        </w:rPr>
        <w:t>.</w:t>
      </w:r>
    </w:p>
    <w:p w:rsidR="00F646A3" w:rsidRDefault="00F646A3" w:rsidP="005C2EB7">
      <w:pPr>
        <w:rPr>
          <w:rStyle w:val="Hyperlink"/>
          <w:color w:val="auto"/>
          <w:u w:val="none"/>
          <w:shd w:val="clear" w:color="auto" w:fill="FFFFFF"/>
        </w:rPr>
      </w:pPr>
    </w:p>
    <w:p w:rsidR="00F646A3" w:rsidRPr="00F646A3" w:rsidRDefault="00F646A3" w:rsidP="005C2EB7"/>
    <w:p w:rsidR="005C2EB7" w:rsidRPr="00B42B2A" w:rsidRDefault="005C2EB7" w:rsidP="005C2EB7">
      <w:pPr>
        <w:pStyle w:val="ListParagraph"/>
        <w:numPr>
          <w:ilvl w:val="2"/>
          <w:numId w:val="42"/>
        </w:numPr>
        <w:spacing w:after="160" w:line="259" w:lineRule="auto"/>
        <w:rPr>
          <w:rFonts w:ascii="Arial" w:hAnsi="Arial" w:cs="Arial"/>
          <w:b/>
          <w:sz w:val="26"/>
          <w:szCs w:val="26"/>
        </w:rPr>
      </w:pPr>
      <w:r w:rsidRPr="00B42B2A">
        <w:rPr>
          <w:rFonts w:ascii="Arial" w:hAnsi="Arial" w:cs="Arial"/>
          <w:b/>
          <w:sz w:val="26"/>
          <w:szCs w:val="26"/>
        </w:rPr>
        <w:t>DATABASE MANAGEMENT TOOLS:</w:t>
      </w:r>
    </w:p>
    <w:p w:rsidR="005C2EB7" w:rsidRDefault="005C2EB7" w:rsidP="00F646A3">
      <w:pPr>
        <w:pStyle w:val="NormalWeb"/>
        <w:shd w:val="clear" w:color="auto" w:fill="FFFFFF"/>
        <w:spacing w:before="0" w:beforeAutospacing="0" w:after="0" w:afterAutospacing="0"/>
      </w:pPr>
      <w:r w:rsidRPr="00F646A3">
        <w:t xml:space="preserve">                                                   A database management system (DBMS) is system software for creating and managing </w:t>
      </w:r>
      <w:hyperlink r:id="rId36" w:history="1">
        <w:r w:rsidRPr="00F646A3">
          <w:rPr>
            <w:rStyle w:val="Hyperlink"/>
            <w:color w:val="auto"/>
            <w:u w:val="none"/>
          </w:rPr>
          <w:t>databases</w:t>
        </w:r>
      </w:hyperlink>
      <w:r w:rsidRPr="00F646A3">
        <w:t>. The DBMS provides users and programmers with a systematic way to create, retrieve, update and manage </w:t>
      </w:r>
      <w:hyperlink r:id="rId37" w:history="1">
        <w:r w:rsidRPr="00F646A3">
          <w:rPr>
            <w:rStyle w:val="Hyperlink"/>
            <w:color w:val="auto"/>
            <w:u w:val="none"/>
          </w:rPr>
          <w:t>data</w:t>
        </w:r>
      </w:hyperlink>
      <w:r w:rsidRPr="00F646A3">
        <w:t>.</w:t>
      </w:r>
    </w:p>
    <w:p w:rsidR="00F646A3" w:rsidRDefault="00F646A3" w:rsidP="00F646A3">
      <w:pPr>
        <w:pStyle w:val="NormalWeb"/>
        <w:shd w:val="clear" w:color="auto" w:fill="FFFFFF"/>
        <w:spacing w:before="0" w:beforeAutospacing="0" w:after="0" w:afterAutospacing="0"/>
      </w:pPr>
    </w:p>
    <w:p w:rsidR="003E59C1" w:rsidRPr="003E59C1" w:rsidRDefault="005C2EB7" w:rsidP="005C2EB7">
      <w:pPr>
        <w:rPr>
          <w:rFonts w:ascii="Arial" w:hAnsi="Arial" w:cs="Arial"/>
          <w:b/>
        </w:rPr>
      </w:pPr>
      <w:r w:rsidRPr="003E59C1">
        <w:rPr>
          <w:rFonts w:ascii="Arial" w:hAnsi="Arial" w:cs="Arial"/>
          <w:b/>
        </w:rPr>
        <w:t>OUR PROJECT:</w:t>
      </w:r>
    </w:p>
    <w:p w:rsidR="005C2EB7" w:rsidRPr="00F646A3" w:rsidRDefault="005C2EB7" w:rsidP="005C2EB7">
      <w:r w:rsidRPr="00F646A3">
        <w:t>We used Microsoft Access in our project for managing data.</w:t>
      </w:r>
    </w:p>
    <w:p w:rsidR="005C2EB7" w:rsidRPr="00F646A3" w:rsidRDefault="005C2EB7" w:rsidP="005C2EB7"/>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sidRPr="00F646A3">
        <w:rPr>
          <w:noProof/>
        </w:rPr>
        <w:drawing>
          <wp:anchor distT="0" distB="0" distL="114300" distR="114300" simplePos="0" relativeHeight="251668480" behindDoc="0" locked="0" layoutInCell="1" allowOverlap="1" wp14:anchorId="228976B0" wp14:editId="0E9AF131">
            <wp:simplePos x="0" y="0"/>
            <wp:positionH relativeFrom="margin">
              <wp:align>right</wp:align>
            </wp:positionH>
            <wp:positionV relativeFrom="margin">
              <wp:posOffset>4933950</wp:posOffset>
            </wp:positionV>
            <wp:extent cx="1019175" cy="962025"/>
            <wp:effectExtent l="0" t="0" r="9525" b="9525"/>
            <wp:wrapSquare wrapText="bothSides"/>
            <wp:docPr id="201" name="Picture 20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19175" cy="962025"/>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sz w:val="26"/>
          <w:szCs w:val="26"/>
        </w:rPr>
        <w:t>MICROSOFT ACCESS:</w:t>
      </w:r>
    </w:p>
    <w:p w:rsidR="005C2EB7" w:rsidRPr="00F646A3" w:rsidRDefault="005C2EB7" w:rsidP="005C2EB7">
      <w:r w:rsidRPr="00F646A3">
        <w:rPr>
          <w:color w:val="222222"/>
          <w:shd w:val="clear" w:color="auto" w:fill="FFFFFF"/>
        </w:rPr>
        <w:t>Microsoft Access is a database management system from Microsoft that combines the relational Microsoft Jet Database Engine with a graphical user interface and software-development tools.</w:t>
      </w:r>
    </w:p>
    <w:p w:rsidR="005C2EB7" w:rsidRPr="00726E12" w:rsidRDefault="005C2EB7" w:rsidP="005C2EB7"/>
    <w:p w:rsidR="005C2EB7" w:rsidRPr="003E59C1" w:rsidRDefault="005C2EB7" w:rsidP="005C2EB7">
      <w:pPr>
        <w:rPr>
          <w:rFonts w:ascii="Arial" w:hAnsi="Arial" w:cs="Arial"/>
          <w:b/>
        </w:rPr>
      </w:pPr>
      <w:r w:rsidRPr="003E59C1">
        <w:rPr>
          <w:rFonts w:ascii="Arial" w:hAnsi="Arial" w:cs="Arial"/>
          <w:b/>
        </w:rPr>
        <w:t>OTHER TOOLS:</w:t>
      </w:r>
    </w:p>
    <w:p w:rsidR="005C2EB7" w:rsidRPr="0018761B" w:rsidRDefault="005C2EB7" w:rsidP="005C2EB7">
      <w:pPr>
        <w:rPr>
          <w:rFonts w:ascii="Constantia" w:hAnsi="Constantia" w:cs="Arial"/>
          <w:b/>
          <w:sz w:val="28"/>
          <w:szCs w:val="28"/>
        </w:rPr>
      </w:pPr>
    </w:p>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Pr>
          <w:rFonts w:asciiTheme="minorHAnsi" w:hAnsiTheme="minorHAnsi" w:cstheme="minorBidi"/>
          <w:noProof/>
          <w:sz w:val="22"/>
          <w:szCs w:val="22"/>
        </w:rPr>
        <w:drawing>
          <wp:anchor distT="0" distB="0" distL="114300" distR="114300" simplePos="0" relativeHeight="251669504" behindDoc="0" locked="0" layoutInCell="1" allowOverlap="1" wp14:anchorId="66E51A3B" wp14:editId="7E2C2DFC">
            <wp:simplePos x="0" y="0"/>
            <wp:positionH relativeFrom="margin">
              <wp:posOffset>4219575</wp:posOffset>
            </wp:positionH>
            <wp:positionV relativeFrom="margin">
              <wp:posOffset>6619875</wp:posOffset>
            </wp:positionV>
            <wp:extent cx="1095375" cy="887095"/>
            <wp:effectExtent l="0" t="0" r="9525" b="8255"/>
            <wp:wrapSquare wrapText="bothSides"/>
            <wp:docPr id="200" name="Picture 20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95375" cy="887095"/>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sz w:val="26"/>
          <w:szCs w:val="26"/>
        </w:rPr>
        <w:t>MICROSOFT SQL SERVER:</w:t>
      </w:r>
    </w:p>
    <w:p w:rsidR="005C2EB7" w:rsidRDefault="005C2EB7" w:rsidP="005C2EB7">
      <w:pPr>
        <w:rPr>
          <w:color w:val="222222"/>
          <w:shd w:val="clear" w:color="auto" w:fill="FFFFFF"/>
        </w:rPr>
      </w:pPr>
      <w:r w:rsidRPr="00F646A3">
        <w:rPr>
          <w:color w:val="222222"/>
          <w:shd w:val="clear" w:color="auto" w:fill="FFFFFF"/>
        </w:rPr>
        <w:t>Microsoft SQL Server is a relational database management system developed by Microsoft. As a database server, it is a software product with the primary function of storing and retrieving data as requested by other software applications which may run either on the same computer or on another computer across a network.</w:t>
      </w:r>
    </w:p>
    <w:p w:rsidR="00F646A3" w:rsidRDefault="00F646A3" w:rsidP="005C2EB7">
      <w:pPr>
        <w:rPr>
          <w:color w:val="222222"/>
          <w:shd w:val="clear" w:color="auto" w:fill="FFFFFF"/>
        </w:rPr>
      </w:pPr>
    </w:p>
    <w:p w:rsidR="00F646A3" w:rsidRDefault="00F646A3" w:rsidP="005C2EB7">
      <w:pPr>
        <w:rPr>
          <w:color w:val="222222"/>
          <w:shd w:val="clear" w:color="auto" w:fill="FFFFFF"/>
        </w:rPr>
      </w:pPr>
    </w:p>
    <w:p w:rsidR="00F646A3" w:rsidRDefault="00F646A3" w:rsidP="005C2EB7">
      <w:pPr>
        <w:rPr>
          <w:color w:val="222222"/>
          <w:shd w:val="clear" w:color="auto" w:fill="FFFFFF"/>
        </w:rPr>
      </w:pPr>
    </w:p>
    <w:p w:rsidR="003E59C1" w:rsidRPr="00F646A3" w:rsidRDefault="003E59C1" w:rsidP="005C2EB7">
      <w:pPr>
        <w:rPr>
          <w:color w:val="222222"/>
          <w:shd w:val="clear" w:color="auto" w:fill="FFFFFF"/>
        </w:rPr>
      </w:pPr>
    </w:p>
    <w:p w:rsidR="005C2EB7" w:rsidRPr="0018761B" w:rsidRDefault="00F646A3" w:rsidP="005C2EB7">
      <w:pPr>
        <w:pStyle w:val="ListParagraph"/>
        <w:numPr>
          <w:ilvl w:val="0"/>
          <w:numId w:val="32"/>
        </w:numPr>
        <w:spacing w:after="160" w:line="259" w:lineRule="auto"/>
        <w:rPr>
          <w:rFonts w:ascii="Cambria Math" w:hAnsi="Cambria Math" w:cs="Calibri"/>
          <w:b/>
          <w:color w:val="222222"/>
          <w:sz w:val="26"/>
          <w:szCs w:val="26"/>
          <w:shd w:val="clear" w:color="auto" w:fill="FFFFFF"/>
        </w:rPr>
      </w:pPr>
      <w:r>
        <w:rPr>
          <w:rFonts w:asciiTheme="minorHAnsi" w:hAnsiTheme="minorHAnsi" w:cstheme="minorBidi"/>
          <w:noProof/>
          <w:sz w:val="22"/>
          <w:szCs w:val="22"/>
        </w:rPr>
        <w:lastRenderedPageBreak/>
        <w:drawing>
          <wp:anchor distT="0" distB="0" distL="114300" distR="114300" simplePos="0" relativeHeight="251670528" behindDoc="0" locked="0" layoutInCell="1" allowOverlap="1" wp14:anchorId="073804E5" wp14:editId="0B2086D5">
            <wp:simplePos x="0" y="0"/>
            <wp:positionH relativeFrom="margin">
              <wp:posOffset>4514850</wp:posOffset>
            </wp:positionH>
            <wp:positionV relativeFrom="margin">
              <wp:posOffset>85725</wp:posOffset>
            </wp:positionV>
            <wp:extent cx="971550" cy="971550"/>
            <wp:effectExtent l="0" t="0" r="0" b="0"/>
            <wp:wrapSquare wrapText="bothSides"/>
            <wp:docPr id="199" name="Picture 19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color w:val="222222"/>
          <w:sz w:val="26"/>
          <w:szCs w:val="26"/>
          <w:shd w:val="clear" w:color="auto" w:fill="FFFFFF"/>
        </w:rPr>
        <w:t>ORACLE DATABASE:</w:t>
      </w:r>
    </w:p>
    <w:p w:rsidR="005C2EB7" w:rsidRDefault="005C2EB7" w:rsidP="005C2EB7">
      <w:r w:rsidRPr="00F646A3">
        <w:rPr>
          <w:color w:val="222222"/>
          <w:shd w:val="clear" w:color="auto" w:fill="FFFFFF"/>
        </w:rPr>
        <w:t>Oracle Database is a multi-model database management system produced and marketed by Oracle Corporation. It is a database commonly used for running online transaction processing, data warehousing and mixed database workloads.</w:t>
      </w:r>
    </w:p>
    <w:p w:rsidR="00F646A3" w:rsidRDefault="00F646A3" w:rsidP="005C2EB7"/>
    <w:p w:rsidR="00F646A3" w:rsidRPr="00726E12" w:rsidRDefault="00F646A3" w:rsidP="005C2EB7"/>
    <w:p w:rsidR="005C2EB7" w:rsidRPr="00B42B2A" w:rsidRDefault="005C2EB7" w:rsidP="005C2EB7">
      <w:pPr>
        <w:pStyle w:val="ListParagraph"/>
        <w:numPr>
          <w:ilvl w:val="2"/>
          <w:numId w:val="42"/>
        </w:numPr>
        <w:spacing w:after="160" w:line="259" w:lineRule="auto"/>
        <w:rPr>
          <w:rFonts w:ascii="Arial" w:hAnsi="Arial" w:cs="Arial"/>
          <w:b/>
          <w:sz w:val="26"/>
          <w:szCs w:val="26"/>
        </w:rPr>
      </w:pPr>
      <w:r w:rsidRPr="00B42B2A">
        <w:rPr>
          <w:rFonts w:ascii="Arial" w:hAnsi="Arial" w:cs="Arial"/>
          <w:b/>
          <w:sz w:val="26"/>
          <w:szCs w:val="26"/>
        </w:rPr>
        <w:t>DOCUMENTATION TOOLS:</w:t>
      </w:r>
    </w:p>
    <w:p w:rsidR="005C2EB7" w:rsidRPr="00F646A3" w:rsidRDefault="005C2EB7" w:rsidP="005C2EB7">
      <w:pPr>
        <w:rPr>
          <w:shd w:val="clear" w:color="auto" w:fill="FFFFFF"/>
        </w:rPr>
      </w:pPr>
      <w:r w:rsidRPr="00F646A3">
        <w:rPr>
          <w:bCs/>
          <w:shd w:val="clear" w:color="auto" w:fill="FFFFFF"/>
        </w:rPr>
        <w:t xml:space="preserve">                                                   Software documentation</w:t>
      </w:r>
      <w:r w:rsidRPr="00F646A3">
        <w:rPr>
          <w:shd w:val="clear" w:color="auto" w:fill="FFFFFF"/>
        </w:rPr>
        <w:t> is written text or illustration that accompanies </w:t>
      </w:r>
      <w:hyperlink r:id="rId41" w:tooltip="Computer software" w:history="1">
        <w:r w:rsidRPr="00F646A3">
          <w:rPr>
            <w:rStyle w:val="Hyperlink"/>
            <w:color w:val="auto"/>
            <w:u w:val="none"/>
            <w:shd w:val="clear" w:color="auto" w:fill="FFFFFF"/>
          </w:rPr>
          <w:t>computer software</w:t>
        </w:r>
      </w:hyperlink>
      <w:r w:rsidRPr="00F646A3">
        <w:rPr>
          <w:shd w:val="clear" w:color="auto" w:fill="FFFFFF"/>
        </w:rPr>
        <w:t> or is embedded in the source code. It either explains how it operates or how to use it or may mean different things to people in different roles.</w:t>
      </w:r>
    </w:p>
    <w:p w:rsidR="005C2EB7" w:rsidRPr="00F646A3" w:rsidRDefault="005C2EB7" w:rsidP="005C2EB7">
      <w:pPr>
        <w:rPr>
          <w:shd w:val="clear" w:color="auto" w:fill="FFFFFF"/>
        </w:rPr>
      </w:pPr>
    </w:p>
    <w:p w:rsidR="005C2EB7" w:rsidRPr="00F646A3" w:rsidRDefault="005572C0" w:rsidP="005C2EB7">
      <w:pPr>
        <w:rPr>
          <w:shd w:val="clear" w:color="auto" w:fill="FFFFFF"/>
        </w:rPr>
      </w:pPr>
      <w:hyperlink r:id="rId42" w:tooltip="Documentation" w:history="1">
        <w:r w:rsidR="005C2EB7" w:rsidRPr="00F646A3">
          <w:rPr>
            <w:rStyle w:val="Hyperlink"/>
            <w:color w:val="auto"/>
            <w:u w:val="none"/>
            <w:shd w:val="clear" w:color="auto" w:fill="FFFFFF"/>
          </w:rPr>
          <w:t>Documentation</w:t>
        </w:r>
      </w:hyperlink>
      <w:r w:rsidR="005C2EB7" w:rsidRPr="00F646A3">
        <w:rPr>
          <w:shd w:val="clear" w:color="auto" w:fill="FFFFFF"/>
        </w:rPr>
        <w:t> is an important part of </w:t>
      </w:r>
      <w:hyperlink r:id="rId43" w:tooltip="Software engineering" w:history="1">
        <w:r w:rsidR="005C2EB7" w:rsidRPr="00F646A3">
          <w:rPr>
            <w:rStyle w:val="Hyperlink"/>
            <w:color w:val="auto"/>
            <w:u w:val="none"/>
            <w:shd w:val="clear" w:color="auto" w:fill="FFFFFF"/>
          </w:rPr>
          <w:t>software engineering</w:t>
        </w:r>
      </w:hyperlink>
      <w:r w:rsidR="005C2EB7" w:rsidRPr="00F646A3">
        <w:rPr>
          <w:shd w:val="clear" w:color="auto" w:fill="FFFFFF"/>
        </w:rPr>
        <w:t>. Types of documentation include:</w:t>
      </w:r>
    </w:p>
    <w:p w:rsidR="005C2EB7" w:rsidRPr="00F646A3" w:rsidRDefault="005572C0" w:rsidP="005C2EB7">
      <w:pPr>
        <w:numPr>
          <w:ilvl w:val="0"/>
          <w:numId w:val="30"/>
        </w:numPr>
        <w:shd w:val="clear" w:color="auto" w:fill="FFFFFF"/>
        <w:spacing w:before="100" w:beforeAutospacing="1" w:after="24"/>
      </w:pPr>
      <w:hyperlink r:id="rId44" w:tooltip="Requirement" w:history="1">
        <w:r w:rsidR="005C2EB7" w:rsidRPr="00F646A3">
          <w:rPr>
            <w:rStyle w:val="Hyperlink"/>
            <w:color w:val="auto"/>
            <w:u w:val="none"/>
          </w:rPr>
          <w:t>Requirements</w:t>
        </w:r>
      </w:hyperlink>
      <w:r w:rsidR="005C2EB7" w:rsidRPr="00F646A3">
        <w:t>: Statements that identify attributes, capabilities, characteristics, or qualities of a system. This is the foundation for what will be or has been implemented.</w:t>
      </w:r>
    </w:p>
    <w:p w:rsidR="005C2EB7" w:rsidRPr="00F646A3" w:rsidRDefault="005C2EB7" w:rsidP="005C2EB7">
      <w:pPr>
        <w:numPr>
          <w:ilvl w:val="0"/>
          <w:numId w:val="30"/>
        </w:numPr>
        <w:shd w:val="clear" w:color="auto" w:fill="FFFFFF"/>
        <w:spacing w:before="100" w:beforeAutospacing="1" w:after="24"/>
      </w:pPr>
      <w:r w:rsidRPr="00F646A3">
        <w:t>Design: Overview of software. Includes relations to an environment and construction principles to be used in design of software components.</w:t>
      </w:r>
    </w:p>
    <w:p w:rsidR="005C2EB7" w:rsidRPr="00F646A3" w:rsidRDefault="005C2EB7" w:rsidP="005C2EB7">
      <w:pPr>
        <w:numPr>
          <w:ilvl w:val="0"/>
          <w:numId w:val="30"/>
        </w:numPr>
        <w:shd w:val="clear" w:color="auto" w:fill="FFFFFF"/>
        <w:spacing w:before="100" w:beforeAutospacing="1" w:after="24"/>
      </w:pPr>
      <w:r w:rsidRPr="00F646A3">
        <w:t>Technical: Documentation of code, algorithms, interfaces, and </w:t>
      </w:r>
      <w:hyperlink r:id="rId45" w:tooltip="API documentation" w:history="1">
        <w:r w:rsidRPr="00F646A3">
          <w:rPr>
            <w:rStyle w:val="Hyperlink"/>
            <w:color w:val="auto"/>
            <w:u w:val="none"/>
          </w:rPr>
          <w:t>APIs</w:t>
        </w:r>
      </w:hyperlink>
      <w:r w:rsidRPr="00F646A3">
        <w:t>.</w:t>
      </w:r>
    </w:p>
    <w:p w:rsidR="005C2EB7" w:rsidRPr="00F646A3" w:rsidRDefault="005572C0" w:rsidP="005C2EB7">
      <w:pPr>
        <w:numPr>
          <w:ilvl w:val="0"/>
          <w:numId w:val="30"/>
        </w:numPr>
        <w:shd w:val="clear" w:color="auto" w:fill="FFFFFF"/>
        <w:spacing w:before="100" w:beforeAutospacing="1" w:after="24"/>
      </w:pPr>
      <w:hyperlink r:id="rId46" w:tooltip="End user" w:history="1">
        <w:r w:rsidR="005C2EB7" w:rsidRPr="00F646A3">
          <w:rPr>
            <w:rStyle w:val="Hyperlink"/>
            <w:color w:val="auto"/>
            <w:u w:val="none"/>
          </w:rPr>
          <w:t>End user</w:t>
        </w:r>
      </w:hyperlink>
      <w:r w:rsidR="005C2EB7" w:rsidRPr="00F646A3">
        <w:t>: Manuals for the end-user, system administrators and support staff.</w:t>
      </w:r>
    </w:p>
    <w:p w:rsidR="005C2EB7" w:rsidRPr="00F646A3" w:rsidRDefault="005C2EB7" w:rsidP="005C2EB7">
      <w:pPr>
        <w:numPr>
          <w:ilvl w:val="0"/>
          <w:numId w:val="30"/>
        </w:numPr>
        <w:shd w:val="clear" w:color="auto" w:fill="FFFFFF"/>
        <w:spacing w:before="100" w:beforeAutospacing="1" w:after="24"/>
      </w:pPr>
      <w:r w:rsidRPr="00F646A3">
        <w:t>Marketing: How to market the product and analysis of the market demand.</w:t>
      </w:r>
    </w:p>
    <w:p w:rsidR="005C2EB7" w:rsidRDefault="005C2EB7" w:rsidP="005C2EB7">
      <w:pPr>
        <w:rPr>
          <w:rFonts w:ascii="Constantia" w:hAnsi="Constantia" w:cs="Arial"/>
          <w:b/>
          <w:sz w:val="28"/>
          <w:szCs w:val="28"/>
        </w:rPr>
      </w:pPr>
    </w:p>
    <w:p w:rsidR="005C2EB7" w:rsidRPr="003E59C1" w:rsidRDefault="005C2EB7" w:rsidP="005C2EB7">
      <w:pPr>
        <w:rPr>
          <w:rFonts w:ascii="Arial" w:hAnsi="Arial" w:cs="Arial"/>
          <w:b/>
        </w:rPr>
      </w:pPr>
      <w:r w:rsidRPr="003E59C1">
        <w:rPr>
          <w:rFonts w:ascii="Arial" w:hAnsi="Arial" w:cs="Arial"/>
          <w:b/>
        </w:rPr>
        <w:t>OUR PROJECT:</w:t>
      </w:r>
    </w:p>
    <w:p w:rsidR="005C2EB7" w:rsidRPr="00F646A3" w:rsidRDefault="005C2EB7" w:rsidP="005C2EB7">
      <w:r w:rsidRPr="00F646A3">
        <w:t>We used Microsoft Word for documentation of our project.</w:t>
      </w:r>
    </w:p>
    <w:p w:rsidR="005C2EB7" w:rsidRPr="005A72A5" w:rsidRDefault="005C2EB7" w:rsidP="005C2EB7"/>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Pr>
          <w:rFonts w:asciiTheme="minorHAnsi" w:hAnsiTheme="minorHAnsi" w:cstheme="minorBidi"/>
          <w:noProof/>
          <w:sz w:val="22"/>
          <w:szCs w:val="22"/>
        </w:rPr>
        <w:drawing>
          <wp:anchor distT="0" distB="0" distL="114300" distR="114300" simplePos="0" relativeHeight="251671552" behindDoc="0" locked="0" layoutInCell="1" allowOverlap="1" wp14:anchorId="27905A14" wp14:editId="67DC7406">
            <wp:simplePos x="0" y="0"/>
            <wp:positionH relativeFrom="margin">
              <wp:posOffset>4629150</wp:posOffset>
            </wp:positionH>
            <wp:positionV relativeFrom="margin">
              <wp:posOffset>5314950</wp:posOffset>
            </wp:positionV>
            <wp:extent cx="847725" cy="847725"/>
            <wp:effectExtent l="0" t="0" r="9525" b="9525"/>
            <wp:wrapSquare wrapText="bothSides"/>
            <wp:docPr id="198" name="Picture 19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sz w:val="26"/>
          <w:szCs w:val="26"/>
        </w:rPr>
        <w:t>MICROSOFT WORD:</w:t>
      </w:r>
    </w:p>
    <w:p w:rsidR="005C2EB7" w:rsidRDefault="005C2EB7" w:rsidP="005C2EB7">
      <w:r w:rsidRPr="00F646A3">
        <w:rPr>
          <w:bCs/>
          <w:shd w:val="clear" w:color="auto" w:fill="FFFFFF"/>
        </w:rPr>
        <w:t>Microsoft Word</w:t>
      </w:r>
      <w:r w:rsidRPr="00F646A3">
        <w:rPr>
          <w:shd w:val="clear" w:color="auto" w:fill="FFFFFF"/>
        </w:rPr>
        <w:t xml:space="preserve"> is a </w:t>
      </w:r>
      <w:hyperlink r:id="rId48" w:tooltip="Word processor" w:history="1">
        <w:r w:rsidRPr="00F646A3">
          <w:rPr>
            <w:rStyle w:val="Hyperlink"/>
            <w:color w:val="auto"/>
            <w:u w:val="none"/>
            <w:shd w:val="clear" w:color="auto" w:fill="FFFFFF"/>
          </w:rPr>
          <w:t>word processor</w:t>
        </w:r>
      </w:hyperlink>
      <w:r w:rsidRPr="00F646A3">
        <w:rPr>
          <w:shd w:val="clear" w:color="auto" w:fill="FFFFFF"/>
        </w:rPr>
        <w:t> developed by </w:t>
      </w:r>
      <w:hyperlink r:id="rId49" w:tooltip="Microsoft" w:history="1">
        <w:r w:rsidRPr="00F646A3">
          <w:rPr>
            <w:rStyle w:val="Hyperlink"/>
            <w:color w:val="auto"/>
            <w:u w:val="none"/>
            <w:shd w:val="clear" w:color="auto" w:fill="FFFFFF"/>
          </w:rPr>
          <w:t>Microsoft</w:t>
        </w:r>
      </w:hyperlink>
      <w:r w:rsidRPr="00F646A3">
        <w:rPr>
          <w:shd w:val="clear" w:color="auto" w:fill="FFFFFF"/>
        </w:rPr>
        <w:t>.</w:t>
      </w:r>
    </w:p>
    <w:p w:rsidR="00F646A3" w:rsidRPr="00726E12" w:rsidRDefault="00F646A3" w:rsidP="005C2EB7"/>
    <w:p w:rsidR="005C2EB7" w:rsidRPr="003E59C1" w:rsidRDefault="005C2EB7" w:rsidP="005C2EB7">
      <w:pPr>
        <w:rPr>
          <w:rFonts w:ascii="Arial" w:hAnsi="Arial" w:cs="Arial"/>
          <w:b/>
        </w:rPr>
      </w:pPr>
      <w:r w:rsidRPr="003E59C1">
        <w:rPr>
          <w:rFonts w:ascii="Arial" w:hAnsi="Arial" w:cs="Arial"/>
          <w:b/>
        </w:rPr>
        <w:t>OTHER TOOLS:</w:t>
      </w:r>
    </w:p>
    <w:p w:rsidR="005C2EB7" w:rsidRPr="0018761B" w:rsidRDefault="00F646A3" w:rsidP="005C2EB7">
      <w:pPr>
        <w:rPr>
          <w:rFonts w:ascii="Constantia" w:hAnsi="Constantia" w:cs="Arial"/>
          <w:b/>
          <w:sz w:val="28"/>
          <w:szCs w:val="28"/>
        </w:rPr>
      </w:pPr>
      <w:r>
        <w:rPr>
          <w:rFonts w:asciiTheme="minorHAnsi" w:hAnsiTheme="minorHAnsi" w:cstheme="minorBidi"/>
          <w:noProof/>
          <w:sz w:val="22"/>
          <w:szCs w:val="22"/>
        </w:rPr>
        <w:drawing>
          <wp:anchor distT="0" distB="0" distL="114300" distR="114300" simplePos="0" relativeHeight="251672576" behindDoc="0" locked="0" layoutInCell="1" allowOverlap="1" wp14:anchorId="37A80E9A" wp14:editId="4544EDC1">
            <wp:simplePos x="0" y="0"/>
            <wp:positionH relativeFrom="margin">
              <wp:posOffset>4610100</wp:posOffset>
            </wp:positionH>
            <wp:positionV relativeFrom="margin">
              <wp:posOffset>6319520</wp:posOffset>
            </wp:positionV>
            <wp:extent cx="809625" cy="809625"/>
            <wp:effectExtent l="0" t="0" r="9525" b="9525"/>
            <wp:wrapSquare wrapText="bothSides"/>
            <wp:docPr id="197" name="Picture 19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rsidR="005C2EB7" w:rsidRPr="0018761B" w:rsidRDefault="005C2EB7" w:rsidP="005C2EB7">
      <w:pPr>
        <w:pStyle w:val="ListParagraph"/>
        <w:numPr>
          <w:ilvl w:val="0"/>
          <w:numId w:val="32"/>
        </w:numPr>
        <w:spacing w:after="160" w:line="259" w:lineRule="auto"/>
        <w:rPr>
          <w:rFonts w:ascii="Cambria Math" w:hAnsi="Cambria Math" w:cs="Calibri"/>
          <w:b/>
          <w:sz w:val="26"/>
          <w:szCs w:val="26"/>
        </w:rPr>
      </w:pPr>
      <w:r w:rsidRPr="0018761B">
        <w:rPr>
          <w:rFonts w:ascii="Cambria Math" w:hAnsi="Cambria Math" w:cs="Calibri"/>
          <w:b/>
          <w:sz w:val="26"/>
          <w:szCs w:val="26"/>
        </w:rPr>
        <w:t>MARKDOWNPAD:</w:t>
      </w:r>
    </w:p>
    <w:p w:rsidR="005C2EB7" w:rsidRPr="00F646A3" w:rsidRDefault="005C2EB7" w:rsidP="005C2EB7">
      <w:proofErr w:type="spellStart"/>
      <w:r w:rsidRPr="00F646A3">
        <w:rPr>
          <w:rStyle w:val="Strong"/>
          <w:b w:val="0"/>
          <w:shd w:val="clear" w:color="auto" w:fill="FFFFFF"/>
        </w:rPr>
        <w:t>MarkdownPad</w:t>
      </w:r>
      <w:proofErr w:type="spellEnd"/>
      <w:r w:rsidRPr="00F646A3">
        <w:rPr>
          <w:shd w:val="clear" w:color="auto" w:fill="FFFFFF"/>
        </w:rPr>
        <w:t> is a full-featured </w:t>
      </w:r>
      <w:hyperlink r:id="rId51" w:anchor="whatIsMarkdown" w:tooltip="Click to learn more about Markdown" w:history="1">
        <w:r w:rsidRPr="00F646A3">
          <w:rPr>
            <w:rStyle w:val="Hyperlink"/>
            <w:color w:val="auto"/>
            <w:u w:val="none"/>
            <w:shd w:val="clear" w:color="auto" w:fill="FFFFFF"/>
          </w:rPr>
          <w:t>Markdown</w:t>
        </w:r>
      </w:hyperlink>
      <w:r w:rsidRPr="00F646A3">
        <w:rPr>
          <w:shd w:val="clear" w:color="auto" w:fill="FFFFFF"/>
        </w:rPr>
        <w:t> editor for Windows.</w:t>
      </w:r>
    </w:p>
    <w:p w:rsidR="00F646A3" w:rsidRDefault="00F646A3" w:rsidP="005C2EB7"/>
    <w:p w:rsidR="006F1553" w:rsidRDefault="006F1553" w:rsidP="005C2EB7"/>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Pr>
          <w:noProof/>
        </w:rPr>
        <w:drawing>
          <wp:anchor distT="0" distB="0" distL="114300" distR="114300" simplePos="0" relativeHeight="251673600" behindDoc="0" locked="0" layoutInCell="1" allowOverlap="1" wp14:anchorId="02E99457" wp14:editId="55EC6D86">
            <wp:simplePos x="0" y="0"/>
            <wp:positionH relativeFrom="margin">
              <wp:align>right</wp:align>
            </wp:positionH>
            <wp:positionV relativeFrom="margin">
              <wp:align>bottom</wp:align>
            </wp:positionV>
            <wp:extent cx="861695" cy="861695"/>
            <wp:effectExtent l="0" t="0" r="0" b="0"/>
            <wp:wrapSquare wrapText="bothSides"/>
            <wp:docPr id="196" name="Picture 19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61695" cy="861695"/>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sz w:val="26"/>
          <w:szCs w:val="26"/>
        </w:rPr>
        <w:t>DROPBOX PAPER:</w:t>
      </w:r>
    </w:p>
    <w:p w:rsidR="005C2EB7" w:rsidRDefault="005C2EB7" w:rsidP="005C2EB7">
      <w:pPr>
        <w:rPr>
          <w:shd w:val="clear" w:color="auto" w:fill="FFFFFF"/>
        </w:rPr>
      </w:pPr>
      <w:r w:rsidRPr="00F646A3">
        <w:rPr>
          <w:bCs/>
          <w:shd w:val="clear" w:color="auto" w:fill="FFFFFF"/>
        </w:rPr>
        <w:t>Dropbox Paper</w:t>
      </w:r>
      <w:r w:rsidRPr="00F646A3">
        <w:rPr>
          <w:shd w:val="clear" w:color="auto" w:fill="FFFFFF"/>
        </w:rPr>
        <w:t>, or simply </w:t>
      </w:r>
      <w:r w:rsidRPr="00F646A3">
        <w:rPr>
          <w:bCs/>
          <w:shd w:val="clear" w:color="auto" w:fill="FFFFFF"/>
        </w:rPr>
        <w:t>Paper</w:t>
      </w:r>
      <w:r w:rsidRPr="00F646A3">
        <w:rPr>
          <w:shd w:val="clear" w:color="auto" w:fill="FFFFFF"/>
        </w:rPr>
        <w:t>, is a </w:t>
      </w:r>
      <w:hyperlink r:id="rId53" w:tooltip="Collaborative" w:history="1">
        <w:r w:rsidRPr="00F646A3">
          <w:rPr>
            <w:rStyle w:val="Hyperlink"/>
            <w:color w:val="auto"/>
            <w:u w:val="none"/>
            <w:shd w:val="clear" w:color="auto" w:fill="FFFFFF"/>
          </w:rPr>
          <w:t>collaborative</w:t>
        </w:r>
      </w:hyperlink>
      <w:r w:rsidRPr="00F646A3">
        <w:rPr>
          <w:shd w:val="clear" w:color="auto" w:fill="FFFFFF"/>
        </w:rPr>
        <w:t> document-editing service developed by </w:t>
      </w:r>
      <w:hyperlink r:id="rId54" w:tooltip="Dropbox (service)" w:history="1">
        <w:r w:rsidRPr="00F646A3">
          <w:rPr>
            <w:rStyle w:val="Hyperlink"/>
            <w:color w:val="auto"/>
            <w:u w:val="none"/>
            <w:shd w:val="clear" w:color="auto" w:fill="FFFFFF"/>
          </w:rPr>
          <w:t>Dropbox</w:t>
        </w:r>
      </w:hyperlink>
      <w:r w:rsidRPr="00F646A3">
        <w:rPr>
          <w:shd w:val="clear" w:color="auto" w:fill="FFFFFF"/>
        </w:rPr>
        <w:t>. </w:t>
      </w:r>
    </w:p>
    <w:p w:rsidR="003E59C1" w:rsidRPr="00F646A3" w:rsidRDefault="003E59C1" w:rsidP="005C2EB7">
      <w:pPr>
        <w:rPr>
          <w:shd w:val="clear" w:color="auto" w:fill="FFFFFF"/>
        </w:rPr>
      </w:pPr>
    </w:p>
    <w:p w:rsidR="005C2EB7" w:rsidRDefault="005C2EB7" w:rsidP="005C2EB7">
      <w:pPr>
        <w:rPr>
          <w:rFonts w:ascii="Arial" w:hAnsi="Arial" w:cs="Arial"/>
          <w:sz w:val="21"/>
          <w:szCs w:val="21"/>
          <w:shd w:val="clear" w:color="auto" w:fill="FFFFFF"/>
        </w:rPr>
      </w:pPr>
    </w:p>
    <w:p w:rsidR="005C2EB7" w:rsidRPr="0018761B" w:rsidRDefault="006F1553" w:rsidP="005C2EB7">
      <w:pPr>
        <w:pStyle w:val="ListParagraph"/>
        <w:numPr>
          <w:ilvl w:val="0"/>
          <w:numId w:val="32"/>
        </w:numPr>
        <w:spacing w:after="160" w:line="259" w:lineRule="auto"/>
        <w:rPr>
          <w:rFonts w:ascii="Cambria Math" w:hAnsi="Cambria Math" w:cs="Calibri"/>
          <w:b/>
          <w:sz w:val="26"/>
          <w:szCs w:val="26"/>
          <w:shd w:val="clear" w:color="auto" w:fill="FFFFFF"/>
        </w:rPr>
      </w:pPr>
      <w:r>
        <w:rPr>
          <w:noProof/>
        </w:rPr>
        <w:lastRenderedPageBreak/>
        <w:drawing>
          <wp:anchor distT="0" distB="0" distL="114300" distR="114300" simplePos="0" relativeHeight="251674624" behindDoc="0" locked="0" layoutInCell="1" allowOverlap="1" wp14:anchorId="45F242A5" wp14:editId="79F38DC7">
            <wp:simplePos x="0" y="0"/>
            <wp:positionH relativeFrom="margin">
              <wp:posOffset>3867150</wp:posOffset>
            </wp:positionH>
            <wp:positionV relativeFrom="margin">
              <wp:posOffset>66675</wp:posOffset>
            </wp:positionV>
            <wp:extent cx="1609725" cy="685165"/>
            <wp:effectExtent l="0" t="0" r="9525" b="635"/>
            <wp:wrapSquare wrapText="bothSides"/>
            <wp:docPr id="194" name="Picture 194"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609725" cy="685165"/>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sz w:val="26"/>
          <w:szCs w:val="26"/>
          <w:shd w:val="clear" w:color="auto" w:fill="FFFFFF"/>
        </w:rPr>
        <w:t>READ THE DOCS:</w:t>
      </w:r>
    </w:p>
    <w:p w:rsidR="006F1553" w:rsidRPr="00C45565" w:rsidRDefault="005C2EB7" w:rsidP="00C45565">
      <w:pPr>
        <w:rPr>
          <w:bCs/>
          <w:shd w:val="clear" w:color="auto" w:fill="FFFFFF"/>
        </w:rPr>
      </w:pPr>
      <w:r w:rsidRPr="00C45565">
        <w:rPr>
          <w:bCs/>
          <w:shd w:val="clear" w:color="auto" w:fill="FFFFFF"/>
        </w:rPr>
        <w:t>Read the Docs simplifies software documentation by automating building, versioning, a</w:t>
      </w:r>
      <w:r w:rsidR="00F80EE8" w:rsidRPr="00C45565">
        <w:rPr>
          <w:bCs/>
          <w:shd w:val="clear" w:color="auto" w:fill="FFFFFF"/>
        </w:rPr>
        <w:t>nd hosting of your docs for you.</w:t>
      </w:r>
    </w:p>
    <w:p w:rsidR="006F1553" w:rsidRDefault="006F1553" w:rsidP="006F1553">
      <w:pPr>
        <w:rPr>
          <w:shd w:val="clear" w:color="auto" w:fill="FAFAFA"/>
        </w:rPr>
      </w:pPr>
    </w:p>
    <w:p w:rsidR="006F1553" w:rsidRDefault="006F1553" w:rsidP="006F1553">
      <w:pPr>
        <w:rPr>
          <w:shd w:val="clear" w:color="auto" w:fill="FAFAFA"/>
        </w:rPr>
      </w:pPr>
    </w:p>
    <w:p w:rsidR="00E852F0" w:rsidRDefault="00E852F0" w:rsidP="006F1553">
      <w:r>
        <w:t xml:space="preserve"> </w:t>
      </w:r>
    </w:p>
    <w:p w:rsidR="00014981" w:rsidRPr="00E852F0" w:rsidRDefault="00FF46AE">
      <w:pPr>
        <w:pStyle w:val="R-SubHead1"/>
        <w:rPr>
          <w:sz w:val="28"/>
          <w:szCs w:val="28"/>
        </w:rPr>
      </w:pPr>
      <w:r w:rsidRPr="00E852F0">
        <w:rPr>
          <w:sz w:val="28"/>
          <w:szCs w:val="28"/>
        </w:rPr>
        <w:t xml:space="preserve">3. Specific Requirements </w:t>
      </w:r>
    </w:p>
    <w:p w:rsidR="006771DA" w:rsidRDefault="006771DA" w:rsidP="006771DA">
      <w:pPr>
        <w:pStyle w:val="R-Normal"/>
        <w:ind w:left="360"/>
      </w:pPr>
    </w:p>
    <w:p w:rsidR="00E852F0" w:rsidRDefault="00E852F0" w:rsidP="00C63648">
      <w:pPr>
        <w:pStyle w:val="R-SubHead1"/>
        <w:pBdr>
          <w:bottom w:val="none" w:sz="0" w:space="0" w:color="auto"/>
        </w:pBdr>
        <w:rPr>
          <w:sz w:val="28"/>
          <w:szCs w:val="28"/>
        </w:rPr>
      </w:pPr>
    </w:p>
    <w:p w:rsidR="006771DA" w:rsidRPr="00E852F0" w:rsidRDefault="006771DA" w:rsidP="003E59C1">
      <w:pPr>
        <w:pStyle w:val="R-SubHead1"/>
        <w:pBdr>
          <w:bottom w:val="none" w:sz="0" w:space="0" w:color="auto"/>
        </w:pBdr>
        <w:rPr>
          <w:sz w:val="28"/>
          <w:szCs w:val="28"/>
        </w:rPr>
      </w:pPr>
      <w:r w:rsidRPr="00E852F0">
        <w:rPr>
          <w:sz w:val="28"/>
          <w:szCs w:val="28"/>
        </w:rPr>
        <w:t>3.1 Functional Requirements:</w:t>
      </w:r>
    </w:p>
    <w:p w:rsidR="003E59C1" w:rsidRDefault="003E59C1" w:rsidP="003E59C1"/>
    <w:p w:rsidR="006771DA" w:rsidRPr="003E59C1" w:rsidRDefault="003E59C1" w:rsidP="003E59C1">
      <w:pPr>
        <w:rPr>
          <w:rFonts w:ascii="Arial" w:hAnsi="Arial" w:cs="Arial"/>
          <w:b/>
        </w:rPr>
      </w:pPr>
      <w:r>
        <w:rPr>
          <w:rFonts w:ascii="Arial" w:hAnsi="Arial" w:cs="Arial"/>
          <w:b/>
        </w:rPr>
        <w:t xml:space="preserve"> 3.1.1 </w:t>
      </w:r>
      <w:r w:rsidR="006771DA" w:rsidRPr="003E59C1">
        <w:rPr>
          <w:rFonts w:ascii="Arial" w:hAnsi="Arial" w:cs="Arial"/>
          <w:b/>
        </w:rPr>
        <w:t>Issuing books:</w:t>
      </w:r>
    </w:p>
    <w:p w:rsidR="006771DA" w:rsidRPr="00E852F0" w:rsidRDefault="006771DA" w:rsidP="00E852F0">
      <w:pPr>
        <w:pStyle w:val="ListParagraph"/>
        <w:numPr>
          <w:ilvl w:val="0"/>
          <w:numId w:val="24"/>
        </w:numPr>
      </w:pPr>
      <w:r w:rsidRPr="00E852F0">
        <w:t>The Library management system can issue books to students.</w:t>
      </w:r>
    </w:p>
    <w:p w:rsidR="006771DA" w:rsidRPr="00E852F0" w:rsidRDefault="006771DA" w:rsidP="00E852F0">
      <w:pPr>
        <w:pStyle w:val="ListParagraph"/>
        <w:numPr>
          <w:ilvl w:val="0"/>
          <w:numId w:val="24"/>
        </w:numPr>
      </w:pPr>
      <w:r w:rsidRPr="00E852F0">
        <w:t>All the information of the student is added in the system who is borrowing book(s).</w:t>
      </w:r>
    </w:p>
    <w:p w:rsidR="006771DA" w:rsidRPr="00E852F0" w:rsidRDefault="006771DA" w:rsidP="00E852F0">
      <w:pPr>
        <w:pStyle w:val="ListParagraph"/>
        <w:numPr>
          <w:ilvl w:val="0"/>
          <w:numId w:val="24"/>
        </w:numPr>
      </w:pPr>
      <w:r w:rsidRPr="00E852F0">
        <w:t>Date of issue and return can be added in the system, so that books can be kept on track.</w:t>
      </w:r>
    </w:p>
    <w:p w:rsidR="00AD0494" w:rsidRDefault="00AD0494" w:rsidP="006771DA"/>
    <w:p w:rsidR="00F70078" w:rsidRDefault="00F70078" w:rsidP="006771DA"/>
    <w:p w:rsidR="006771DA" w:rsidRPr="00E852F0" w:rsidRDefault="003E59C1" w:rsidP="006771DA">
      <w:pPr>
        <w:rPr>
          <w:rFonts w:ascii="Arial" w:hAnsi="Arial" w:cs="Arial"/>
          <w:b/>
        </w:rPr>
      </w:pPr>
      <w:r>
        <w:rPr>
          <w:rFonts w:ascii="Arial" w:hAnsi="Arial" w:cs="Arial"/>
          <w:b/>
        </w:rPr>
        <w:t xml:space="preserve"> 3.1.2 </w:t>
      </w:r>
      <w:r w:rsidR="006771DA" w:rsidRPr="00E852F0">
        <w:rPr>
          <w:rFonts w:ascii="Arial" w:hAnsi="Arial" w:cs="Arial"/>
          <w:b/>
        </w:rPr>
        <w:t xml:space="preserve">Searching books: </w:t>
      </w:r>
    </w:p>
    <w:p w:rsidR="006771DA" w:rsidRPr="00E852F0" w:rsidRDefault="006771DA" w:rsidP="00E852F0">
      <w:pPr>
        <w:pStyle w:val="ListParagraph"/>
        <w:numPr>
          <w:ilvl w:val="0"/>
          <w:numId w:val="25"/>
        </w:numPr>
      </w:pPr>
      <w:r w:rsidRPr="00E852F0">
        <w:t>Books can be searched from the database and then issued to students.</w:t>
      </w:r>
    </w:p>
    <w:p w:rsidR="00E852F0" w:rsidRDefault="006771DA" w:rsidP="006771DA">
      <w:pPr>
        <w:pStyle w:val="ListParagraph"/>
        <w:numPr>
          <w:ilvl w:val="0"/>
          <w:numId w:val="25"/>
        </w:numPr>
      </w:pPr>
      <w:r w:rsidRPr="00E852F0">
        <w:t>Category and name of the book can be searched and the system will notify the row in which it is kept.</w:t>
      </w:r>
    </w:p>
    <w:p w:rsidR="00F70078" w:rsidRDefault="00F70078" w:rsidP="00F70078">
      <w:pPr>
        <w:ind w:left="360"/>
      </w:pPr>
    </w:p>
    <w:p w:rsidR="00F70078" w:rsidRDefault="00F70078" w:rsidP="00F70078">
      <w:pPr>
        <w:ind w:left="360"/>
      </w:pPr>
    </w:p>
    <w:p w:rsidR="006771DA" w:rsidRPr="00E852F0" w:rsidRDefault="003E59C1" w:rsidP="006771DA">
      <w:pPr>
        <w:rPr>
          <w:rFonts w:ascii="Arial" w:hAnsi="Arial" w:cs="Arial"/>
          <w:b/>
        </w:rPr>
      </w:pPr>
      <w:r>
        <w:rPr>
          <w:rFonts w:ascii="Arial" w:hAnsi="Arial" w:cs="Arial"/>
          <w:b/>
        </w:rPr>
        <w:t xml:space="preserve"> 3.1.3 </w:t>
      </w:r>
      <w:r w:rsidR="006771DA" w:rsidRPr="00E852F0">
        <w:rPr>
          <w:rFonts w:ascii="Arial" w:hAnsi="Arial" w:cs="Arial"/>
          <w:b/>
        </w:rPr>
        <w:t xml:space="preserve">Adding books: </w:t>
      </w:r>
    </w:p>
    <w:p w:rsidR="006771DA" w:rsidRPr="00E852F0" w:rsidRDefault="006771DA" w:rsidP="00E852F0">
      <w:pPr>
        <w:pStyle w:val="ListParagraph"/>
        <w:numPr>
          <w:ilvl w:val="0"/>
          <w:numId w:val="26"/>
        </w:numPr>
      </w:pPr>
      <w:r w:rsidRPr="00E852F0">
        <w:t>New books can be added into the database of the system.</w:t>
      </w:r>
    </w:p>
    <w:p w:rsidR="006771DA" w:rsidRPr="00E852F0" w:rsidRDefault="006771DA" w:rsidP="00E852F0">
      <w:pPr>
        <w:pStyle w:val="ListParagraph"/>
        <w:numPr>
          <w:ilvl w:val="0"/>
          <w:numId w:val="26"/>
        </w:numPr>
      </w:pPr>
      <w:r w:rsidRPr="00E852F0">
        <w:t>All the information such as name,</w:t>
      </w:r>
      <w:r w:rsidR="00AD0494" w:rsidRPr="00E852F0">
        <w:t xml:space="preserve"> </w:t>
      </w:r>
      <w:r w:rsidRPr="00E852F0">
        <w:t>quantity, row,</w:t>
      </w:r>
      <w:r w:rsidR="00AD0494" w:rsidRPr="00E852F0">
        <w:t xml:space="preserve"> </w:t>
      </w:r>
      <w:r w:rsidRPr="00E852F0">
        <w:t xml:space="preserve">shelf </w:t>
      </w:r>
      <w:r w:rsidR="00AD0494" w:rsidRPr="00E852F0">
        <w:t>etc.</w:t>
      </w:r>
      <w:r w:rsidRPr="00E852F0">
        <w:t xml:space="preserve"> are entered.</w:t>
      </w:r>
    </w:p>
    <w:p w:rsidR="006771DA" w:rsidRDefault="006771DA" w:rsidP="006771DA"/>
    <w:p w:rsidR="00F70078" w:rsidRPr="00E852F0" w:rsidRDefault="00F70078" w:rsidP="006771DA"/>
    <w:p w:rsidR="006771DA" w:rsidRPr="00E852F0" w:rsidRDefault="003E59C1" w:rsidP="006771DA">
      <w:pPr>
        <w:rPr>
          <w:rFonts w:ascii="Arial" w:hAnsi="Arial" w:cs="Arial"/>
          <w:b/>
        </w:rPr>
      </w:pPr>
      <w:r>
        <w:rPr>
          <w:rFonts w:ascii="Arial" w:hAnsi="Arial" w:cs="Arial"/>
          <w:b/>
        </w:rPr>
        <w:t xml:space="preserve"> 3.1.4 </w:t>
      </w:r>
      <w:r w:rsidR="006771DA" w:rsidRPr="00E852F0">
        <w:rPr>
          <w:rFonts w:ascii="Arial" w:hAnsi="Arial" w:cs="Arial"/>
          <w:b/>
        </w:rPr>
        <w:t>Removing books:</w:t>
      </w:r>
    </w:p>
    <w:p w:rsidR="006771DA" w:rsidRPr="00E852F0" w:rsidRDefault="006771DA" w:rsidP="00E852F0">
      <w:pPr>
        <w:pStyle w:val="ListParagraph"/>
        <w:numPr>
          <w:ilvl w:val="0"/>
          <w:numId w:val="27"/>
        </w:numPr>
      </w:pPr>
      <w:r w:rsidRPr="00E852F0">
        <w:t>Unwanted or discontinued books can be removed from the database.</w:t>
      </w:r>
    </w:p>
    <w:p w:rsidR="006771DA" w:rsidRDefault="006771DA" w:rsidP="006771DA"/>
    <w:p w:rsidR="00F70078" w:rsidRDefault="00F70078" w:rsidP="006771DA"/>
    <w:p w:rsidR="006771DA" w:rsidRPr="00E852F0" w:rsidRDefault="003E59C1" w:rsidP="006771DA">
      <w:pPr>
        <w:rPr>
          <w:rFonts w:ascii="Arial" w:hAnsi="Arial" w:cs="Arial"/>
          <w:b/>
        </w:rPr>
      </w:pPr>
      <w:r>
        <w:rPr>
          <w:rFonts w:ascii="Arial" w:hAnsi="Arial" w:cs="Arial"/>
          <w:b/>
        </w:rPr>
        <w:t xml:space="preserve"> 3.1.5 </w:t>
      </w:r>
      <w:r w:rsidR="006771DA" w:rsidRPr="00E852F0">
        <w:rPr>
          <w:rFonts w:ascii="Arial" w:hAnsi="Arial" w:cs="Arial"/>
          <w:b/>
        </w:rPr>
        <w:t>Retrieving Books Data:</w:t>
      </w:r>
    </w:p>
    <w:p w:rsidR="006771DA" w:rsidRPr="00E852F0" w:rsidRDefault="006771DA" w:rsidP="00E852F0">
      <w:pPr>
        <w:pStyle w:val="ListParagraph"/>
        <w:numPr>
          <w:ilvl w:val="0"/>
          <w:numId w:val="28"/>
        </w:numPr>
      </w:pPr>
      <w:r w:rsidRPr="00E852F0">
        <w:t>Data about the book can be retrieve by simply entering the Name and category of the</w:t>
      </w:r>
      <w:r>
        <w:t xml:space="preserve"> </w:t>
      </w:r>
      <w:r w:rsidRPr="00E852F0">
        <w:t>book.</w:t>
      </w:r>
    </w:p>
    <w:p w:rsidR="006771DA" w:rsidRDefault="006771DA" w:rsidP="006771DA"/>
    <w:p w:rsidR="00F70078" w:rsidRDefault="00F70078" w:rsidP="006771DA"/>
    <w:p w:rsidR="006771DA" w:rsidRPr="00E852F0" w:rsidRDefault="003E59C1" w:rsidP="006771DA">
      <w:pPr>
        <w:rPr>
          <w:rFonts w:ascii="Arial" w:hAnsi="Arial" w:cs="Arial"/>
          <w:b/>
        </w:rPr>
      </w:pPr>
      <w:r>
        <w:rPr>
          <w:rFonts w:ascii="Arial" w:hAnsi="Arial" w:cs="Arial"/>
          <w:b/>
        </w:rPr>
        <w:t xml:space="preserve"> 3.1.6 </w:t>
      </w:r>
      <w:r w:rsidR="006771DA" w:rsidRPr="00E852F0">
        <w:rPr>
          <w:rFonts w:ascii="Arial" w:hAnsi="Arial" w:cs="Arial"/>
          <w:b/>
        </w:rPr>
        <w:t>Student Data:</w:t>
      </w:r>
    </w:p>
    <w:p w:rsidR="00E852F0" w:rsidRDefault="006771DA" w:rsidP="00E852F0">
      <w:pPr>
        <w:pStyle w:val="ListParagraph"/>
        <w:numPr>
          <w:ilvl w:val="0"/>
          <w:numId w:val="29"/>
        </w:numPr>
      </w:pPr>
      <w:r w:rsidRPr="00E852F0">
        <w:t>Data of the student can also be retrieved.</w:t>
      </w:r>
    </w:p>
    <w:p w:rsidR="00E852F0" w:rsidRPr="00E852F0" w:rsidRDefault="00E852F0" w:rsidP="00E852F0"/>
    <w:p w:rsidR="006F1553" w:rsidRDefault="006F1553" w:rsidP="006F1553">
      <w:pPr>
        <w:pStyle w:val="R-Normal"/>
      </w:pPr>
    </w:p>
    <w:p w:rsidR="00F70078" w:rsidRDefault="00F70078" w:rsidP="006F1553">
      <w:pPr>
        <w:pStyle w:val="R-Normal"/>
      </w:pPr>
    </w:p>
    <w:p w:rsidR="00E32801" w:rsidRPr="006F1553" w:rsidRDefault="00E32801" w:rsidP="006F1553">
      <w:pPr>
        <w:pStyle w:val="R-Normal"/>
      </w:pPr>
    </w:p>
    <w:p w:rsidR="00C63648" w:rsidRPr="00E852F0" w:rsidRDefault="00C45A70" w:rsidP="00C63648">
      <w:pPr>
        <w:pStyle w:val="R-SubHead1"/>
        <w:numPr>
          <w:ilvl w:val="1"/>
          <w:numId w:val="20"/>
        </w:numPr>
        <w:pBdr>
          <w:bottom w:val="none" w:sz="0" w:space="0" w:color="auto"/>
        </w:pBdr>
        <w:rPr>
          <w:sz w:val="28"/>
          <w:szCs w:val="28"/>
        </w:rPr>
      </w:pPr>
      <w:r w:rsidRPr="00E852F0">
        <w:rPr>
          <w:sz w:val="28"/>
          <w:szCs w:val="28"/>
        </w:rPr>
        <w:t xml:space="preserve"> Non-F</w:t>
      </w:r>
      <w:r w:rsidR="006771DA" w:rsidRPr="00E852F0">
        <w:rPr>
          <w:sz w:val="28"/>
          <w:szCs w:val="28"/>
        </w:rPr>
        <w:t>unctional requirements:</w:t>
      </w:r>
    </w:p>
    <w:p w:rsidR="00C63648" w:rsidRDefault="00C63648" w:rsidP="00C63648">
      <w:pPr>
        <w:pStyle w:val="R-Normal"/>
      </w:pPr>
    </w:p>
    <w:p w:rsidR="00F70078" w:rsidRPr="00C63648" w:rsidRDefault="00F70078" w:rsidP="00C63648">
      <w:pPr>
        <w:pStyle w:val="R-Normal"/>
      </w:pPr>
    </w:p>
    <w:p w:rsidR="006771DA" w:rsidRPr="00E852F0" w:rsidRDefault="003E59C1" w:rsidP="006771DA">
      <w:pPr>
        <w:rPr>
          <w:rFonts w:ascii="Arial" w:hAnsi="Arial" w:cs="Arial"/>
          <w:b/>
        </w:rPr>
      </w:pPr>
      <w:r>
        <w:rPr>
          <w:rFonts w:ascii="Arial" w:hAnsi="Arial" w:cs="Arial"/>
          <w:b/>
        </w:rPr>
        <w:t xml:space="preserve"> 3.2.1 </w:t>
      </w:r>
      <w:r w:rsidR="006771DA" w:rsidRPr="00E852F0">
        <w:rPr>
          <w:rFonts w:ascii="Arial" w:hAnsi="Arial" w:cs="Arial"/>
          <w:b/>
        </w:rPr>
        <w:t>Usability:</w:t>
      </w:r>
    </w:p>
    <w:p w:rsidR="006771DA" w:rsidRPr="00E852F0" w:rsidRDefault="00E852F0" w:rsidP="006771DA">
      <w:r>
        <w:t xml:space="preserve">         </w:t>
      </w:r>
      <w:r w:rsidR="006771DA" w:rsidRPr="00E852F0">
        <w:t>The system should be usable for the operator. The User interface is simple and adaptable for the end user.</w:t>
      </w:r>
    </w:p>
    <w:p w:rsidR="006771DA" w:rsidRDefault="006771DA" w:rsidP="006771DA"/>
    <w:p w:rsidR="00F70078" w:rsidRDefault="00F70078" w:rsidP="006771DA"/>
    <w:p w:rsidR="006771DA" w:rsidRPr="00E852F0" w:rsidRDefault="003E59C1" w:rsidP="006771DA">
      <w:pPr>
        <w:rPr>
          <w:rFonts w:ascii="Arial" w:hAnsi="Arial" w:cs="Arial"/>
          <w:b/>
        </w:rPr>
      </w:pPr>
      <w:r>
        <w:rPr>
          <w:rFonts w:ascii="Arial" w:hAnsi="Arial" w:cs="Arial"/>
          <w:b/>
        </w:rPr>
        <w:t xml:space="preserve"> 3.2.2 </w:t>
      </w:r>
      <w:r w:rsidR="006771DA" w:rsidRPr="00E852F0">
        <w:rPr>
          <w:rFonts w:ascii="Arial" w:hAnsi="Arial" w:cs="Arial"/>
          <w:b/>
        </w:rPr>
        <w:t>Extensibility:</w:t>
      </w:r>
    </w:p>
    <w:p w:rsidR="006771DA" w:rsidRPr="00E852F0" w:rsidRDefault="00E852F0" w:rsidP="006771DA">
      <w:r>
        <w:t xml:space="preserve">          </w:t>
      </w:r>
      <w:r w:rsidR="006771DA" w:rsidRPr="00E852F0">
        <w:t>The system is extensible. New custom features can be added for a particular system environment.</w:t>
      </w:r>
    </w:p>
    <w:p w:rsidR="006771DA" w:rsidRDefault="006771DA" w:rsidP="006771DA"/>
    <w:p w:rsidR="00F70078" w:rsidRDefault="00F70078" w:rsidP="006771DA"/>
    <w:p w:rsidR="006771DA" w:rsidRPr="00E852F0" w:rsidRDefault="003E59C1" w:rsidP="006771DA">
      <w:pPr>
        <w:rPr>
          <w:rFonts w:ascii="Arial" w:hAnsi="Arial" w:cs="Arial"/>
          <w:b/>
        </w:rPr>
      </w:pPr>
      <w:r>
        <w:rPr>
          <w:rFonts w:ascii="Arial" w:hAnsi="Arial" w:cs="Arial"/>
          <w:b/>
        </w:rPr>
        <w:t xml:space="preserve"> 3.2.3 </w:t>
      </w:r>
      <w:r w:rsidR="006771DA" w:rsidRPr="00E852F0">
        <w:rPr>
          <w:rFonts w:ascii="Arial" w:hAnsi="Arial" w:cs="Arial"/>
          <w:b/>
        </w:rPr>
        <w:t>Reliability:</w:t>
      </w:r>
    </w:p>
    <w:p w:rsidR="006771DA" w:rsidRDefault="00E852F0" w:rsidP="006771DA">
      <w:r>
        <w:t xml:space="preserve">         </w:t>
      </w:r>
      <w:r w:rsidR="006771DA" w:rsidRPr="00E852F0">
        <w:t>The system can be relied on performance. Minimal bugs and performance lags should be experienced by the user.</w:t>
      </w:r>
    </w:p>
    <w:p w:rsidR="004E2E3B" w:rsidRDefault="004E2E3B" w:rsidP="006771DA"/>
    <w:p w:rsidR="00F70078" w:rsidRDefault="00F70078" w:rsidP="006771DA"/>
    <w:p w:rsidR="006771DA" w:rsidRPr="00E852F0" w:rsidRDefault="003E59C1" w:rsidP="006771DA">
      <w:pPr>
        <w:rPr>
          <w:rFonts w:ascii="Arial" w:hAnsi="Arial" w:cs="Arial"/>
          <w:b/>
        </w:rPr>
      </w:pPr>
      <w:r>
        <w:rPr>
          <w:rFonts w:ascii="Arial" w:hAnsi="Arial" w:cs="Arial"/>
          <w:b/>
        </w:rPr>
        <w:t xml:space="preserve"> 3.2.4 </w:t>
      </w:r>
      <w:r w:rsidR="006771DA" w:rsidRPr="00E852F0">
        <w:rPr>
          <w:rFonts w:ascii="Arial" w:hAnsi="Arial" w:cs="Arial"/>
          <w:b/>
        </w:rPr>
        <w:t>Privacy and Security:</w:t>
      </w:r>
    </w:p>
    <w:p w:rsidR="004F07B4" w:rsidRDefault="00E852F0" w:rsidP="00E852F0">
      <w:r>
        <w:t xml:space="preserve">              </w:t>
      </w:r>
      <w:r w:rsidR="006771DA" w:rsidRPr="00E852F0">
        <w:t>The system should be secure. No private information of students sh</w:t>
      </w:r>
      <w:r w:rsidR="00403C02" w:rsidRPr="00E852F0">
        <w:t>ould be leaked from the system.</w:t>
      </w:r>
    </w:p>
    <w:p w:rsidR="00E852F0" w:rsidRDefault="00E852F0" w:rsidP="00E852F0"/>
    <w:p w:rsidR="00E852F0" w:rsidRDefault="00E852F0" w:rsidP="00E852F0"/>
    <w:p w:rsidR="00D572A7" w:rsidRDefault="00D572A7" w:rsidP="00E852F0"/>
    <w:p w:rsidR="00D572A7" w:rsidRDefault="00D572A7" w:rsidP="00E852F0"/>
    <w:p w:rsidR="00D572A7" w:rsidRDefault="00D572A7" w:rsidP="00E852F0"/>
    <w:p w:rsidR="00D572A7" w:rsidRDefault="00D572A7" w:rsidP="00E852F0"/>
    <w:p w:rsidR="006F1553" w:rsidRDefault="006F1553" w:rsidP="00E852F0"/>
    <w:p w:rsidR="006F1553" w:rsidRDefault="006F1553" w:rsidP="00E852F0"/>
    <w:p w:rsidR="006F1553" w:rsidRDefault="006F1553" w:rsidP="00E852F0"/>
    <w:p w:rsidR="00D572A7" w:rsidRDefault="00D572A7" w:rsidP="00E852F0"/>
    <w:p w:rsidR="006F1553" w:rsidRDefault="006F1553" w:rsidP="00E852F0"/>
    <w:p w:rsidR="006F1553" w:rsidRDefault="006F1553" w:rsidP="00E852F0"/>
    <w:p w:rsidR="006F1553" w:rsidRDefault="006F1553" w:rsidP="00E852F0"/>
    <w:p w:rsidR="006F1553" w:rsidRDefault="006F1553" w:rsidP="00E852F0"/>
    <w:p w:rsidR="006F1553" w:rsidRDefault="006F1553" w:rsidP="00E852F0"/>
    <w:p w:rsidR="00D572A7" w:rsidRDefault="00D572A7" w:rsidP="00E852F0"/>
    <w:p w:rsidR="006F1553" w:rsidRDefault="006F1553" w:rsidP="00E852F0"/>
    <w:p w:rsidR="006F1553" w:rsidRDefault="006F1553" w:rsidP="00E852F0"/>
    <w:p w:rsidR="004E2E3B" w:rsidRDefault="004E2E3B" w:rsidP="00E852F0"/>
    <w:p w:rsidR="006F1553" w:rsidRDefault="006F1553" w:rsidP="00E852F0"/>
    <w:p w:rsidR="006F1553" w:rsidRDefault="006F1553" w:rsidP="00E852F0"/>
    <w:p w:rsidR="006F1553" w:rsidRDefault="006F1553" w:rsidP="00E852F0"/>
    <w:p w:rsidR="00BD0335" w:rsidRDefault="00BD0335" w:rsidP="00E852F0"/>
    <w:p w:rsidR="00BD0335" w:rsidRDefault="00BD0335" w:rsidP="00E852F0"/>
    <w:p w:rsidR="004E2E3B" w:rsidRDefault="004E2E3B" w:rsidP="00E852F0"/>
    <w:p w:rsidR="004E2E3B" w:rsidRDefault="004E2E3B" w:rsidP="00E852F0"/>
    <w:p w:rsidR="00014981" w:rsidRPr="00E852F0" w:rsidRDefault="00FF46AE">
      <w:pPr>
        <w:pStyle w:val="R-SectionHeader"/>
        <w:rPr>
          <w:sz w:val="28"/>
          <w:szCs w:val="28"/>
        </w:rPr>
      </w:pPr>
      <w:r w:rsidRPr="00E852F0">
        <w:rPr>
          <w:sz w:val="28"/>
          <w:szCs w:val="28"/>
        </w:rPr>
        <w:t>3.3 Interface Requirements</w:t>
      </w:r>
    </w:p>
    <w:p w:rsidR="00403C02" w:rsidRDefault="00403C02" w:rsidP="00403C02">
      <w:pPr>
        <w:pStyle w:val="R-Normal"/>
      </w:pPr>
    </w:p>
    <w:p w:rsidR="00403C02" w:rsidRDefault="00403C02" w:rsidP="004F07B4">
      <w:pPr>
        <w:pStyle w:val="R-SectionHeader"/>
        <w:rPr>
          <w:sz w:val="28"/>
          <w:szCs w:val="28"/>
        </w:rPr>
      </w:pPr>
      <w:r w:rsidRPr="00E852F0">
        <w:rPr>
          <w:sz w:val="28"/>
          <w:szCs w:val="28"/>
        </w:rPr>
        <w:t xml:space="preserve">3.3.1 Overview </w:t>
      </w:r>
      <w:r w:rsidR="003F619A" w:rsidRPr="00E852F0">
        <w:rPr>
          <w:sz w:val="28"/>
          <w:szCs w:val="28"/>
        </w:rPr>
        <w:t>of</w:t>
      </w:r>
      <w:r w:rsidRPr="00E852F0">
        <w:rPr>
          <w:sz w:val="28"/>
          <w:szCs w:val="28"/>
        </w:rPr>
        <w:t xml:space="preserve"> LMS System Interaction</w:t>
      </w:r>
    </w:p>
    <w:p w:rsidR="00F50845" w:rsidRDefault="00F50845" w:rsidP="008D1290">
      <w:pPr>
        <w:jc w:val="both"/>
        <w:rPr>
          <w:rFonts w:ascii="Constantia" w:hAnsi="Constantia" w:cs="Arial"/>
          <w:b/>
          <w:sz w:val="28"/>
          <w:szCs w:val="28"/>
        </w:rPr>
      </w:pPr>
    </w:p>
    <w:p w:rsidR="008D1290" w:rsidRPr="003E59C1" w:rsidRDefault="008D1290" w:rsidP="008D1290">
      <w:pPr>
        <w:jc w:val="both"/>
        <w:rPr>
          <w:rFonts w:ascii="Arial" w:hAnsi="Arial" w:cs="Arial"/>
          <w:b/>
          <w:sz w:val="26"/>
          <w:szCs w:val="26"/>
        </w:rPr>
      </w:pPr>
      <w:r w:rsidRPr="003E59C1">
        <w:rPr>
          <w:rFonts w:ascii="Arial" w:hAnsi="Arial" w:cs="Arial"/>
          <w:b/>
          <w:sz w:val="26"/>
          <w:szCs w:val="26"/>
        </w:rPr>
        <w:t>USE CASE:</w:t>
      </w:r>
    </w:p>
    <w:p w:rsidR="00403C02" w:rsidRDefault="00403C02" w:rsidP="00403C02">
      <w:pPr>
        <w:pStyle w:val="R-Normal"/>
      </w:pPr>
    </w:p>
    <w:p w:rsidR="00693B1B" w:rsidRDefault="00693B1B" w:rsidP="00403C02">
      <w:pPr>
        <w:pStyle w:val="R-Normal"/>
      </w:pPr>
    </w:p>
    <w:p w:rsidR="00F70078" w:rsidRDefault="00200494" w:rsidP="00F70078">
      <w:pPr>
        <w:pStyle w:val="R-Norm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493.5pt">
            <v:imagedata r:id="rId56" o:title="41189660_2143947812560751_1294530905683001344_n"/>
          </v:shape>
        </w:pict>
      </w:r>
    </w:p>
    <w:p w:rsidR="003E59C1" w:rsidRDefault="003E59C1" w:rsidP="00F70078">
      <w:pPr>
        <w:pStyle w:val="R-Normal"/>
        <w:rPr>
          <w:b/>
          <w:sz w:val="26"/>
          <w:szCs w:val="26"/>
        </w:rPr>
      </w:pPr>
    </w:p>
    <w:p w:rsidR="003E59C1" w:rsidRDefault="003E59C1" w:rsidP="00F70078">
      <w:pPr>
        <w:pStyle w:val="R-Normal"/>
        <w:rPr>
          <w:b/>
          <w:sz w:val="26"/>
          <w:szCs w:val="26"/>
        </w:rPr>
      </w:pPr>
    </w:p>
    <w:p w:rsidR="003E59C1" w:rsidRDefault="003E59C1" w:rsidP="00F70078">
      <w:pPr>
        <w:pStyle w:val="R-Normal"/>
        <w:rPr>
          <w:b/>
          <w:sz w:val="26"/>
          <w:szCs w:val="26"/>
        </w:rPr>
      </w:pPr>
    </w:p>
    <w:p w:rsidR="00F50845" w:rsidRPr="003E59C1" w:rsidRDefault="00F50845" w:rsidP="00F70078">
      <w:pPr>
        <w:pStyle w:val="R-Normal"/>
        <w:rPr>
          <w:sz w:val="26"/>
          <w:szCs w:val="26"/>
        </w:rPr>
      </w:pPr>
      <w:r w:rsidRPr="003E59C1">
        <w:rPr>
          <w:b/>
          <w:sz w:val="26"/>
          <w:szCs w:val="26"/>
        </w:rPr>
        <w:t>CLASS DIAGRAM:</w:t>
      </w:r>
    </w:p>
    <w:p w:rsidR="00F50845" w:rsidRDefault="00F50845" w:rsidP="00F50845">
      <w:pPr>
        <w:jc w:val="both"/>
        <w:rPr>
          <w:rFonts w:ascii="Constantia" w:hAnsi="Constantia" w:cs="Arial"/>
          <w:b/>
          <w:sz w:val="28"/>
          <w:szCs w:val="28"/>
        </w:rPr>
      </w:pPr>
    </w:p>
    <w:p w:rsidR="00F50845" w:rsidRDefault="005572C0" w:rsidP="00F50845">
      <w:pPr>
        <w:jc w:val="both"/>
      </w:pPr>
      <w:r>
        <w:rPr>
          <w:noProof/>
        </w:rPr>
        <w:object w:dxaOrig="1440" w:dyaOrig="1440">
          <v:shape id="_x0000_s1030" type="#_x0000_t75" style="position:absolute;left:0;text-align:left;margin-left:-43.2pt;margin-top:53.4pt;width:518.5pt;height:474.05pt;z-index:251680768;mso-position-horizontal-relative:margin;mso-position-vertical-relative:margin">
            <v:imagedata r:id="rId57" o:title=""/>
            <w10:wrap type="square" anchorx="margin" anchory="margin"/>
          </v:shape>
          <o:OLEObject Type="Embed" ProgID="Visio.Drawing.15" ShapeID="_x0000_s1030" DrawAspect="Content" ObjectID="_1603295229" r:id="rId58"/>
        </w:object>
      </w:r>
    </w:p>
    <w:p w:rsidR="003E59C1" w:rsidRDefault="003E59C1" w:rsidP="00F50845">
      <w:pPr>
        <w:jc w:val="both"/>
      </w:pPr>
    </w:p>
    <w:p w:rsidR="003E59C1" w:rsidRDefault="003E59C1" w:rsidP="00F50845">
      <w:pPr>
        <w:jc w:val="both"/>
      </w:pPr>
    </w:p>
    <w:p w:rsidR="003E59C1" w:rsidRDefault="003E59C1" w:rsidP="00F50845">
      <w:pPr>
        <w:jc w:val="both"/>
      </w:pPr>
    </w:p>
    <w:p w:rsidR="003E59C1" w:rsidRDefault="003E59C1" w:rsidP="00F50845">
      <w:pPr>
        <w:jc w:val="both"/>
        <w:rPr>
          <w:rFonts w:ascii="Constantia" w:hAnsi="Constantia" w:cs="Arial"/>
          <w:b/>
          <w:sz w:val="28"/>
          <w:szCs w:val="28"/>
        </w:rPr>
      </w:pPr>
    </w:p>
    <w:p w:rsidR="007B441E" w:rsidRDefault="007B441E" w:rsidP="00F50845">
      <w:pPr>
        <w:jc w:val="both"/>
        <w:rPr>
          <w:rFonts w:ascii="Constantia" w:hAnsi="Constantia" w:cs="Arial"/>
          <w:b/>
          <w:sz w:val="28"/>
          <w:szCs w:val="28"/>
        </w:rPr>
      </w:pPr>
    </w:p>
    <w:p w:rsidR="007B441E" w:rsidRDefault="007B441E" w:rsidP="00F50845">
      <w:pPr>
        <w:jc w:val="both"/>
        <w:rPr>
          <w:rFonts w:ascii="Constantia" w:hAnsi="Constantia" w:cs="Arial"/>
          <w:b/>
          <w:sz w:val="28"/>
          <w:szCs w:val="28"/>
        </w:rPr>
      </w:pPr>
    </w:p>
    <w:p w:rsidR="00F50845" w:rsidRDefault="00F50845" w:rsidP="00F50845"/>
    <w:p w:rsidR="00F70078" w:rsidRDefault="00F70078" w:rsidP="008D1290"/>
    <w:p w:rsidR="008D1290" w:rsidRPr="003E59C1" w:rsidRDefault="008D1290" w:rsidP="008D1290">
      <w:pPr>
        <w:rPr>
          <w:rFonts w:ascii="Arial" w:hAnsi="Arial" w:cs="Arial"/>
          <w:b/>
          <w:sz w:val="26"/>
          <w:szCs w:val="26"/>
        </w:rPr>
      </w:pPr>
      <w:r w:rsidRPr="003E59C1">
        <w:rPr>
          <w:rFonts w:ascii="Arial" w:hAnsi="Arial" w:cs="Arial"/>
          <w:b/>
          <w:sz w:val="26"/>
          <w:szCs w:val="26"/>
        </w:rPr>
        <w:t>SEQUENCE DIAGRAM:</w:t>
      </w:r>
    </w:p>
    <w:p w:rsidR="008D1290" w:rsidRDefault="008D1290" w:rsidP="008D1290">
      <w:pPr>
        <w:pStyle w:val="ListParagraph"/>
        <w:rPr>
          <w:rFonts w:asciiTheme="majorHAnsi" w:hAnsiTheme="majorHAnsi"/>
          <w:b/>
          <w:sz w:val="36"/>
          <w:szCs w:val="36"/>
        </w:rPr>
      </w:pPr>
    </w:p>
    <w:p w:rsidR="008D1290" w:rsidRDefault="008D1290" w:rsidP="008D1290">
      <w:pPr>
        <w:pStyle w:val="R-Normal"/>
        <w:jc w:val="center"/>
      </w:pPr>
      <w:r>
        <w:object w:dxaOrig="10636" w:dyaOrig="13156">
          <v:shape id="_x0000_i1026" type="#_x0000_t75" style="width:444.75pt;height:551.25pt" o:ole="">
            <v:imagedata r:id="rId59" o:title=""/>
          </v:shape>
          <o:OLEObject Type="Embed" ProgID="Visio.Drawing.15" ShapeID="_x0000_i1026" DrawAspect="Content" ObjectID="_1603295227" r:id="rId60"/>
        </w:object>
      </w:r>
    </w:p>
    <w:p w:rsidR="008D1290" w:rsidRDefault="008D1290" w:rsidP="008D1290">
      <w:pPr>
        <w:pStyle w:val="R-Normal"/>
      </w:pPr>
    </w:p>
    <w:p w:rsidR="008D1290" w:rsidRDefault="008D1290" w:rsidP="008D1290">
      <w:pPr>
        <w:pStyle w:val="R-Normal"/>
      </w:pPr>
    </w:p>
    <w:p w:rsidR="008D1290" w:rsidRDefault="008D1290" w:rsidP="008D1290">
      <w:pPr>
        <w:pStyle w:val="R-Normal"/>
      </w:pPr>
    </w:p>
    <w:p w:rsidR="003E59C1" w:rsidRPr="003E59C1" w:rsidRDefault="008D1290" w:rsidP="008D1290">
      <w:pPr>
        <w:jc w:val="both"/>
        <w:rPr>
          <w:rFonts w:ascii="Arial" w:hAnsi="Arial" w:cs="Arial"/>
          <w:b/>
          <w:sz w:val="26"/>
          <w:szCs w:val="26"/>
        </w:rPr>
      </w:pPr>
      <w:r w:rsidRPr="003E59C1">
        <w:rPr>
          <w:rFonts w:ascii="Arial" w:hAnsi="Arial" w:cs="Arial"/>
          <w:b/>
          <w:sz w:val="26"/>
          <w:szCs w:val="26"/>
        </w:rPr>
        <w:lastRenderedPageBreak/>
        <w:t>ACTIVITY DIAGRAM:</w:t>
      </w:r>
    </w:p>
    <w:p w:rsidR="00644C17" w:rsidRPr="003E59C1" w:rsidRDefault="008D1290" w:rsidP="003E59C1">
      <w:pPr>
        <w:pStyle w:val="ListParagraph"/>
        <w:jc w:val="center"/>
        <w:rPr>
          <w:rFonts w:asciiTheme="majorHAnsi" w:hAnsiTheme="majorHAnsi"/>
          <w:b/>
          <w:sz w:val="36"/>
          <w:szCs w:val="36"/>
        </w:rPr>
      </w:pPr>
      <w:r>
        <w:object w:dxaOrig="10351" w:dyaOrig="15736">
          <v:shape id="_x0000_i1027" type="#_x0000_t75" style="width:408pt;height:605.25pt" o:ole="">
            <v:imagedata r:id="rId61" o:title=""/>
          </v:shape>
          <o:OLEObject Type="Embed" ProgID="Visio.Drawing.15" ShapeID="_x0000_i1027" DrawAspect="Content" ObjectID="_1603295228" r:id="rId62"/>
        </w:object>
      </w:r>
    </w:p>
    <w:p w:rsidR="00C63648" w:rsidRDefault="00C63648" w:rsidP="00C63648">
      <w:pPr>
        <w:pStyle w:val="R-SectionHeader"/>
        <w:rPr>
          <w:sz w:val="28"/>
          <w:szCs w:val="28"/>
        </w:rPr>
      </w:pPr>
      <w:r w:rsidRPr="00E852F0">
        <w:rPr>
          <w:sz w:val="28"/>
          <w:szCs w:val="28"/>
        </w:rPr>
        <w:lastRenderedPageBreak/>
        <w:t>3.3.2 Database Structure</w:t>
      </w:r>
    </w:p>
    <w:p w:rsidR="0029451B" w:rsidRDefault="0029451B" w:rsidP="0029451B">
      <w:pPr>
        <w:pStyle w:val="R-Normal"/>
      </w:pPr>
    </w:p>
    <w:p w:rsidR="00644C17" w:rsidRPr="00644C17" w:rsidRDefault="00644C17" w:rsidP="0029451B">
      <w:pPr>
        <w:pStyle w:val="R-Normal"/>
        <w:rPr>
          <w:b/>
          <w:sz w:val="24"/>
        </w:rPr>
      </w:pPr>
      <w:r w:rsidRPr="00644C17">
        <w:rPr>
          <w:b/>
          <w:sz w:val="24"/>
        </w:rPr>
        <w:t xml:space="preserve">Table 3-1: </w:t>
      </w:r>
      <w:r>
        <w:rPr>
          <w:b/>
          <w:sz w:val="24"/>
        </w:rPr>
        <w:t xml:space="preserve">Librarian </w:t>
      </w:r>
      <w:r w:rsidRPr="00644C17">
        <w:rPr>
          <w:b/>
          <w:sz w:val="24"/>
        </w:rPr>
        <w:t>Login Table</w:t>
      </w:r>
    </w:p>
    <w:p w:rsidR="0029451B" w:rsidRDefault="0029451B" w:rsidP="0029451B">
      <w:pPr>
        <w:pStyle w:val="R-Normal"/>
      </w:pPr>
    </w:p>
    <w:tbl>
      <w:tblPr>
        <w:tblStyle w:val="TableGrid"/>
        <w:tblW w:w="0" w:type="auto"/>
        <w:tblLook w:val="04A0" w:firstRow="1" w:lastRow="0" w:firstColumn="1" w:lastColumn="0" w:noHBand="0" w:noVBand="1"/>
      </w:tblPr>
      <w:tblGrid>
        <w:gridCol w:w="2157"/>
        <w:gridCol w:w="2157"/>
        <w:gridCol w:w="2158"/>
        <w:gridCol w:w="2158"/>
      </w:tblGrid>
      <w:tr w:rsidR="0029451B" w:rsidRPr="00644C17" w:rsidTr="0029451B">
        <w:tc>
          <w:tcPr>
            <w:tcW w:w="2157" w:type="dxa"/>
          </w:tcPr>
          <w:p w:rsidR="0029451B" w:rsidRPr="00644C17" w:rsidRDefault="0029451B" w:rsidP="0029451B">
            <w:pPr>
              <w:pStyle w:val="R-Normal"/>
              <w:rPr>
                <w:b/>
                <w:sz w:val="24"/>
              </w:rPr>
            </w:pPr>
            <w:r w:rsidRPr="00644C17">
              <w:rPr>
                <w:b/>
                <w:sz w:val="24"/>
              </w:rPr>
              <w:t>Column Name</w:t>
            </w:r>
          </w:p>
        </w:tc>
        <w:tc>
          <w:tcPr>
            <w:tcW w:w="2157" w:type="dxa"/>
          </w:tcPr>
          <w:p w:rsidR="0029451B" w:rsidRPr="00644C17" w:rsidRDefault="0029451B" w:rsidP="0029451B">
            <w:pPr>
              <w:pStyle w:val="R-Normal"/>
              <w:rPr>
                <w:b/>
                <w:sz w:val="24"/>
              </w:rPr>
            </w:pPr>
            <w:r w:rsidRPr="00644C17">
              <w:rPr>
                <w:b/>
                <w:sz w:val="24"/>
              </w:rPr>
              <w:t>Data Type</w:t>
            </w:r>
          </w:p>
        </w:tc>
        <w:tc>
          <w:tcPr>
            <w:tcW w:w="2158" w:type="dxa"/>
          </w:tcPr>
          <w:p w:rsidR="0029451B" w:rsidRPr="00644C17" w:rsidRDefault="0029451B" w:rsidP="0029451B">
            <w:pPr>
              <w:pStyle w:val="R-Normal"/>
              <w:rPr>
                <w:b/>
                <w:sz w:val="24"/>
              </w:rPr>
            </w:pPr>
            <w:r w:rsidRPr="00644C17">
              <w:rPr>
                <w:b/>
                <w:sz w:val="24"/>
              </w:rPr>
              <w:t>Null Value</w:t>
            </w:r>
          </w:p>
        </w:tc>
        <w:tc>
          <w:tcPr>
            <w:tcW w:w="2158" w:type="dxa"/>
          </w:tcPr>
          <w:p w:rsidR="0029451B" w:rsidRPr="00644C17" w:rsidRDefault="0029451B" w:rsidP="0029451B">
            <w:pPr>
              <w:pStyle w:val="R-Normal"/>
              <w:rPr>
                <w:b/>
                <w:sz w:val="24"/>
              </w:rPr>
            </w:pPr>
            <w:r w:rsidRPr="00644C17">
              <w:rPr>
                <w:b/>
                <w:sz w:val="24"/>
              </w:rPr>
              <w:t>Description</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User</w:t>
            </w:r>
            <w:r w:rsidR="00644C17" w:rsidRPr="00644C17">
              <w:rPr>
                <w:rFonts w:ascii="Times New Roman" w:hAnsi="Times New Roman" w:cs="Times New Roman"/>
                <w:sz w:val="24"/>
              </w:rPr>
              <w:t xml:space="preserve"> </w:t>
            </w:r>
            <w:r w:rsidRPr="00644C17">
              <w:rPr>
                <w:rFonts w:ascii="Times New Roman" w:hAnsi="Times New Roman" w:cs="Times New Roman"/>
                <w:sz w:val="24"/>
              </w:rPr>
              <w:t>Name</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Not Null</w:t>
            </w: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Password</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Not Null</w:t>
            </w:r>
          </w:p>
        </w:tc>
        <w:tc>
          <w:tcPr>
            <w:tcW w:w="2158" w:type="dxa"/>
          </w:tcPr>
          <w:p w:rsidR="0029451B" w:rsidRPr="00644C17" w:rsidRDefault="0029451B" w:rsidP="0029451B">
            <w:pPr>
              <w:pStyle w:val="R-Normal"/>
              <w:rPr>
                <w:rFonts w:ascii="Times New Roman" w:hAnsi="Times New Roman" w:cs="Times New Roman"/>
                <w:sz w:val="24"/>
              </w:rPr>
            </w:pPr>
          </w:p>
        </w:tc>
      </w:tr>
    </w:tbl>
    <w:p w:rsidR="0029451B" w:rsidRDefault="0029451B" w:rsidP="0029451B">
      <w:pPr>
        <w:pStyle w:val="R-Normal"/>
      </w:pPr>
    </w:p>
    <w:p w:rsidR="0029451B" w:rsidRDefault="0029451B" w:rsidP="0029451B">
      <w:pPr>
        <w:pStyle w:val="R-Normal"/>
      </w:pPr>
    </w:p>
    <w:p w:rsidR="0029451B" w:rsidRDefault="0029451B" w:rsidP="0029451B">
      <w:pPr>
        <w:pStyle w:val="R-Normal"/>
      </w:pPr>
    </w:p>
    <w:p w:rsidR="0029451B" w:rsidRPr="00644C17" w:rsidRDefault="00644C17" w:rsidP="00644C17">
      <w:pPr>
        <w:pStyle w:val="R-Normal"/>
        <w:ind w:left="720" w:hanging="720"/>
        <w:rPr>
          <w:b/>
          <w:sz w:val="24"/>
        </w:rPr>
      </w:pPr>
      <w:r w:rsidRPr="00644C17">
        <w:rPr>
          <w:b/>
          <w:sz w:val="24"/>
        </w:rPr>
        <w:t>Table 3-2: Books Data Table</w:t>
      </w:r>
    </w:p>
    <w:p w:rsidR="0029451B" w:rsidRPr="00644C17" w:rsidRDefault="0029451B" w:rsidP="0029451B">
      <w:pPr>
        <w:pStyle w:val="R-Normal"/>
        <w:rPr>
          <w:b/>
          <w:sz w:val="24"/>
        </w:rPr>
      </w:pPr>
    </w:p>
    <w:tbl>
      <w:tblPr>
        <w:tblStyle w:val="TableGrid"/>
        <w:tblW w:w="0" w:type="auto"/>
        <w:tblLook w:val="04A0" w:firstRow="1" w:lastRow="0" w:firstColumn="1" w:lastColumn="0" w:noHBand="0" w:noVBand="1"/>
      </w:tblPr>
      <w:tblGrid>
        <w:gridCol w:w="2157"/>
        <w:gridCol w:w="2157"/>
        <w:gridCol w:w="2158"/>
        <w:gridCol w:w="2158"/>
      </w:tblGrid>
      <w:tr w:rsidR="0029451B" w:rsidRPr="00644C17" w:rsidTr="0029451B">
        <w:tc>
          <w:tcPr>
            <w:tcW w:w="2157" w:type="dxa"/>
          </w:tcPr>
          <w:p w:rsidR="0029451B" w:rsidRPr="00644C17" w:rsidRDefault="0029451B" w:rsidP="0029451B">
            <w:pPr>
              <w:pStyle w:val="R-Normal"/>
              <w:rPr>
                <w:b/>
                <w:sz w:val="24"/>
              </w:rPr>
            </w:pPr>
            <w:r w:rsidRPr="00644C17">
              <w:rPr>
                <w:b/>
                <w:sz w:val="24"/>
              </w:rPr>
              <w:t>Column Name</w:t>
            </w:r>
          </w:p>
        </w:tc>
        <w:tc>
          <w:tcPr>
            <w:tcW w:w="2157" w:type="dxa"/>
          </w:tcPr>
          <w:p w:rsidR="0029451B" w:rsidRPr="00644C17" w:rsidRDefault="0029451B" w:rsidP="0029451B">
            <w:pPr>
              <w:pStyle w:val="R-Normal"/>
              <w:rPr>
                <w:b/>
                <w:sz w:val="24"/>
              </w:rPr>
            </w:pPr>
            <w:r w:rsidRPr="00644C17">
              <w:rPr>
                <w:b/>
                <w:sz w:val="24"/>
              </w:rPr>
              <w:t>Data Type</w:t>
            </w:r>
          </w:p>
        </w:tc>
        <w:tc>
          <w:tcPr>
            <w:tcW w:w="2158" w:type="dxa"/>
          </w:tcPr>
          <w:p w:rsidR="0029451B" w:rsidRPr="00644C17" w:rsidRDefault="0029451B" w:rsidP="0029451B">
            <w:pPr>
              <w:pStyle w:val="R-Normal"/>
              <w:rPr>
                <w:b/>
                <w:sz w:val="24"/>
              </w:rPr>
            </w:pPr>
            <w:r w:rsidRPr="00644C17">
              <w:rPr>
                <w:b/>
                <w:sz w:val="24"/>
              </w:rPr>
              <w:t>Null Value</w:t>
            </w:r>
          </w:p>
        </w:tc>
        <w:tc>
          <w:tcPr>
            <w:tcW w:w="2158" w:type="dxa"/>
          </w:tcPr>
          <w:p w:rsidR="0029451B" w:rsidRPr="00644C17" w:rsidRDefault="0029451B" w:rsidP="0029451B">
            <w:pPr>
              <w:pStyle w:val="R-Normal"/>
              <w:rPr>
                <w:b/>
                <w:sz w:val="24"/>
              </w:rPr>
            </w:pPr>
            <w:r w:rsidRPr="00644C17">
              <w:rPr>
                <w:b/>
                <w:sz w:val="24"/>
              </w:rPr>
              <w:t>Description</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Book Name</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Category</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Shelf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Short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Row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Short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Quantity</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Available Quantity</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bl>
    <w:p w:rsidR="0029451B" w:rsidRDefault="0029451B" w:rsidP="0029451B">
      <w:pPr>
        <w:pStyle w:val="R-Normal"/>
      </w:pPr>
    </w:p>
    <w:p w:rsidR="0029451B" w:rsidRDefault="0029451B" w:rsidP="0029451B">
      <w:pPr>
        <w:pStyle w:val="R-Normal"/>
      </w:pPr>
    </w:p>
    <w:p w:rsidR="0029451B" w:rsidRDefault="0029451B" w:rsidP="0029451B">
      <w:pPr>
        <w:pStyle w:val="R-Normal"/>
      </w:pPr>
    </w:p>
    <w:p w:rsidR="0029451B" w:rsidRPr="00644C17" w:rsidRDefault="00644C17" w:rsidP="0029451B">
      <w:pPr>
        <w:pStyle w:val="R-Normal"/>
        <w:rPr>
          <w:b/>
          <w:sz w:val="24"/>
        </w:rPr>
      </w:pPr>
      <w:r w:rsidRPr="00644C17">
        <w:rPr>
          <w:b/>
          <w:sz w:val="24"/>
        </w:rPr>
        <w:t>Table 3-3: Student Accounts Table</w:t>
      </w:r>
    </w:p>
    <w:p w:rsidR="0029451B" w:rsidRDefault="0029451B" w:rsidP="0029451B">
      <w:pPr>
        <w:pStyle w:val="R-Normal"/>
      </w:pPr>
    </w:p>
    <w:tbl>
      <w:tblPr>
        <w:tblStyle w:val="TableGrid"/>
        <w:tblW w:w="0" w:type="auto"/>
        <w:tblLook w:val="04A0" w:firstRow="1" w:lastRow="0" w:firstColumn="1" w:lastColumn="0" w:noHBand="0" w:noVBand="1"/>
      </w:tblPr>
      <w:tblGrid>
        <w:gridCol w:w="2157"/>
        <w:gridCol w:w="2157"/>
        <w:gridCol w:w="2158"/>
        <w:gridCol w:w="2158"/>
      </w:tblGrid>
      <w:tr w:rsidR="0029451B" w:rsidRPr="00644C17" w:rsidTr="0029451B">
        <w:tc>
          <w:tcPr>
            <w:tcW w:w="2157" w:type="dxa"/>
          </w:tcPr>
          <w:p w:rsidR="0029451B" w:rsidRPr="00644C17" w:rsidRDefault="0029451B" w:rsidP="0029451B">
            <w:pPr>
              <w:pStyle w:val="R-Normal"/>
              <w:rPr>
                <w:b/>
                <w:sz w:val="24"/>
              </w:rPr>
            </w:pPr>
            <w:r w:rsidRPr="00644C17">
              <w:rPr>
                <w:b/>
                <w:sz w:val="24"/>
              </w:rPr>
              <w:t>Column Name</w:t>
            </w:r>
          </w:p>
        </w:tc>
        <w:tc>
          <w:tcPr>
            <w:tcW w:w="2157" w:type="dxa"/>
          </w:tcPr>
          <w:p w:rsidR="0029451B" w:rsidRPr="00644C17" w:rsidRDefault="0029451B" w:rsidP="0029451B">
            <w:pPr>
              <w:pStyle w:val="R-Normal"/>
              <w:rPr>
                <w:b/>
                <w:sz w:val="24"/>
              </w:rPr>
            </w:pPr>
            <w:r w:rsidRPr="00644C17">
              <w:rPr>
                <w:b/>
                <w:sz w:val="24"/>
              </w:rPr>
              <w:t>Data Type</w:t>
            </w:r>
          </w:p>
        </w:tc>
        <w:tc>
          <w:tcPr>
            <w:tcW w:w="2158" w:type="dxa"/>
          </w:tcPr>
          <w:p w:rsidR="0029451B" w:rsidRPr="00644C17" w:rsidRDefault="0029451B" w:rsidP="0029451B">
            <w:pPr>
              <w:pStyle w:val="R-Normal"/>
              <w:rPr>
                <w:b/>
                <w:sz w:val="24"/>
              </w:rPr>
            </w:pPr>
            <w:r w:rsidRPr="00644C17">
              <w:rPr>
                <w:b/>
                <w:sz w:val="24"/>
              </w:rPr>
              <w:t>Null Value</w:t>
            </w:r>
          </w:p>
        </w:tc>
        <w:tc>
          <w:tcPr>
            <w:tcW w:w="2158" w:type="dxa"/>
          </w:tcPr>
          <w:p w:rsidR="0029451B" w:rsidRPr="00644C17" w:rsidRDefault="0029451B" w:rsidP="0029451B">
            <w:pPr>
              <w:pStyle w:val="R-Normal"/>
              <w:rPr>
                <w:b/>
                <w:sz w:val="24"/>
              </w:rPr>
            </w:pPr>
            <w:r w:rsidRPr="00644C17">
              <w:rPr>
                <w:b/>
                <w:sz w:val="24"/>
              </w:rPr>
              <w:t>Description</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Student Name</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Account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Not Null</w:t>
            </w:r>
          </w:p>
        </w:tc>
        <w:tc>
          <w:tcPr>
            <w:tcW w:w="2158"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Primary Key</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Department</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Semester / Year</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Contact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bl>
    <w:p w:rsidR="0029451B" w:rsidRDefault="0029451B" w:rsidP="0029451B">
      <w:pPr>
        <w:pStyle w:val="R-Normal"/>
      </w:pPr>
    </w:p>
    <w:p w:rsidR="0029451B" w:rsidRDefault="0029451B" w:rsidP="0029451B">
      <w:pPr>
        <w:pStyle w:val="R-Normal"/>
      </w:pPr>
    </w:p>
    <w:p w:rsidR="00644C17" w:rsidRDefault="00644C17" w:rsidP="0029451B">
      <w:pPr>
        <w:pStyle w:val="R-Normal"/>
      </w:pPr>
    </w:p>
    <w:p w:rsidR="0029451B" w:rsidRPr="00644C17" w:rsidRDefault="00644C17" w:rsidP="0029451B">
      <w:pPr>
        <w:pStyle w:val="R-Normal"/>
        <w:rPr>
          <w:b/>
          <w:sz w:val="24"/>
        </w:rPr>
      </w:pPr>
      <w:r w:rsidRPr="00644C17">
        <w:rPr>
          <w:b/>
          <w:sz w:val="24"/>
        </w:rPr>
        <w:t>Table 3-4: Issue Book Data Table</w:t>
      </w:r>
    </w:p>
    <w:p w:rsidR="0029451B" w:rsidRDefault="0029451B" w:rsidP="0029451B">
      <w:pPr>
        <w:pStyle w:val="R-Normal"/>
      </w:pPr>
    </w:p>
    <w:tbl>
      <w:tblPr>
        <w:tblStyle w:val="TableGrid"/>
        <w:tblW w:w="0" w:type="auto"/>
        <w:tblLook w:val="04A0" w:firstRow="1" w:lastRow="0" w:firstColumn="1" w:lastColumn="0" w:noHBand="0" w:noVBand="1"/>
      </w:tblPr>
      <w:tblGrid>
        <w:gridCol w:w="2157"/>
        <w:gridCol w:w="2157"/>
        <w:gridCol w:w="2158"/>
        <w:gridCol w:w="2158"/>
      </w:tblGrid>
      <w:tr w:rsidR="0029451B" w:rsidRPr="00644C17" w:rsidTr="0029451B">
        <w:tc>
          <w:tcPr>
            <w:tcW w:w="2157" w:type="dxa"/>
          </w:tcPr>
          <w:p w:rsidR="0029451B" w:rsidRPr="00644C17" w:rsidRDefault="0029451B" w:rsidP="0029451B">
            <w:pPr>
              <w:pStyle w:val="R-Normal"/>
              <w:rPr>
                <w:b/>
                <w:sz w:val="24"/>
              </w:rPr>
            </w:pPr>
            <w:r w:rsidRPr="00644C17">
              <w:rPr>
                <w:b/>
                <w:sz w:val="24"/>
              </w:rPr>
              <w:t>Column Name</w:t>
            </w:r>
          </w:p>
        </w:tc>
        <w:tc>
          <w:tcPr>
            <w:tcW w:w="2157" w:type="dxa"/>
          </w:tcPr>
          <w:p w:rsidR="0029451B" w:rsidRPr="00644C17" w:rsidRDefault="0029451B" w:rsidP="0029451B">
            <w:pPr>
              <w:pStyle w:val="R-Normal"/>
              <w:rPr>
                <w:b/>
                <w:sz w:val="24"/>
              </w:rPr>
            </w:pPr>
            <w:r w:rsidRPr="00644C17">
              <w:rPr>
                <w:b/>
                <w:sz w:val="24"/>
              </w:rPr>
              <w:t>Data Type</w:t>
            </w:r>
          </w:p>
        </w:tc>
        <w:tc>
          <w:tcPr>
            <w:tcW w:w="2158" w:type="dxa"/>
          </w:tcPr>
          <w:p w:rsidR="0029451B" w:rsidRPr="00644C17" w:rsidRDefault="0029451B" w:rsidP="0029451B">
            <w:pPr>
              <w:pStyle w:val="R-Normal"/>
              <w:rPr>
                <w:b/>
                <w:sz w:val="24"/>
              </w:rPr>
            </w:pPr>
            <w:r w:rsidRPr="00644C17">
              <w:rPr>
                <w:b/>
                <w:sz w:val="24"/>
              </w:rPr>
              <w:t>Null Value</w:t>
            </w:r>
          </w:p>
        </w:tc>
        <w:tc>
          <w:tcPr>
            <w:tcW w:w="2158" w:type="dxa"/>
          </w:tcPr>
          <w:p w:rsidR="0029451B" w:rsidRPr="00644C17" w:rsidRDefault="0029451B" w:rsidP="0029451B">
            <w:pPr>
              <w:pStyle w:val="R-Normal"/>
              <w:rPr>
                <w:b/>
                <w:sz w:val="24"/>
              </w:rPr>
            </w:pPr>
            <w:r w:rsidRPr="00644C17">
              <w:rPr>
                <w:b/>
                <w:sz w:val="24"/>
              </w:rPr>
              <w:t>Description</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Student Name</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Account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Not Null</w:t>
            </w:r>
          </w:p>
        </w:tc>
        <w:tc>
          <w:tcPr>
            <w:tcW w:w="2158"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Primary Key</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Department</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 xml:space="preserve">Semester / Year </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Contact No</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Book Name</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Category</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Shelf No</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Short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Row No</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Short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Date Of Issue</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Date Of Return</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bl>
    <w:p w:rsidR="0069437A" w:rsidRPr="00E852F0" w:rsidRDefault="0069437A" w:rsidP="0069437A">
      <w:pPr>
        <w:pStyle w:val="R-SectionHeader"/>
        <w:rPr>
          <w:sz w:val="28"/>
          <w:szCs w:val="28"/>
        </w:rPr>
      </w:pPr>
      <w:r w:rsidRPr="00E852F0">
        <w:rPr>
          <w:sz w:val="28"/>
          <w:szCs w:val="28"/>
        </w:rPr>
        <w:lastRenderedPageBreak/>
        <w:t>3.4 Licensing Requirements</w:t>
      </w:r>
    </w:p>
    <w:p w:rsidR="00C63648" w:rsidRDefault="00C63648" w:rsidP="00C63648">
      <w:pPr>
        <w:pStyle w:val="R-Normal"/>
      </w:pPr>
    </w:p>
    <w:p w:rsidR="00C63648" w:rsidRDefault="00E852F0" w:rsidP="00C63648">
      <w:pPr>
        <w:pStyle w:val="R-Normal"/>
        <w:rPr>
          <w:rFonts w:ascii="Times New Roman" w:hAnsi="Times New Roman" w:cs="Times New Roman"/>
          <w:sz w:val="24"/>
        </w:rPr>
      </w:pPr>
      <w:r>
        <w:rPr>
          <w:rFonts w:ascii="Times New Roman" w:hAnsi="Times New Roman" w:cs="Times New Roman"/>
          <w:sz w:val="24"/>
        </w:rPr>
        <w:t xml:space="preserve">                 </w:t>
      </w:r>
      <w:r w:rsidR="0069437A" w:rsidRPr="00E852F0">
        <w:rPr>
          <w:rFonts w:ascii="Times New Roman" w:hAnsi="Times New Roman" w:cs="Times New Roman"/>
          <w:sz w:val="24"/>
        </w:rPr>
        <w:t>Library Management System will be available under an End User License Agreement</w:t>
      </w:r>
      <w:r>
        <w:rPr>
          <w:rFonts w:ascii="Times New Roman" w:hAnsi="Times New Roman" w:cs="Times New Roman"/>
          <w:sz w:val="24"/>
        </w:rPr>
        <w:t xml:space="preserve"> (EULA)</w:t>
      </w:r>
      <w:r w:rsidR="0069437A" w:rsidRPr="00E852F0">
        <w:rPr>
          <w:rFonts w:ascii="Times New Roman" w:hAnsi="Times New Roman" w:cs="Times New Roman"/>
          <w:sz w:val="24"/>
        </w:rPr>
        <w:t>.</w:t>
      </w:r>
    </w:p>
    <w:p w:rsidR="00E852F0" w:rsidRDefault="00E852F0" w:rsidP="00C63648">
      <w:pPr>
        <w:pStyle w:val="R-Normal"/>
        <w:rPr>
          <w:rFonts w:ascii="Times New Roman" w:hAnsi="Times New Roman" w:cs="Times New Roman"/>
          <w:sz w:val="24"/>
        </w:rPr>
      </w:pPr>
    </w:p>
    <w:p w:rsidR="007366F0" w:rsidRDefault="007366F0" w:rsidP="00C63648">
      <w:pPr>
        <w:pStyle w:val="R-Normal"/>
        <w:rPr>
          <w:rFonts w:ascii="Times New Roman" w:hAnsi="Times New Roman" w:cs="Times New Roman"/>
          <w:sz w:val="24"/>
        </w:rPr>
      </w:pPr>
    </w:p>
    <w:p w:rsidR="00006BD6" w:rsidRPr="00006BD6" w:rsidRDefault="00006BD6" w:rsidP="00006BD6">
      <w:pPr>
        <w:pStyle w:val="R-SubHead1"/>
        <w:rPr>
          <w:sz w:val="28"/>
          <w:szCs w:val="28"/>
        </w:rPr>
      </w:pPr>
      <w:r>
        <w:rPr>
          <w:sz w:val="28"/>
          <w:szCs w:val="28"/>
        </w:rPr>
        <w:t xml:space="preserve">4. </w:t>
      </w:r>
      <w:r w:rsidRPr="00006BD6">
        <w:rPr>
          <w:sz w:val="28"/>
          <w:szCs w:val="28"/>
        </w:rPr>
        <w:t>Conclusion</w:t>
      </w:r>
    </w:p>
    <w:p w:rsidR="007366F0" w:rsidRDefault="007366F0" w:rsidP="00C63648">
      <w:pPr>
        <w:pStyle w:val="R-Normal"/>
        <w:rPr>
          <w:rFonts w:ascii="Times New Roman" w:hAnsi="Times New Roman" w:cs="Times New Roman"/>
          <w:sz w:val="24"/>
        </w:rPr>
      </w:pPr>
    </w:p>
    <w:p w:rsidR="00E852F0" w:rsidRDefault="007366F0" w:rsidP="00C63648">
      <w:pPr>
        <w:pStyle w:val="R-Normal"/>
        <w:rPr>
          <w:rFonts w:ascii="Times New Roman" w:hAnsi="Times New Roman" w:cs="Times New Roman"/>
          <w:sz w:val="24"/>
        </w:rPr>
      </w:pPr>
      <w:r w:rsidRPr="007366F0">
        <w:rPr>
          <w:rFonts w:ascii="Times New Roman" w:hAnsi="Times New Roman" w:cs="Times New Roman"/>
          <w:sz w:val="24"/>
        </w:rPr>
        <w:t xml:space="preserve">                     Library Management System (LMS) is the most important aspects of the system where it can facilitate the work of librarian and serve the customers well. Librarians needs to enhance their skills in facing new technology to face new transition in the library environment. Library Management System (LMS) provides some positive impacts towards library’s environment and this integrated system should be expanded and enhanced for future use in order to compete with other application system.</w:t>
      </w:r>
    </w:p>
    <w:p w:rsidR="00200494" w:rsidRDefault="00200494" w:rsidP="00C63648">
      <w:pPr>
        <w:pStyle w:val="R-Normal"/>
        <w:rPr>
          <w:rFonts w:ascii="Times New Roman" w:hAnsi="Times New Roman" w:cs="Times New Roman"/>
          <w:sz w:val="24"/>
        </w:rPr>
      </w:pPr>
    </w:p>
    <w:p w:rsidR="00CE6883" w:rsidRDefault="00CE6883" w:rsidP="00C63648">
      <w:pPr>
        <w:pStyle w:val="R-Normal"/>
        <w:rPr>
          <w:rFonts w:ascii="Times New Roman" w:hAnsi="Times New Roman" w:cs="Times New Roman"/>
          <w:sz w:val="24"/>
        </w:rPr>
      </w:pPr>
    </w:p>
    <w:p w:rsidR="00200494" w:rsidRPr="00200494" w:rsidRDefault="00200494" w:rsidP="00200494">
      <w:pPr>
        <w:pStyle w:val="R-SubHead1"/>
        <w:rPr>
          <w:sz w:val="28"/>
          <w:szCs w:val="28"/>
        </w:rPr>
      </w:pPr>
      <w:r>
        <w:rPr>
          <w:sz w:val="28"/>
          <w:szCs w:val="28"/>
        </w:rPr>
        <w:t xml:space="preserve">5. </w:t>
      </w:r>
      <w:r w:rsidRPr="00200494">
        <w:rPr>
          <w:sz w:val="28"/>
          <w:szCs w:val="28"/>
        </w:rPr>
        <w:t>Future Work</w:t>
      </w:r>
    </w:p>
    <w:p w:rsidR="008D7039" w:rsidRDefault="008D7039" w:rsidP="008D7039">
      <w:pPr>
        <w:pStyle w:val="BodyText"/>
        <w:spacing w:line="276" w:lineRule="auto"/>
      </w:pPr>
    </w:p>
    <w:p w:rsidR="007366F0" w:rsidRDefault="003D060D" w:rsidP="008D7039">
      <w:pPr>
        <w:pStyle w:val="BodyText"/>
        <w:spacing w:line="276" w:lineRule="auto"/>
      </w:pPr>
      <w:r>
        <w:t xml:space="preserve">                    </w:t>
      </w:r>
      <w:r w:rsidR="008D7039">
        <w:t>The Library Management System</w:t>
      </w:r>
      <w:r w:rsidR="008D7039">
        <w:t xml:space="preserve"> can b</w:t>
      </w:r>
      <w:r w:rsidR="008D7039">
        <w:t xml:space="preserve">e improved by making it web based application in future as this improvement </w:t>
      </w:r>
      <w:r w:rsidR="008D7039">
        <w:t>w</w:t>
      </w:r>
      <w:r w:rsidR="008D7039">
        <w:t xml:space="preserve">ill enable the student to check status of his/her issued books data and due date of return date and see all books which are available in library. By this improvement the student can also register them online and also has </w:t>
      </w:r>
      <w:r w:rsidR="008D0C44">
        <w:t xml:space="preserve">       </w:t>
      </w:r>
      <w:r w:rsidR="008D7039">
        <w:t xml:space="preserve">E-books to </w:t>
      </w:r>
      <w:bookmarkStart w:id="0" w:name="_GoBack"/>
      <w:bookmarkEnd w:id="0"/>
      <w:r w:rsidR="008D7039">
        <w:t>read online.</w:t>
      </w:r>
    </w:p>
    <w:p w:rsidR="00200494" w:rsidRPr="007366F0" w:rsidRDefault="00200494" w:rsidP="00C63648">
      <w:pPr>
        <w:pStyle w:val="R-Normal"/>
        <w:rPr>
          <w:rFonts w:ascii="Times New Roman" w:hAnsi="Times New Roman" w:cs="Times New Roman"/>
          <w:sz w:val="24"/>
        </w:rPr>
      </w:pPr>
    </w:p>
    <w:p w:rsidR="00C63648" w:rsidRPr="00C63648" w:rsidRDefault="00C63648" w:rsidP="00C63648">
      <w:pPr>
        <w:pStyle w:val="R-Normal"/>
      </w:pPr>
    </w:p>
    <w:p w:rsidR="00014981" w:rsidRPr="00E852F0" w:rsidRDefault="00200494">
      <w:pPr>
        <w:pStyle w:val="R-SubHead1"/>
        <w:rPr>
          <w:sz w:val="28"/>
          <w:szCs w:val="28"/>
        </w:rPr>
      </w:pPr>
      <w:r>
        <w:rPr>
          <w:sz w:val="28"/>
          <w:szCs w:val="28"/>
        </w:rPr>
        <w:t>6</w:t>
      </w:r>
      <w:r w:rsidR="00FF46AE" w:rsidRPr="00E852F0">
        <w:rPr>
          <w:sz w:val="28"/>
          <w:szCs w:val="28"/>
        </w:rPr>
        <w:t>. References</w:t>
      </w:r>
    </w:p>
    <w:p w:rsidR="002E176D" w:rsidRDefault="002E176D">
      <w:pPr>
        <w:pStyle w:val="R-Normal"/>
      </w:pPr>
    </w:p>
    <w:p w:rsidR="008361C7" w:rsidRPr="00372385" w:rsidRDefault="008361C7" w:rsidP="008361C7">
      <w:pPr>
        <w:pStyle w:val="R-Normal"/>
        <w:rPr>
          <w:rFonts w:ascii="Times New Roman" w:hAnsi="Times New Roman" w:cs="Times New Roman"/>
          <w:sz w:val="24"/>
        </w:rPr>
      </w:pPr>
      <w:r w:rsidRPr="00372385">
        <w:rPr>
          <w:rFonts w:ascii="Times New Roman" w:hAnsi="Times New Roman" w:cs="Times New Roman"/>
          <w:sz w:val="24"/>
        </w:rPr>
        <w:t xml:space="preserve">[1] Anthony </w:t>
      </w:r>
      <w:proofErr w:type="spellStart"/>
      <w:r w:rsidRPr="00372385">
        <w:rPr>
          <w:rFonts w:ascii="Times New Roman" w:hAnsi="Times New Roman" w:cs="Times New Roman"/>
          <w:sz w:val="24"/>
        </w:rPr>
        <w:t>Cassels</w:t>
      </w:r>
      <w:proofErr w:type="spellEnd"/>
      <w:r w:rsidRPr="00372385">
        <w:rPr>
          <w:rFonts w:ascii="Times New Roman" w:hAnsi="Times New Roman" w:cs="Times New Roman"/>
          <w:sz w:val="24"/>
        </w:rPr>
        <w:t xml:space="preserve">, </w:t>
      </w:r>
      <w:r w:rsidRPr="00372385">
        <w:rPr>
          <w:rFonts w:ascii="Times New Roman" w:hAnsi="Times New Roman" w:cs="Times New Roman"/>
          <w:i/>
          <w:sz w:val="24"/>
        </w:rPr>
        <w:t xml:space="preserve">Information Centre Manager </w:t>
      </w:r>
      <w:proofErr w:type="spellStart"/>
      <w:proofErr w:type="gramStart"/>
      <w:r w:rsidRPr="00372385">
        <w:rPr>
          <w:rFonts w:ascii="Times New Roman" w:hAnsi="Times New Roman" w:cs="Times New Roman"/>
          <w:i/>
          <w:sz w:val="24"/>
        </w:rPr>
        <w:t>Fera</w:t>
      </w:r>
      <w:proofErr w:type="spellEnd"/>
      <w:proofErr w:type="gramEnd"/>
      <w:r w:rsidRPr="00372385">
        <w:rPr>
          <w:rFonts w:ascii="Times New Roman" w:hAnsi="Times New Roman" w:cs="Times New Roman"/>
          <w:sz w:val="24"/>
        </w:rPr>
        <w:t>, Room 11G08, Sand Hutton, York, YO41 1LZ.</w:t>
      </w:r>
    </w:p>
    <w:p w:rsidR="00372385" w:rsidRPr="00372385" w:rsidRDefault="00372385" w:rsidP="008361C7">
      <w:pPr>
        <w:pStyle w:val="R-Normal"/>
        <w:rPr>
          <w:rFonts w:ascii="Times New Roman" w:hAnsi="Times New Roman" w:cs="Times New Roman"/>
          <w:sz w:val="24"/>
        </w:rPr>
      </w:pPr>
    </w:p>
    <w:p w:rsidR="008361C7" w:rsidRPr="00372385" w:rsidRDefault="008361C7" w:rsidP="008361C7">
      <w:pPr>
        <w:pStyle w:val="R-Normal"/>
        <w:rPr>
          <w:rFonts w:ascii="Times New Roman" w:hAnsi="Times New Roman" w:cs="Times New Roman"/>
          <w:sz w:val="24"/>
        </w:rPr>
      </w:pPr>
      <w:r w:rsidRPr="00372385">
        <w:rPr>
          <w:rFonts w:ascii="Times New Roman" w:hAnsi="Times New Roman" w:cs="Times New Roman"/>
          <w:sz w:val="24"/>
        </w:rPr>
        <w:t>[2</w:t>
      </w:r>
      <w:r w:rsidR="00372385" w:rsidRPr="00372385">
        <w:rPr>
          <w:rFonts w:ascii="Times New Roman" w:hAnsi="Times New Roman" w:cs="Times New Roman"/>
          <w:sz w:val="24"/>
        </w:rPr>
        <w:t xml:space="preserve">] </w:t>
      </w:r>
      <w:hyperlink r:id="rId63" w:history="1">
        <w:r w:rsidR="00372385" w:rsidRPr="00372385">
          <w:rPr>
            <w:rStyle w:val="Hyperlink"/>
            <w:rFonts w:ascii="Times New Roman" w:hAnsi="Times New Roman" w:cs="Times New Roman"/>
            <w:color w:val="auto"/>
            <w:sz w:val="24"/>
            <w:u w:val="none"/>
          </w:rPr>
          <w:t>http://repository.sustech.edu/bitstream/handle/123456789/7384/chapter%203.pdf? sequence=6</w:t>
        </w:r>
      </w:hyperlink>
    </w:p>
    <w:p w:rsidR="00372385" w:rsidRPr="00372385" w:rsidRDefault="00372385" w:rsidP="008361C7">
      <w:pPr>
        <w:pStyle w:val="R-Normal"/>
        <w:rPr>
          <w:rFonts w:ascii="Times New Roman" w:hAnsi="Times New Roman" w:cs="Times New Roman"/>
          <w:sz w:val="24"/>
        </w:rPr>
      </w:pPr>
    </w:p>
    <w:p w:rsidR="00372385" w:rsidRPr="00372385" w:rsidRDefault="00372385" w:rsidP="008361C7">
      <w:pPr>
        <w:pStyle w:val="R-Normal"/>
        <w:rPr>
          <w:rFonts w:ascii="Times New Roman" w:hAnsi="Times New Roman" w:cs="Times New Roman"/>
          <w:sz w:val="24"/>
        </w:rPr>
      </w:pPr>
      <w:r w:rsidRPr="00372385">
        <w:rPr>
          <w:rFonts w:ascii="Times New Roman" w:hAnsi="Times New Roman" w:cs="Times New Roman"/>
          <w:sz w:val="24"/>
        </w:rPr>
        <w:t>[3] IEE STD 830-1998 Standard Recommended Practice For Software Requirement Specification.</w:t>
      </w:r>
    </w:p>
    <w:p w:rsidR="00372385" w:rsidRPr="00372385" w:rsidRDefault="00372385" w:rsidP="008361C7">
      <w:pPr>
        <w:pStyle w:val="R-Normal"/>
        <w:rPr>
          <w:rFonts w:ascii="Times New Roman" w:hAnsi="Times New Roman" w:cs="Times New Roman"/>
          <w:sz w:val="24"/>
        </w:rPr>
      </w:pPr>
    </w:p>
    <w:p w:rsidR="00372385" w:rsidRDefault="00372385" w:rsidP="008361C7">
      <w:pPr>
        <w:pStyle w:val="R-Normal"/>
        <w:rPr>
          <w:rFonts w:ascii="Times New Roman" w:hAnsi="Times New Roman" w:cs="Times New Roman"/>
          <w:sz w:val="24"/>
        </w:rPr>
      </w:pPr>
      <w:r w:rsidRPr="00372385">
        <w:rPr>
          <w:rFonts w:ascii="Times New Roman" w:hAnsi="Times New Roman" w:cs="Times New Roman"/>
          <w:sz w:val="24"/>
        </w:rPr>
        <w:t>[4] H.C. Tao. Software engineering, Beijing: economic science press, pp. 292-311, 2004.</w:t>
      </w:r>
    </w:p>
    <w:p w:rsidR="007C5BD8" w:rsidRDefault="007C5BD8" w:rsidP="008361C7">
      <w:pPr>
        <w:pStyle w:val="R-Normal"/>
        <w:rPr>
          <w:rFonts w:ascii="Times New Roman" w:hAnsi="Times New Roman" w:cs="Times New Roman"/>
          <w:sz w:val="24"/>
        </w:rPr>
      </w:pPr>
    </w:p>
    <w:p w:rsidR="007C5BD8" w:rsidRPr="00880822" w:rsidRDefault="007C5BD8" w:rsidP="007C5BD8">
      <w:pPr>
        <w:pStyle w:val="Default"/>
        <w:rPr>
          <w:rFonts w:ascii="Times New Roman" w:hAnsi="Times New Roman" w:cs="Times New Roman"/>
        </w:rPr>
      </w:pPr>
      <w:r w:rsidRPr="00880822">
        <w:rPr>
          <w:rFonts w:ascii="Times New Roman" w:hAnsi="Times New Roman" w:cs="Times New Roman"/>
        </w:rPr>
        <w:t>[5] Rachel S. Smith, Senior Interface Designer, CSU Center for Distributed Learning.</w:t>
      </w:r>
    </w:p>
    <w:sectPr w:rsidR="007C5BD8" w:rsidRPr="00880822" w:rsidSect="005A418E">
      <w:footerReference w:type="default" r:id="rId6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2C0" w:rsidRDefault="005572C0">
      <w:r>
        <w:separator/>
      </w:r>
    </w:p>
  </w:endnote>
  <w:endnote w:type="continuationSeparator" w:id="0">
    <w:p w:rsidR="005572C0" w:rsidRDefault="00557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LMFKL+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1E4" w:rsidRDefault="004D41E4">
    <w:pPr>
      <w:pStyle w:val="R-Normal"/>
      <w:rPr>
        <w:sz w:val="16"/>
      </w:rPr>
    </w:pPr>
    <w:r>
      <w:rPr>
        <w:sz w:val="16"/>
      </w:rPr>
      <w:t xml:space="preserve">       </w:t>
    </w:r>
    <w:r>
      <w:rPr>
        <w:sz w:val="16"/>
      </w:rPr>
      <w:tab/>
    </w:r>
    <w:r>
      <w:rPr>
        <w:sz w:val="16"/>
      </w:rPr>
      <w:tab/>
    </w:r>
    <w:r>
      <w:rPr>
        <w:sz w:val="16"/>
      </w:rPr>
      <w:tab/>
    </w:r>
    <w:r>
      <w:rPr>
        <w:sz w:val="16"/>
      </w:rPr>
      <w:tab/>
    </w:r>
    <w:r>
      <w:rPr>
        <w:sz w:val="16"/>
      </w:rPr>
      <w:tab/>
    </w:r>
    <w:r>
      <w:rPr>
        <w:sz w:val="16"/>
      </w:rPr>
      <w:tab/>
    </w:r>
    <w:r>
      <w:rPr>
        <w:sz w:val="16"/>
      </w:rPr>
      <w:tab/>
    </w:r>
    <w:r>
      <w:rPr>
        <w:sz w:val="16"/>
      </w:rPr>
      <w:tab/>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8D0C44">
      <w:rPr>
        <w:rStyle w:val="PageNumber"/>
        <w:noProof/>
        <w:sz w:val="16"/>
      </w:rPr>
      <w:t>18</w:t>
    </w:r>
    <w:r>
      <w:rPr>
        <w:rStyle w:val="PageNumbe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2C0" w:rsidRDefault="005572C0">
      <w:r>
        <w:separator/>
      </w:r>
    </w:p>
  </w:footnote>
  <w:footnote w:type="continuationSeparator" w:id="0">
    <w:p w:rsidR="005572C0" w:rsidRDefault="005572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4B48"/>
    <w:multiLevelType w:val="hybridMultilevel"/>
    <w:tmpl w:val="BF2CA6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F7550"/>
    <w:multiLevelType w:val="hybridMultilevel"/>
    <w:tmpl w:val="96CEDBC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049214CF"/>
    <w:multiLevelType w:val="hybridMultilevel"/>
    <w:tmpl w:val="D8D4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C3255"/>
    <w:multiLevelType w:val="hybridMultilevel"/>
    <w:tmpl w:val="3E9A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96FA6"/>
    <w:multiLevelType w:val="hybridMultilevel"/>
    <w:tmpl w:val="C1EE7F2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14455154"/>
    <w:multiLevelType w:val="hybridMultilevel"/>
    <w:tmpl w:val="8626D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124999"/>
    <w:multiLevelType w:val="multilevel"/>
    <w:tmpl w:val="7A9423D2"/>
    <w:lvl w:ilvl="0">
      <w:start w:val="1"/>
      <w:numFmt w:val="decimal"/>
      <w:lvlText w:val="%1"/>
      <w:lvlJc w:val="left"/>
      <w:pPr>
        <w:ind w:left="360" w:hanging="360"/>
      </w:pPr>
      <w:rPr>
        <w:rFonts w:ascii="Times New Roman" w:hAnsi="Times New Roman" w:cs="Times New Roman" w:hint="default"/>
        <w:b w:val="0"/>
      </w:rPr>
    </w:lvl>
    <w:lvl w:ilvl="1">
      <w:start w:val="2"/>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b w:val="0"/>
      </w:rPr>
    </w:lvl>
    <w:lvl w:ilvl="3">
      <w:start w:val="1"/>
      <w:numFmt w:val="decimal"/>
      <w:lvlText w:val="%1.%2.%3.%4"/>
      <w:lvlJc w:val="left"/>
      <w:pPr>
        <w:ind w:left="1080" w:hanging="1080"/>
      </w:pPr>
      <w:rPr>
        <w:rFonts w:ascii="Times New Roman" w:hAnsi="Times New Roman" w:cs="Times New Roman" w:hint="default"/>
        <w:b w:val="0"/>
      </w:rPr>
    </w:lvl>
    <w:lvl w:ilvl="4">
      <w:start w:val="1"/>
      <w:numFmt w:val="decimal"/>
      <w:lvlText w:val="%1.%2.%3.%4.%5"/>
      <w:lvlJc w:val="left"/>
      <w:pPr>
        <w:ind w:left="1080" w:hanging="1080"/>
      </w:pPr>
      <w:rPr>
        <w:rFonts w:ascii="Times New Roman" w:hAnsi="Times New Roman" w:cs="Times New Roman" w:hint="default"/>
        <w:b w:val="0"/>
      </w:rPr>
    </w:lvl>
    <w:lvl w:ilvl="5">
      <w:start w:val="1"/>
      <w:numFmt w:val="decimal"/>
      <w:lvlText w:val="%1.%2.%3.%4.%5.%6"/>
      <w:lvlJc w:val="left"/>
      <w:pPr>
        <w:ind w:left="1440" w:hanging="1440"/>
      </w:pPr>
      <w:rPr>
        <w:rFonts w:ascii="Times New Roman" w:hAnsi="Times New Roman" w:cs="Times New Roman" w:hint="default"/>
        <w:b w:val="0"/>
      </w:rPr>
    </w:lvl>
    <w:lvl w:ilvl="6">
      <w:start w:val="1"/>
      <w:numFmt w:val="decimal"/>
      <w:lvlText w:val="%1.%2.%3.%4.%5.%6.%7"/>
      <w:lvlJc w:val="left"/>
      <w:pPr>
        <w:ind w:left="1440" w:hanging="1440"/>
      </w:pPr>
      <w:rPr>
        <w:rFonts w:ascii="Times New Roman" w:hAnsi="Times New Roman" w:cs="Times New Roman" w:hint="default"/>
        <w:b w:val="0"/>
      </w:rPr>
    </w:lvl>
    <w:lvl w:ilvl="7">
      <w:start w:val="1"/>
      <w:numFmt w:val="decimal"/>
      <w:lvlText w:val="%1.%2.%3.%4.%5.%6.%7.%8"/>
      <w:lvlJc w:val="left"/>
      <w:pPr>
        <w:ind w:left="1800" w:hanging="1800"/>
      </w:pPr>
      <w:rPr>
        <w:rFonts w:ascii="Times New Roman" w:hAnsi="Times New Roman" w:cs="Times New Roman" w:hint="default"/>
        <w:b w:val="0"/>
      </w:rPr>
    </w:lvl>
    <w:lvl w:ilvl="8">
      <w:start w:val="1"/>
      <w:numFmt w:val="decimal"/>
      <w:lvlText w:val="%1.%2.%3.%4.%5.%6.%7.%8.%9"/>
      <w:lvlJc w:val="left"/>
      <w:pPr>
        <w:ind w:left="1800" w:hanging="1800"/>
      </w:pPr>
      <w:rPr>
        <w:rFonts w:ascii="Times New Roman" w:hAnsi="Times New Roman" w:cs="Times New Roman" w:hint="default"/>
        <w:b w:val="0"/>
      </w:rPr>
    </w:lvl>
  </w:abstractNum>
  <w:abstractNum w:abstractNumId="7">
    <w:nsid w:val="1DF44301"/>
    <w:multiLevelType w:val="hybridMultilevel"/>
    <w:tmpl w:val="332A18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2D2872"/>
    <w:multiLevelType w:val="hybridMultilevel"/>
    <w:tmpl w:val="B59E1F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FC2CD7"/>
    <w:multiLevelType w:val="hybridMultilevel"/>
    <w:tmpl w:val="DDE0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0600D9"/>
    <w:multiLevelType w:val="hybridMultilevel"/>
    <w:tmpl w:val="7160D8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375BFA"/>
    <w:multiLevelType w:val="hybridMultilevel"/>
    <w:tmpl w:val="9EA24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2AB23A0"/>
    <w:multiLevelType w:val="hybridMultilevel"/>
    <w:tmpl w:val="B80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554DFE"/>
    <w:multiLevelType w:val="hybridMultilevel"/>
    <w:tmpl w:val="844604A2"/>
    <w:lvl w:ilvl="0" w:tplc="0409000F">
      <w:start w:val="1"/>
      <w:numFmt w:val="decimal"/>
      <w:lvlText w:val="%1."/>
      <w:lvlJc w:val="lef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nsid w:val="2AD14C6D"/>
    <w:multiLevelType w:val="multilevel"/>
    <w:tmpl w:val="84564138"/>
    <w:lvl w:ilvl="0">
      <w:start w:val="2"/>
      <w:numFmt w:val="decimal"/>
      <w:lvlText w:val="%1"/>
      <w:lvlJc w:val="left"/>
      <w:pPr>
        <w:ind w:left="570" w:hanging="570"/>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2AEC5B34"/>
    <w:multiLevelType w:val="hybridMultilevel"/>
    <w:tmpl w:val="6036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B016EB"/>
    <w:multiLevelType w:val="hybridMultilevel"/>
    <w:tmpl w:val="D5801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885001"/>
    <w:multiLevelType w:val="multilevel"/>
    <w:tmpl w:val="1C8C9B5E"/>
    <w:lvl w:ilvl="0">
      <w:start w:val="1"/>
      <w:numFmt w:val="decimal"/>
      <w:lvlText w:val="%1"/>
      <w:lvlJc w:val="left"/>
      <w:pPr>
        <w:ind w:left="360" w:hanging="360"/>
      </w:pPr>
      <w:rPr>
        <w:rFonts w:hint="default"/>
      </w:rPr>
    </w:lvl>
    <w:lvl w:ilvl="1">
      <w:start w:val="4"/>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8">
    <w:nsid w:val="329A066A"/>
    <w:multiLevelType w:val="multilevel"/>
    <w:tmpl w:val="3D1A67F2"/>
    <w:lvl w:ilvl="0">
      <w:start w:val="1"/>
      <w:numFmt w:val="decimal"/>
      <w:lvlText w:val="%1."/>
      <w:lvlJc w:val="left"/>
      <w:pPr>
        <w:tabs>
          <w:tab w:val="num" w:pos="720"/>
        </w:tabs>
        <w:ind w:left="720" w:hanging="360"/>
      </w:p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9">
    <w:nsid w:val="330B753F"/>
    <w:multiLevelType w:val="hybridMultilevel"/>
    <w:tmpl w:val="83BA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E714E"/>
    <w:multiLevelType w:val="hybridMultilevel"/>
    <w:tmpl w:val="1660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8F5106"/>
    <w:multiLevelType w:val="hybridMultilevel"/>
    <w:tmpl w:val="6CEC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090D35"/>
    <w:multiLevelType w:val="hybridMultilevel"/>
    <w:tmpl w:val="B562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4D1D39"/>
    <w:multiLevelType w:val="multilevel"/>
    <w:tmpl w:val="E438BC6E"/>
    <w:lvl w:ilvl="0">
      <w:start w:val="1"/>
      <w:numFmt w:val="decimal"/>
      <w:lvlText w:val="%1."/>
      <w:lvlJc w:val="left"/>
      <w:pPr>
        <w:ind w:left="720" w:hanging="360"/>
      </w:pPr>
      <w:rPr>
        <w:rFonts w:hint="default"/>
      </w:rPr>
    </w:lvl>
    <w:lvl w:ilvl="1">
      <w:start w:val="5"/>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BC160C4"/>
    <w:multiLevelType w:val="hybridMultilevel"/>
    <w:tmpl w:val="3AF06A4C"/>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5">
    <w:nsid w:val="4F540C84"/>
    <w:multiLevelType w:val="multilevel"/>
    <w:tmpl w:val="B90E03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5E6465B2"/>
    <w:multiLevelType w:val="hybridMultilevel"/>
    <w:tmpl w:val="4B5455DE"/>
    <w:lvl w:ilvl="0" w:tplc="CCB26E2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EAF3658"/>
    <w:multiLevelType w:val="hybridMultilevel"/>
    <w:tmpl w:val="0AD268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606B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1E30019"/>
    <w:multiLevelType w:val="hybridMultilevel"/>
    <w:tmpl w:val="FC18E36A"/>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nsid w:val="65C44F3C"/>
    <w:multiLevelType w:val="hybridMultilevel"/>
    <w:tmpl w:val="12F4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336E32"/>
    <w:multiLevelType w:val="multilevel"/>
    <w:tmpl w:val="B90E03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67B12E43"/>
    <w:multiLevelType w:val="hybridMultilevel"/>
    <w:tmpl w:val="D4CC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FF79CE"/>
    <w:multiLevelType w:val="hybridMultilevel"/>
    <w:tmpl w:val="2BAA7A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BFF643F"/>
    <w:multiLevelType w:val="hybridMultilevel"/>
    <w:tmpl w:val="FD4628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C57060C"/>
    <w:multiLevelType w:val="hybridMultilevel"/>
    <w:tmpl w:val="700E2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236DBF"/>
    <w:multiLevelType w:val="multilevel"/>
    <w:tmpl w:val="3B0A4032"/>
    <w:lvl w:ilvl="0">
      <w:start w:val="1"/>
      <w:numFmt w:val="decimal"/>
      <w:lvlText w:val="%1"/>
      <w:lvlJc w:val="left"/>
      <w:pPr>
        <w:ind w:left="360" w:hanging="360"/>
      </w:pPr>
      <w:rPr>
        <w:rFonts w:hint="default"/>
        <w:b/>
        <w:sz w:val="24"/>
      </w:rPr>
    </w:lvl>
    <w:lvl w:ilvl="1">
      <w:start w:val="4"/>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b w:val="0"/>
        <w:sz w:val="20"/>
      </w:rPr>
    </w:lvl>
    <w:lvl w:ilvl="3">
      <w:start w:val="1"/>
      <w:numFmt w:val="decimal"/>
      <w:lvlText w:val="%1.%2.%3.%4"/>
      <w:lvlJc w:val="left"/>
      <w:pPr>
        <w:ind w:left="1080" w:hanging="108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440" w:hanging="1440"/>
      </w:pPr>
      <w:rPr>
        <w:rFonts w:hint="default"/>
        <w:b w:val="0"/>
        <w:sz w:val="20"/>
      </w:rPr>
    </w:lvl>
    <w:lvl w:ilvl="6">
      <w:start w:val="1"/>
      <w:numFmt w:val="decimal"/>
      <w:lvlText w:val="%1.%2.%3.%4.%5.%6.%7"/>
      <w:lvlJc w:val="left"/>
      <w:pPr>
        <w:ind w:left="1440" w:hanging="1440"/>
      </w:pPr>
      <w:rPr>
        <w:rFonts w:hint="default"/>
        <w:b w:val="0"/>
        <w:sz w:val="20"/>
      </w:rPr>
    </w:lvl>
    <w:lvl w:ilvl="7">
      <w:start w:val="1"/>
      <w:numFmt w:val="decimal"/>
      <w:lvlText w:val="%1.%2.%3.%4.%5.%6.%7.%8"/>
      <w:lvlJc w:val="left"/>
      <w:pPr>
        <w:ind w:left="1800" w:hanging="1800"/>
      </w:pPr>
      <w:rPr>
        <w:rFonts w:hint="default"/>
        <w:b w:val="0"/>
        <w:sz w:val="20"/>
      </w:rPr>
    </w:lvl>
    <w:lvl w:ilvl="8">
      <w:start w:val="1"/>
      <w:numFmt w:val="decimal"/>
      <w:lvlText w:val="%1.%2.%3.%4.%5.%6.%7.%8.%9"/>
      <w:lvlJc w:val="left"/>
      <w:pPr>
        <w:ind w:left="1800" w:hanging="1800"/>
      </w:pPr>
      <w:rPr>
        <w:rFonts w:hint="default"/>
        <w:b w:val="0"/>
        <w:sz w:val="20"/>
      </w:rPr>
    </w:lvl>
  </w:abstractNum>
  <w:abstractNum w:abstractNumId="37">
    <w:nsid w:val="7287703D"/>
    <w:multiLevelType w:val="hybridMultilevel"/>
    <w:tmpl w:val="3E9C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3A58AA"/>
    <w:multiLevelType w:val="hybridMultilevel"/>
    <w:tmpl w:val="9996860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8424C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97A7CFE"/>
    <w:multiLevelType w:val="hybridMultilevel"/>
    <w:tmpl w:val="D3A8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9B6F78"/>
    <w:multiLevelType w:val="multilevel"/>
    <w:tmpl w:val="32BCBD2C"/>
    <w:lvl w:ilvl="0">
      <w:start w:val="2"/>
      <w:numFmt w:val="decimal"/>
      <w:lvlText w:val="%1"/>
      <w:lvlJc w:val="left"/>
      <w:pPr>
        <w:ind w:left="930" w:hanging="930"/>
      </w:pPr>
      <w:rPr>
        <w:rFonts w:hint="default"/>
      </w:rPr>
    </w:lvl>
    <w:lvl w:ilvl="1">
      <w:start w:val="12"/>
      <w:numFmt w:val="decimal"/>
      <w:lvlText w:val="%1.%2"/>
      <w:lvlJc w:val="left"/>
      <w:pPr>
        <w:ind w:left="1110" w:hanging="930"/>
      </w:pPr>
      <w:rPr>
        <w:rFonts w:hint="default"/>
      </w:rPr>
    </w:lvl>
    <w:lvl w:ilvl="2">
      <w:start w:val="2"/>
      <w:numFmt w:val="decimal"/>
      <w:lvlText w:val="%1.%2.%3"/>
      <w:lvlJc w:val="left"/>
      <w:pPr>
        <w:ind w:left="1290" w:hanging="93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42">
    <w:nsid w:val="7C290627"/>
    <w:multiLevelType w:val="hybridMultilevel"/>
    <w:tmpl w:val="E466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335148"/>
    <w:multiLevelType w:val="hybridMultilevel"/>
    <w:tmpl w:val="045E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EB1BF9"/>
    <w:multiLevelType w:val="multilevel"/>
    <w:tmpl w:val="B3AEAE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3"/>
  </w:num>
  <w:num w:numId="3">
    <w:abstractNumId w:val="18"/>
  </w:num>
  <w:num w:numId="4">
    <w:abstractNumId w:val="26"/>
  </w:num>
  <w:num w:numId="5">
    <w:abstractNumId w:val="34"/>
  </w:num>
  <w:num w:numId="6">
    <w:abstractNumId w:val="4"/>
  </w:num>
  <w:num w:numId="7">
    <w:abstractNumId w:val="27"/>
  </w:num>
  <w:num w:numId="8">
    <w:abstractNumId w:val="42"/>
  </w:num>
  <w:num w:numId="9">
    <w:abstractNumId w:val="29"/>
  </w:num>
  <w:num w:numId="10">
    <w:abstractNumId w:val="8"/>
  </w:num>
  <w:num w:numId="11">
    <w:abstractNumId w:val="12"/>
  </w:num>
  <w:num w:numId="12">
    <w:abstractNumId w:val="1"/>
  </w:num>
  <w:num w:numId="13">
    <w:abstractNumId w:val="35"/>
  </w:num>
  <w:num w:numId="14">
    <w:abstractNumId w:val="13"/>
  </w:num>
  <w:num w:numId="15">
    <w:abstractNumId w:val="24"/>
  </w:num>
  <w:num w:numId="16">
    <w:abstractNumId w:val="37"/>
  </w:num>
  <w:num w:numId="17">
    <w:abstractNumId w:val="43"/>
  </w:num>
  <w:num w:numId="18">
    <w:abstractNumId w:val="19"/>
  </w:num>
  <w:num w:numId="19">
    <w:abstractNumId w:val="6"/>
  </w:num>
  <w:num w:numId="20">
    <w:abstractNumId w:val="25"/>
  </w:num>
  <w:num w:numId="21">
    <w:abstractNumId w:val="23"/>
  </w:num>
  <w:num w:numId="22">
    <w:abstractNumId w:val="17"/>
  </w:num>
  <w:num w:numId="23">
    <w:abstractNumId w:val="36"/>
  </w:num>
  <w:num w:numId="24">
    <w:abstractNumId w:val="40"/>
  </w:num>
  <w:num w:numId="25">
    <w:abstractNumId w:val="20"/>
  </w:num>
  <w:num w:numId="26">
    <w:abstractNumId w:val="2"/>
  </w:num>
  <w:num w:numId="27">
    <w:abstractNumId w:val="9"/>
  </w:num>
  <w:num w:numId="28">
    <w:abstractNumId w:val="15"/>
  </w:num>
  <w:num w:numId="29">
    <w:abstractNumId w:val="32"/>
  </w:num>
  <w:num w:numId="30">
    <w:abstractNumId w:val="44"/>
  </w:num>
  <w:num w:numId="31">
    <w:abstractNumId w:val="39"/>
  </w:num>
  <w:num w:numId="32">
    <w:abstractNumId w:val="0"/>
  </w:num>
  <w:num w:numId="33">
    <w:abstractNumId w:val="3"/>
  </w:num>
  <w:num w:numId="34">
    <w:abstractNumId w:val="10"/>
  </w:num>
  <w:num w:numId="35">
    <w:abstractNumId w:val="7"/>
  </w:num>
  <w:num w:numId="36">
    <w:abstractNumId w:val="38"/>
  </w:num>
  <w:num w:numId="37">
    <w:abstractNumId w:val="22"/>
  </w:num>
  <w:num w:numId="38">
    <w:abstractNumId w:val="11"/>
  </w:num>
  <w:num w:numId="39">
    <w:abstractNumId w:val="16"/>
  </w:num>
  <w:num w:numId="40">
    <w:abstractNumId w:val="30"/>
  </w:num>
  <w:num w:numId="41">
    <w:abstractNumId w:val="21"/>
  </w:num>
  <w:num w:numId="42">
    <w:abstractNumId w:val="14"/>
  </w:num>
  <w:num w:numId="43">
    <w:abstractNumId w:val="41"/>
  </w:num>
  <w:num w:numId="44">
    <w:abstractNumId w:val="28"/>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76D"/>
    <w:rsid w:val="00006BD6"/>
    <w:rsid w:val="00014981"/>
    <w:rsid w:val="00017D30"/>
    <w:rsid w:val="000444C5"/>
    <w:rsid w:val="00065336"/>
    <w:rsid w:val="000A35DA"/>
    <w:rsid w:val="000B664F"/>
    <w:rsid w:val="000C633F"/>
    <w:rsid w:val="000E4D27"/>
    <w:rsid w:val="000E539F"/>
    <w:rsid w:val="000E78EB"/>
    <w:rsid w:val="000F5EA8"/>
    <w:rsid w:val="0010690B"/>
    <w:rsid w:val="001155CF"/>
    <w:rsid w:val="001428B2"/>
    <w:rsid w:val="00162926"/>
    <w:rsid w:val="001744FB"/>
    <w:rsid w:val="00187997"/>
    <w:rsid w:val="001F1751"/>
    <w:rsid w:val="00200494"/>
    <w:rsid w:val="0021264F"/>
    <w:rsid w:val="002231BC"/>
    <w:rsid w:val="00230915"/>
    <w:rsid w:val="00254703"/>
    <w:rsid w:val="00266F3F"/>
    <w:rsid w:val="0029451B"/>
    <w:rsid w:val="002E176D"/>
    <w:rsid w:val="002E3902"/>
    <w:rsid w:val="00305AFB"/>
    <w:rsid w:val="00323AD2"/>
    <w:rsid w:val="00333528"/>
    <w:rsid w:val="00347E2E"/>
    <w:rsid w:val="00354DD0"/>
    <w:rsid w:val="00366EDC"/>
    <w:rsid w:val="00372385"/>
    <w:rsid w:val="003B3280"/>
    <w:rsid w:val="003D060D"/>
    <w:rsid w:val="003E59C1"/>
    <w:rsid w:val="003F619A"/>
    <w:rsid w:val="00403C02"/>
    <w:rsid w:val="004162CE"/>
    <w:rsid w:val="00426A52"/>
    <w:rsid w:val="004301A3"/>
    <w:rsid w:val="004439F0"/>
    <w:rsid w:val="004776A2"/>
    <w:rsid w:val="004C143B"/>
    <w:rsid w:val="004D41E4"/>
    <w:rsid w:val="004E2E3B"/>
    <w:rsid w:val="004E515E"/>
    <w:rsid w:val="004F07B4"/>
    <w:rsid w:val="00520BE6"/>
    <w:rsid w:val="00540618"/>
    <w:rsid w:val="00555A73"/>
    <w:rsid w:val="005572C0"/>
    <w:rsid w:val="00563455"/>
    <w:rsid w:val="00584E1B"/>
    <w:rsid w:val="0058631D"/>
    <w:rsid w:val="005A418E"/>
    <w:rsid w:val="005C2EB7"/>
    <w:rsid w:val="005F4D4C"/>
    <w:rsid w:val="00627BEC"/>
    <w:rsid w:val="006367AB"/>
    <w:rsid w:val="00644C17"/>
    <w:rsid w:val="006771DA"/>
    <w:rsid w:val="00693B1B"/>
    <w:rsid w:val="0069437A"/>
    <w:rsid w:val="006E27C2"/>
    <w:rsid w:val="006F1553"/>
    <w:rsid w:val="00714A0F"/>
    <w:rsid w:val="007366F0"/>
    <w:rsid w:val="00736F34"/>
    <w:rsid w:val="00740684"/>
    <w:rsid w:val="007566A6"/>
    <w:rsid w:val="0077201E"/>
    <w:rsid w:val="007A20C5"/>
    <w:rsid w:val="007B441E"/>
    <w:rsid w:val="007C5BD8"/>
    <w:rsid w:val="007E6B58"/>
    <w:rsid w:val="007F5CB7"/>
    <w:rsid w:val="007F7E1A"/>
    <w:rsid w:val="008279F8"/>
    <w:rsid w:val="008361C7"/>
    <w:rsid w:val="00845F77"/>
    <w:rsid w:val="00880822"/>
    <w:rsid w:val="008974F2"/>
    <w:rsid w:val="008B1976"/>
    <w:rsid w:val="008C01F5"/>
    <w:rsid w:val="008D0C44"/>
    <w:rsid w:val="008D1290"/>
    <w:rsid w:val="008D7039"/>
    <w:rsid w:val="008E6DD2"/>
    <w:rsid w:val="00945FDA"/>
    <w:rsid w:val="009D1B1D"/>
    <w:rsid w:val="00A278DA"/>
    <w:rsid w:val="00A84B28"/>
    <w:rsid w:val="00AB3DC7"/>
    <w:rsid w:val="00AD0494"/>
    <w:rsid w:val="00AD7A3F"/>
    <w:rsid w:val="00AF0D83"/>
    <w:rsid w:val="00B42B2A"/>
    <w:rsid w:val="00B60334"/>
    <w:rsid w:val="00B703F8"/>
    <w:rsid w:val="00BA1C06"/>
    <w:rsid w:val="00BD0335"/>
    <w:rsid w:val="00BE7B19"/>
    <w:rsid w:val="00C028B8"/>
    <w:rsid w:val="00C2260F"/>
    <w:rsid w:val="00C45565"/>
    <w:rsid w:val="00C45A70"/>
    <w:rsid w:val="00C63648"/>
    <w:rsid w:val="00C90161"/>
    <w:rsid w:val="00CE6883"/>
    <w:rsid w:val="00D01A37"/>
    <w:rsid w:val="00D16B88"/>
    <w:rsid w:val="00D33AD6"/>
    <w:rsid w:val="00D47EBA"/>
    <w:rsid w:val="00D572A7"/>
    <w:rsid w:val="00DE3DC0"/>
    <w:rsid w:val="00E01659"/>
    <w:rsid w:val="00E073CA"/>
    <w:rsid w:val="00E23159"/>
    <w:rsid w:val="00E32801"/>
    <w:rsid w:val="00E7660E"/>
    <w:rsid w:val="00E852F0"/>
    <w:rsid w:val="00EB3C8D"/>
    <w:rsid w:val="00F24203"/>
    <w:rsid w:val="00F50845"/>
    <w:rsid w:val="00F60062"/>
    <w:rsid w:val="00F646A3"/>
    <w:rsid w:val="00F70078"/>
    <w:rsid w:val="00F80070"/>
    <w:rsid w:val="00F80EE8"/>
    <w:rsid w:val="00FD48FF"/>
    <w:rsid w:val="00FE0B76"/>
    <w:rsid w:val="00FE4C5B"/>
    <w:rsid w:val="00FF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289B77E-1CC6-4299-B9C9-E05D4E43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pPr>
      <w:spacing w:before="120"/>
      <w:jc w:val="right"/>
    </w:pPr>
    <w:rPr>
      <w:sz w:val="16"/>
    </w:rPr>
  </w:style>
  <w:style w:type="paragraph" w:customStyle="1" w:styleId="R-DocHeader">
    <w:name w:val="R-Doc Header"/>
    <w:basedOn w:val="Normal"/>
    <w:next w:val="R-Normal"/>
    <w:pPr>
      <w:pBdr>
        <w:bottom w:val="single" w:sz="4" w:space="1" w:color="auto"/>
      </w:pBdr>
    </w:pPr>
    <w:rPr>
      <w:rFonts w:ascii="Arial" w:hAnsi="Arial" w:cs="Arial"/>
      <w:sz w:val="28"/>
    </w:rPr>
  </w:style>
  <w:style w:type="paragraph" w:customStyle="1" w:styleId="R-Normal">
    <w:name w:val="R-Normal"/>
    <w:basedOn w:val="Normal"/>
    <w:rPr>
      <w:rFonts w:ascii="Arial" w:hAnsi="Arial" w:cs="Arial"/>
      <w:sz w:val="20"/>
    </w:rPr>
  </w:style>
  <w:style w:type="paragraph" w:customStyle="1" w:styleId="R-SectionHeader">
    <w:name w:val="R-Section Header"/>
    <w:basedOn w:val="Normal"/>
    <w:next w:val="R-Normal"/>
    <w:rPr>
      <w:rFonts w:ascii="Arial" w:hAnsi="Arial" w:cs="Arial"/>
      <w:b/>
      <w:bCs/>
    </w:rPr>
  </w:style>
  <w:style w:type="paragraph" w:customStyle="1" w:styleId="R-SubHead1">
    <w:name w:val="R-SubHead 1"/>
    <w:basedOn w:val="Normal"/>
    <w:next w:val="R-Normal"/>
    <w:pPr>
      <w:pBdr>
        <w:bottom w:val="single" w:sz="4" w:space="1" w:color="auto"/>
      </w:pBdr>
    </w:pPr>
    <w:rPr>
      <w:rFonts w:ascii="Arial" w:hAnsi="Arial" w:cs="Arial"/>
      <w:b/>
      <w:bCs/>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E7B19"/>
    <w:pPr>
      <w:ind w:left="720"/>
      <w:contextualSpacing/>
    </w:pPr>
  </w:style>
  <w:style w:type="character" w:customStyle="1" w:styleId="a">
    <w:name w:val="a"/>
    <w:basedOn w:val="DefaultParagraphFont"/>
    <w:rsid w:val="00FD48FF"/>
  </w:style>
  <w:style w:type="character" w:customStyle="1" w:styleId="l6">
    <w:name w:val="l6"/>
    <w:basedOn w:val="DefaultParagraphFont"/>
    <w:rsid w:val="00FD48FF"/>
  </w:style>
  <w:style w:type="character" w:customStyle="1" w:styleId="l8">
    <w:name w:val="l8"/>
    <w:basedOn w:val="DefaultParagraphFont"/>
    <w:rsid w:val="00FD48FF"/>
  </w:style>
  <w:style w:type="character" w:customStyle="1" w:styleId="l7">
    <w:name w:val="l7"/>
    <w:basedOn w:val="DefaultParagraphFont"/>
    <w:rsid w:val="00FD48FF"/>
  </w:style>
  <w:style w:type="character" w:customStyle="1" w:styleId="l9">
    <w:name w:val="l9"/>
    <w:basedOn w:val="DefaultParagraphFont"/>
    <w:rsid w:val="00FD48FF"/>
  </w:style>
  <w:style w:type="character" w:customStyle="1" w:styleId="l10">
    <w:name w:val="l10"/>
    <w:basedOn w:val="DefaultParagraphFont"/>
    <w:rsid w:val="00FD48FF"/>
  </w:style>
  <w:style w:type="character" w:customStyle="1" w:styleId="l11">
    <w:name w:val="l11"/>
    <w:basedOn w:val="DefaultParagraphFont"/>
    <w:rsid w:val="00FD48FF"/>
  </w:style>
  <w:style w:type="paragraph" w:styleId="Subtitle">
    <w:name w:val="Subtitle"/>
    <w:basedOn w:val="Normal"/>
    <w:link w:val="SubtitleChar"/>
    <w:qFormat/>
    <w:rsid w:val="00740684"/>
    <w:pPr>
      <w:widowControl w:val="0"/>
      <w:spacing w:after="60" w:line="240" w:lineRule="atLeast"/>
      <w:jc w:val="center"/>
    </w:pPr>
    <w:rPr>
      <w:rFonts w:ascii="Arial" w:hAnsi="Arial"/>
      <w:i/>
      <w:sz w:val="36"/>
      <w:szCs w:val="20"/>
      <w:lang w:val="en-AU"/>
    </w:rPr>
  </w:style>
  <w:style w:type="character" w:customStyle="1" w:styleId="SubtitleChar">
    <w:name w:val="Subtitle Char"/>
    <w:basedOn w:val="DefaultParagraphFont"/>
    <w:link w:val="Subtitle"/>
    <w:rsid w:val="00740684"/>
    <w:rPr>
      <w:rFonts w:ascii="Arial" w:hAnsi="Arial"/>
      <w:i/>
      <w:sz w:val="36"/>
      <w:lang w:val="en-AU"/>
    </w:rPr>
  </w:style>
  <w:style w:type="paragraph" w:styleId="TOC1">
    <w:name w:val="toc 1"/>
    <w:basedOn w:val="Normal"/>
    <w:next w:val="Normal"/>
    <w:semiHidden/>
    <w:rsid w:val="00740684"/>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40684"/>
    <w:pPr>
      <w:widowControl w:val="0"/>
      <w:tabs>
        <w:tab w:val="right" w:pos="9360"/>
      </w:tabs>
      <w:spacing w:line="240" w:lineRule="atLeast"/>
      <w:ind w:left="432" w:right="720"/>
    </w:pPr>
    <w:rPr>
      <w:sz w:val="20"/>
      <w:szCs w:val="20"/>
    </w:rPr>
  </w:style>
  <w:style w:type="paragraph" w:styleId="Title">
    <w:name w:val="Title"/>
    <w:basedOn w:val="Normal"/>
    <w:next w:val="Normal"/>
    <w:link w:val="TitleChar"/>
    <w:qFormat/>
    <w:rsid w:val="00740684"/>
    <w:pPr>
      <w:widowControl w:val="0"/>
      <w:jc w:val="center"/>
    </w:pPr>
    <w:rPr>
      <w:rFonts w:ascii="Arial" w:hAnsi="Arial"/>
      <w:b/>
      <w:sz w:val="36"/>
      <w:szCs w:val="20"/>
    </w:rPr>
  </w:style>
  <w:style w:type="character" w:customStyle="1" w:styleId="TitleChar">
    <w:name w:val="Title Char"/>
    <w:basedOn w:val="DefaultParagraphFont"/>
    <w:link w:val="Title"/>
    <w:rsid w:val="00740684"/>
    <w:rPr>
      <w:rFonts w:ascii="Arial" w:hAnsi="Arial"/>
      <w:b/>
      <w:sz w:val="36"/>
    </w:rPr>
  </w:style>
  <w:style w:type="paragraph" w:styleId="BodyTextIndent2">
    <w:name w:val="Body Text Indent 2"/>
    <w:basedOn w:val="Normal"/>
    <w:link w:val="BodyTextIndent2Char"/>
    <w:semiHidden/>
    <w:rsid w:val="000444C5"/>
    <w:pPr>
      <w:widowControl w:val="0"/>
      <w:spacing w:line="240" w:lineRule="atLeast"/>
      <w:ind w:left="720"/>
      <w:jc w:val="both"/>
    </w:pPr>
    <w:rPr>
      <w:sz w:val="20"/>
      <w:szCs w:val="20"/>
    </w:rPr>
  </w:style>
  <w:style w:type="character" w:customStyle="1" w:styleId="BodyTextIndent2Char">
    <w:name w:val="Body Text Indent 2 Char"/>
    <w:basedOn w:val="DefaultParagraphFont"/>
    <w:link w:val="BodyTextIndent2"/>
    <w:semiHidden/>
    <w:rsid w:val="000444C5"/>
  </w:style>
  <w:style w:type="table" w:styleId="TableGrid">
    <w:name w:val="Table Grid"/>
    <w:basedOn w:val="TableNormal"/>
    <w:uiPriority w:val="39"/>
    <w:rsid w:val="00294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72385"/>
    <w:rPr>
      <w:color w:val="0563C1" w:themeColor="hyperlink"/>
      <w:u w:val="single"/>
    </w:rPr>
  </w:style>
  <w:style w:type="paragraph" w:customStyle="1" w:styleId="ByLine">
    <w:name w:val="ByLine"/>
    <w:basedOn w:val="Title"/>
    <w:rsid w:val="00347E2E"/>
    <w:pPr>
      <w:widowControl/>
      <w:spacing w:before="240" w:after="720"/>
      <w:jc w:val="right"/>
    </w:pPr>
    <w:rPr>
      <w:kern w:val="28"/>
      <w:sz w:val="28"/>
    </w:rPr>
  </w:style>
  <w:style w:type="paragraph" w:customStyle="1" w:styleId="ChangeHistoryTitle">
    <w:name w:val="ChangeHistory Title"/>
    <w:basedOn w:val="Normal"/>
    <w:rsid w:val="00347E2E"/>
    <w:pPr>
      <w:keepNext/>
      <w:spacing w:before="60" w:after="60"/>
      <w:jc w:val="center"/>
    </w:pPr>
    <w:rPr>
      <w:rFonts w:ascii="Arial" w:hAnsi="Arial"/>
      <w:b/>
      <w:sz w:val="36"/>
      <w:szCs w:val="20"/>
    </w:rPr>
  </w:style>
  <w:style w:type="character" w:customStyle="1" w:styleId="FooterChar">
    <w:name w:val="Footer Char"/>
    <w:basedOn w:val="DefaultParagraphFont"/>
    <w:link w:val="Footer"/>
    <w:uiPriority w:val="99"/>
    <w:rsid w:val="00347E2E"/>
    <w:rPr>
      <w:sz w:val="24"/>
      <w:szCs w:val="24"/>
    </w:rPr>
  </w:style>
  <w:style w:type="paragraph" w:customStyle="1" w:styleId="Default">
    <w:name w:val="Default"/>
    <w:rsid w:val="007C5BD8"/>
    <w:pPr>
      <w:autoSpaceDE w:val="0"/>
      <w:autoSpaceDN w:val="0"/>
      <w:adjustRightInd w:val="0"/>
    </w:pPr>
    <w:rPr>
      <w:rFonts w:ascii="LLMFKL+Arial" w:hAnsi="LLMFKL+Arial" w:cs="LLMFKL+Arial"/>
      <w:color w:val="000000"/>
      <w:sz w:val="24"/>
      <w:szCs w:val="24"/>
    </w:rPr>
  </w:style>
  <w:style w:type="character" w:styleId="Strong">
    <w:name w:val="Strong"/>
    <w:basedOn w:val="DefaultParagraphFont"/>
    <w:uiPriority w:val="22"/>
    <w:qFormat/>
    <w:rsid w:val="008D1290"/>
    <w:rPr>
      <w:b/>
      <w:bCs/>
    </w:rPr>
  </w:style>
  <w:style w:type="paragraph" w:styleId="NormalWeb">
    <w:name w:val="Normal (Web)"/>
    <w:basedOn w:val="Normal"/>
    <w:uiPriority w:val="99"/>
    <w:unhideWhenUsed/>
    <w:rsid w:val="00D572A7"/>
    <w:pPr>
      <w:spacing w:before="100" w:beforeAutospacing="1" w:after="100" w:afterAutospacing="1"/>
    </w:pPr>
  </w:style>
  <w:style w:type="paragraph" w:styleId="NoSpacing">
    <w:name w:val="No Spacing"/>
    <w:link w:val="NoSpacingChar"/>
    <w:uiPriority w:val="1"/>
    <w:qFormat/>
    <w:rsid w:val="00D33AD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33AD6"/>
    <w:rPr>
      <w:rFonts w:asciiTheme="minorHAnsi" w:eastAsiaTheme="minorEastAsia" w:hAnsiTheme="minorHAnsi" w:cstheme="minorBidi"/>
      <w:sz w:val="22"/>
      <w:szCs w:val="22"/>
    </w:rPr>
  </w:style>
  <w:style w:type="paragraph" w:styleId="BodyText">
    <w:name w:val="Body Text"/>
    <w:basedOn w:val="Normal"/>
    <w:link w:val="BodyTextChar"/>
    <w:uiPriority w:val="99"/>
    <w:unhideWhenUsed/>
    <w:rsid w:val="008D7039"/>
    <w:pPr>
      <w:spacing w:after="120"/>
    </w:pPr>
  </w:style>
  <w:style w:type="character" w:customStyle="1" w:styleId="BodyTextChar">
    <w:name w:val="Body Text Char"/>
    <w:basedOn w:val="DefaultParagraphFont"/>
    <w:link w:val="BodyText"/>
    <w:uiPriority w:val="99"/>
    <w:rsid w:val="008D703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050074">
      <w:bodyDiv w:val="1"/>
      <w:marLeft w:val="0"/>
      <w:marRight w:val="0"/>
      <w:marTop w:val="0"/>
      <w:marBottom w:val="0"/>
      <w:divBdr>
        <w:top w:val="none" w:sz="0" w:space="0" w:color="auto"/>
        <w:left w:val="none" w:sz="0" w:space="0" w:color="auto"/>
        <w:bottom w:val="none" w:sz="0" w:space="0" w:color="auto"/>
        <w:right w:val="none" w:sz="0" w:space="0" w:color="auto"/>
      </w:divBdr>
    </w:div>
    <w:div w:id="1297292449">
      <w:bodyDiv w:val="1"/>
      <w:marLeft w:val="0"/>
      <w:marRight w:val="0"/>
      <w:marTop w:val="0"/>
      <w:marBottom w:val="0"/>
      <w:divBdr>
        <w:top w:val="none" w:sz="0" w:space="0" w:color="auto"/>
        <w:left w:val="none" w:sz="0" w:space="0" w:color="auto"/>
        <w:bottom w:val="none" w:sz="0" w:space="0" w:color="auto"/>
        <w:right w:val="none" w:sz="0" w:space="0" w:color="auto"/>
      </w:divBdr>
      <w:divsChild>
        <w:div w:id="763191788">
          <w:marLeft w:val="0"/>
          <w:marRight w:val="0"/>
          <w:marTop w:val="0"/>
          <w:marBottom w:val="0"/>
          <w:divBdr>
            <w:top w:val="none" w:sz="0" w:space="0" w:color="auto"/>
            <w:left w:val="none" w:sz="0" w:space="0" w:color="auto"/>
            <w:bottom w:val="none" w:sz="0" w:space="0" w:color="auto"/>
            <w:right w:val="none" w:sz="0" w:space="0" w:color="auto"/>
          </w:divBdr>
        </w:div>
        <w:div w:id="933827698">
          <w:marLeft w:val="0"/>
          <w:marRight w:val="0"/>
          <w:marTop w:val="0"/>
          <w:marBottom w:val="0"/>
          <w:divBdr>
            <w:top w:val="none" w:sz="0" w:space="0" w:color="auto"/>
            <w:left w:val="none" w:sz="0" w:space="0" w:color="auto"/>
            <w:bottom w:val="none" w:sz="0" w:space="0" w:color="auto"/>
            <w:right w:val="none" w:sz="0" w:space="0" w:color="auto"/>
          </w:divBdr>
        </w:div>
        <w:div w:id="1841650799">
          <w:marLeft w:val="0"/>
          <w:marRight w:val="0"/>
          <w:marTop w:val="0"/>
          <w:marBottom w:val="0"/>
          <w:divBdr>
            <w:top w:val="none" w:sz="0" w:space="0" w:color="auto"/>
            <w:left w:val="none" w:sz="0" w:space="0" w:color="auto"/>
            <w:bottom w:val="none" w:sz="0" w:space="0" w:color="auto"/>
            <w:right w:val="none" w:sz="0" w:space="0" w:color="auto"/>
          </w:divBdr>
        </w:div>
        <w:div w:id="550922159">
          <w:marLeft w:val="0"/>
          <w:marRight w:val="0"/>
          <w:marTop w:val="0"/>
          <w:marBottom w:val="0"/>
          <w:divBdr>
            <w:top w:val="none" w:sz="0" w:space="0" w:color="auto"/>
            <w:left w:val="none" w:sz="0" w:space="0" w:color="auto"/>
            <w:bottom w:val="none" w:sz="0" w:space="0" w:color="auto"/>
            <w:right w:val="none" w:sz="0" w:space="0" w:color="auto"/>
          </w:divBdr>
        </w:div>
        <w:div w:id="1343388214">
          <w:marLeft w:val="0"/>
          <w:marRight w:val="0"/>
          <w:marTop w:val="0"/>
          <w:marBottom w:val="0"/>
          <w:divBdr>
            <w:top w:val="none" w:sz="0" w:space="0" w:color="auto"/>
            <w:left w:val="none" w:sz="0" w:space="0" w:color="auto"/>
            <w:bottom w:val="none" w:sz="0" w:space="0" w:color="auto"/>
            <w:right w:val="none" w:sz="0" w:space="0" w:color="auto"/>
          </w:divBdr>
        </w:div>
        <w:div w:id="486897661">
          <w:marLeft w:val="0"/>
          <w:marRight w:val="0"/>
          <w:marTop w:val="0"/>
          <w:marBottom w:val="0"/>
          <w:divBdr>
            <w:top w:val="none" w:sz="0" w:space="0" w:color="auto"/>
            <w:left w:val="none" w:sz="0" w:space="0" w:color="auto"/>
            <w:bottom w:val="none" w:sz="0" w:space="0" w:color="auto"/>
            <w:right w:val="none" w:sz="0" w:space="0" w:color="auto"/>
          </w:divBdr>
        </w:div>
        <w:div w:id="1300265042">
          <w:marLeft w:val="0"/>
          <w:marRight w:val="0"/>
          <w:marTop w:val="0"/>
          <w:marBottom w:val="0"/>
          <w:divBdr>
            <w:top w:val="none" w:sz="0" w:space="0" w:color="auto"/>
            <w:left w:val="none" w:sz="0" w:space="0" w:color="auto"/>
            <w:bottom w:val="none" w:sz="0" w:space="0" w:color="auto"/>
            <w:right w:val="none" w:sz="0" w:space="0" w:color="auto"/>
          </w:divBdr>
        </w:div>
        <w:div w:id="281308269">
          <w:marLeft w:val="0"/>
          <w:marRight w:val="0"/>
          <w:marTop w:val="0"/>
          <w:marBottom w:val="0"/>
          <w:divBdr>
            <w:top w:val="none" w:sz="0" w:space="0" w:color="auto"/>
            <w:left w:val="none" w:sz="0" w:space="0" w:color="auto"/>
            <w:bottom w:val="none" w:sz="0" w:space="0" w:color="auto"/>
            <w:right w:val="none" w:sz="0" w:space="0" w:color="auto"/>
          </w:divBdr>
        </w:div>
        <w:div w:id="684017293">
          <w:marLeft w:val="0"/>
          <w:marRight w:val="0"/>
          <w:marTop w:val="0"/>
          <w:marBottom w:val="0"/>
          <w:divBdr>
            <w:top w:val="none" w:sz="0" w:space="0" w:color="auto"/>
            <w:left w:val="none" w:sz="0" w:space="0" w:color="auto"/>
            <w:bottom w:val="none" w:sz="0" w:space="0" w:color="auto"/>
            <w:right w:val="none" w:sz="0" w:space="0" w:color="auto"/>
          </w:divBdr>
        </w:div>
        <w:div w:id="583732430">
          <w:marLeft w:val="0"/>
          <w:marRight w:val="0"/>
          <w:marTop w:val="0"/>
          <w:marBottom w:val="0"/>
          <w:divBdr>
            <w:top w:val="none" w:sz="0" w:space="0" w:color="auto"/>
            <w:left w:val="none" w:sz="0" w:space="0" w:color="auto"/>
            <w:bottom w:val="none" w:sz="0" w:space="0" w:color="auto"/>
            <w:right w:val="none" w:sz="0" w:space="0" w:color="auto"/>
          </w:divBdr>
        </w:div>
        <w:div w:id="1465998179">
          <w:marLeft w:val="0"/>
          <w:marRight w:val="0"/>
          <w:marTop w:val="0"/>
          <w:marBottom w:val="0"/>
          <w:divBdr>
            <w:top w:val="none" w:sz="0" w:space="0" w:color="auto"/>
            <w:left w:val="none" w:sz="0" w:space="0" w:color="auto"/>
            <w:bottom w:val="none" w:sz="0" w:space="0" w:color="auto"/>
            <w:right w:val="none" w:sz="0" w:space="0" w:color="auto"/>
          </w:divBdr>
        </w:div>
        <w:div w:id="2079133655">
          <w:marLeft w:val="0"/>
          <w:marRight w:val="0"/>
          <w:marTop w:val="0"/>
          <w:marBottom w:val="0"/>
          <w:divBdr>
            <w:top w:val="none" w:sz="0" w:space="0" w:color="auto"/>
            <w:left w:val="none" w:sz="0" w:space="0" w:color="auto"/>
            <w:bottom w:val="none" w:sz="0" w:space="0" w:color="auto"/>
            <w:right w:val="none" w:sz="0" w:space="0" w:color="auto"/>
          </w:divBdr>
        </w:div>
        <w:div w:id="790519862">
          <w:marLeft w:val="0"/>
          <w:marRight w:val="0"/>
          <w:marTop w:val="0"/>
          <w:marBottom w:val="0"/>
          <w:divBdr>
            <w:top w:val="none" w:sz="0" w:space="0" w:color="auto"/>
            <w:left w:val="none" w:sz="0" w:space="0" w:color="auto"/>
            <w:bottom w:val="none" w:sz="0" w:space="0" w:color="auto"/>
            <w:right w:val="none" w:sz="0" w:space="0" w:color="auto"/>
          </w:divBdr>
        </w:div>
      </w:divsChild>
    </w:div>
    <w:div w:id="153958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esource_(project_management)" TargetMode="External"/><Relationship Id="rId21" Type="http://schemas.openxmlformats.org/officeDocument/2006/relationships/image" Target="media/image8.png"/><Relationship Id="rId34" Type="http://schemas.openxmlformats.org/officeDocument/2006/relationships/hyperlink" Target="https://en.wikipedia.org/wiki/Message_board" TargetMode="External"/><Relationship Id="rId42" Type="http://schemas.openxmlformats.org/officeDocument/2006/relationships/hyperlink" Target="https://en.wikipedia.org/wiki/Documentation" TargetMode="External"/><Relationship Id="rId47" Type="http://schemas.openxmlformats.org/officeDocument/2006/relationships/image" Target="media/image15.png"/><Relationship Id="rId50" Type="http://schemas.openxmlformats.org/officeDocument/2006/relationships/image" Target="media/image16.png"/><Relationship Id="rId55" Type="http://schemas.openxmlformats.org/officeDocument/2006/relationships/image" Target="media/image18.jpeg"/><Relationship Id="rId63" Type="http://schemas.openxmlformats.org/officeDocument/2006/relationships/hyperlink" Target="http://repository.sustech.edu/bitstream/handle/123456789/7384/chapter%203.pdf?%20sequence=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0.jpeg"/><Relationship Id="rId11" Type="http://schemas.openxmlformats.org/officeDocument/2006/relationships/hyperlink" Target="http://abcd.netcat.be/files/" TargetMode="External"/><Relationship Id="rId24" Type="http://schemas.openxmlformats.org/officeDocument/2006/relationships/hyperlink" Target="https://en.wikipedia.org/wiki/Project_manager" TargetMode="External"/><Relationship Id="rId32" Type="http://schemas.openxmlformats.org/officeDocument/2006/relationships/hyperlink" Target="https://en.wikipedia.org/wiki/Collaboration" TargetMode="External"/><Relationship Id="rId37" Type="http://schemas.openxmlformats.org/officeDocument/2006/relationships/hyperlink" Target="https://searchdatamanagement.techtarget.com/definition/data" TargetMode="External"/><Relationship Id="rId40" Type="http://schemas.openxmlformats.org/officeDocument/2006/relationships/image" Target="media/image14.png"/><Relationship Id="rId45" Type="http://schemas.openxmlformats.org/officeDocument/2006/relationships/hyperlink" Target="https://en.wikipedia.org/wiki/API_documentation" TargetMode="External"/><Relationship Id="rId53" Type="http://schemas.openxmlformats.org/officeDocument/2006/relationships/hyperlink" Target="https://en.wikipedia.org/wiki/Collaborative" TargetMode="External"/><Relationship Id="rId58" Type="http://schemas.openxmlformats.org/officeDocument/2006/relationships/package" Target="embeddings/Microsoft_Visio_Drawing1.vsdx"/><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2.emf"/><Relationship Id="rId19" Type="http://schemas.openxmlformats.org/officeDocument/2006/relationships/hyperlink" Target="https://en.wikipedia.org/wiki/Domain-specific_language" TargetMode="External"/><Relationship Id="rId14" Type="http://schemas.openxmlformats.org/officeDocument/2006/relationships/image" Target="media/image3.png"/><Relationship Id="rId22" Type="http://schemas.openxmlformats.org/officeDocument/2006/relationships/hyperlink" Target="https://en.wikipedia.org/wiki/Project_management_software" TargetMode="External"/><Relationship Id="rId27" Type="http://schemas.openxmlformats.org/officeDocument/2006/relationships/hyperlink" Target="https://en.wikipedia.org/wiki/Budget" TargetMode="External"/><Relationship Id="rId30" Type="http://schemas.openxmlformats.org/officeDocument/2006/relationships/image" Target="media/image11.jpeg"/><Relationship Id="rId35" Type="http://schemas.openxmlformats.org/officeDocument/2006/relationships/hyperlink" Target="https://en.wikipedia.org/wiki/Gantt_chart" TargetMode="External"/><Relationship Id="rId43" Type="http://schemas.openxmlformats.org/officeDocument/2006/relationships/hyperlink" Target="https://en.wikipedia.org/wiki/Software_engineering" TargetMode="External"/><Relationship Id="rId48" Type="http://schemas.openxmlformats.org/officeDocument/2006/relationships/hyperlink" Target="https://en.wikipedia.org/wiki/Word_processor" TargetMode="External"/><Relationship Id="rId56" Type="http://schemas.openxmlformats.org/officeDocument/2006/relationships/image" Target="media/image19.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markdownpad.com/" TargetMode="External"/><Relationship Id="rId3" Type="http://schemas.openxmlformats.org/officeDocument/2006/relationships/styles" Target="styles.xml"/><Relationship Id="rId12" Type="http://schemas.openxmlformats.org/officeDocument/2006/relationships/hyperlink" Target="http://dev.libresource.org/" TargetMode="External"/><Relationship Id="rId17" Type="http://schemas.openxmlformats.org/officeDocument/2006/relationships/image" Target="media/image6.jpeg"/><Relationship Id="rId25" Type="http://schemas.openxmlformats.org/officeDocument/2006/relationships/hyperlink" Target="https://en.wikipedia.org/wiki/Plan" TargetMode="External"/><Relationship Id="rId33" Type="http://schemas.openxmlformats.org/officeDocument/2006/relationships/hyperlink" Target="https://en.wikipedia.org/wiki/Dashboard" TargetMode="External"/><Relationship Id="rId38" Type="http://schemas.openxmlformats.org/officeDocument/2006/relationships/image" Target="media/image12.jpeg"/><Relationship Id="rId46" Type="http://schemas.openxmlformats.org/officeDocument/2006/relationships/hyperlink" Target="https://en.wikipedia.org/wiki/End_user" TargetMode="External"/><Relationship Id="rId59" Type="http://schemas.openxmlformats.org/officeDocument/2006/relationships/image" Target="media/image21.emf"/><Relationship Id="rId20" Type="http://schemas.openxmlformats.org/officeDocument/2006/relationships/hyperlink" Target="https://en.wikipedia.org/wiki/Profile_(UML)" TargetMode="External"/><Relationship Id="rId41" Type="http://schemas.openxmlformats.org/officeDocument/2006/relationships/hyperlink" Target="https://en.wikipedia.org/wiki/Computer_software" TargetMode="External"/><Relationship Id="rId54" Type="http://schemas.openxmlformats.org/officeDocument/2006/relationships/hyperlink" Target="https://en.wikipedia.org/wiki/Dropbox_(service)" TargetMode="External"/><Relationship Id="rId62"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en.wikipedia.org/wiki/Microsoft" TargetMode="External"/><Relationship Id="rId28" Type="http://schemas.openxmlformats.org/officeDocument/2006/relationships/image" Target="media/image9.png"/><Relationship Id="rId36" Type="http://schemas.openxmlformats.org/officeDocument/2006/relationships/hyperlink" Target="https://searchsqlserver.techtarget.com/definition/database" TargetMode="External"/><Relationship Id="rId49" Type="http://schemas.openxmlformats.org/officeDocument/2006/relationships/hyperlink" Target="https://en.wikipedia.org/wiki/Microsoft" TargetMode="External"/><Relationship Id="rId57" Type="http://schemas.openxmlformats.org/officeDocument/2006/relationships/image" Target="media/image20.emf"/><Relationship Id="rId10" Type="http://schemas.openxmlformats.org/officeDocument/2006/relationships/hyperlink" Target="https://libero.com.au/" TargetMode="External"/><Relationship Id="rId31" Type="http://schemas.openxmlformats.org/officeDocument/2006/relationships/hyperlink" Target="https://en.wikipedia.org/wiki/Project_Management" TargetMode="External"/><Relationship Id="rId44" Type="http://schemas.openxmlformats.org/officeDocument/2006/relationships/hyperlink" Target="https://en.wikipedia.org/wiki/Requirement" TargetMode="External"/><Relationship Id="rId52" Type="http://schemas.openxmlformats.org/officeDocument/2006/relationships/image" Target="media/image17.png"/><Relationship Id="rId60" Type="http://schemas.openxmlformats.org/officeDocument/2006/relationships/package" Target="embeddings/Microsoft_Visio_Drawing2.vsdx"/><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dreads.com/book/show/10199631-lean-library-management" TargetMode="External"/><Relationship Id="rId13" Type="http://schemas.openxmlformats.org/officeDocument/2006/relationships/image" Target="media/image2.jpeg"/><Relationship Id="rId18" Type="http://schemas.openxmlformats.org/officeDocument/2006/relationships/image" Target="media/image7.png"/><Relationship Id="rId39"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sin\Downloads\reqdo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D2EE2-18AD-4134-BB26-CB74B2F6D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reqdoctemplate</Template>
  <TotalTime>384</TotalTime>
  <Pages>20</Pages>
  <Words>3235</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Prepared By,</Company>
  <LinksUpToDate>false</LinksUpToDate>
  <CharactersWithSpaces>21632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DOCUMENT</dc:subject>
  <dc:creator>Mohsin</dc:creator>
  <cp:keywords/>
  <dc:description/>
  <cp:lastModifiedBy>Mohsin</cp:lastModifiedBy>
  <cp:revision>101</cp:revision>
  <cp:lastPrinted>2018-10-30T18:28:00Z</cp:lastPrinted>
  <dcterms:created xsi:type="dcterms:W3CDTF">2018-10-22T14:38:00Z</dcterms:created>
  <dcterms:modified xsi:type="dcterms:W3CDTF">2018-11-09T14:00:00Z</dcterms:modified>
  <cp:category>Mohsin Ali</cp:category>
</cp:coreProperties>
</file>